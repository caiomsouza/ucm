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37209" w14:textId="77777777" w:rsidR="00544DC4" w:rsidRDefault="00544DC4" w:rsidP="00F015AF">
      <w:pPr>
        <w:ind w:left="1440" w:hanging="720"/>
        <w:rPr>
          <w:noProof/>
          <w:lang w:val="es-ES"/>
        </w:rPr>
      </w:pPr>
      <w:r w:rsidRPr="00544DC4">
        <w:rPr>
          <w:noProof/>
          <w:lang w:val="es-ES" w:eastAsia="es-ES"/>
        </w:rPr>
        <mc:AlternateContent>
          <mc:Choice Requires="wps">
            <w:drawing>
              <wp:anchor distT="365760" distB="365760" distL="0" distR="0" simplePos="0" relativeHeight="251664384" behindDoc="0" locked="0" layoutInCell="1" allowOverlap="1" wp14:anchorId="006B105C" wp14:editId="265F46AE">
                <wp:simplePos x="914400" y="9144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476625" cy="1810512"/>
                <wp:effectExtent l="0" t="0" r="0" b="0"/>
                <wp:wrapTopAndBottom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81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FFF6D" w14:textId="7269EEBE" w:rsidR="00BC4B2C" w:rsidRPr="00163DFF" w:rsidRDefault="00BC4B2C">
                            <w:pPr>
                              <w:pBdr>
                                <w:top w:val="single" w:sz="6" w:space="6" w:color="5B9BD5" w:themeColor="accent1"/>
                                <w:bottom w:val="single" w:sz="6" w:space="6" w:color="5B9BD5" w:themeColor="accent1"/>
                              </w:pBdr>
                              <w:spacing w:after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63DFF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COMPLEMENTOS DE FORMACIÓN EN TÉCNICAS DE MINERÍA DE DATOS </w:t>
                            </w:r>
                          </w:p>
                          <w:p w14:paraId="32139F69" w14:textId="0CA6AC07" w:rsidR="00BC4B2C" w:rsidRPr="00163DFF" w:rsidRDefault="00BC4B2C" w:rsidP="00163DFF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163DFF">
                              <w:rPr>
                                <w:color w:val="FFFFFF" w:themeColor="background1"/>
                                <w:lang w:val="es-ES"/>
                              </w:rPr>
                              <w:t>CAIO FERNANDES MORENO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B105C" id="Rectángulo 148" o:spid="_x0000_s1026" style="position:absolute;left:0;text-align:left;margin-left:0;margin-top:0;width:273.75pt;height:142.55pt;z-index:251664384;visibility:visible;mso-wrap-style:square;mso-width-percent:1000;mso-height-percent:0;mso-wrap-distance-left:0;mso-wrap-distance-top:28.8pt;mso-wrap-distance-right:0;mso-wrap-distance-bottom:28.8pt;mso-position-horizontal:center;mso-position-horizontal-relative:margin;mso-position-vertical:bottom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" filled="f" stroked="f" strokeweight="1pt">
                <v:textbox style="mso-fit-shape-to-text:t" inset="0,0,0,0">
                  <w:txbxContent>
                    <w:p w14:paraId="6C9FFF6D" w14:textId="7269EEBE" w:rsidR="00BC4B2C" w:rsidRPr="00163DFF" w:rsidRDefault="00BC4B2C">
                      <w:pPr>
                        <w:pBdr>
                          <w:top w:val="single" w:sz="6" w:space="6" w:color="5B9BD5" w:themeColor="accent1"/>
                          <w:bottom w:val="single" w:sz="6" w:space="6" w:color="5B9BD5" w:themeColor="accent1"/>
                        </w:pBdr>
                        <w:spacing w:after="240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163DFF">
                        <w:rPr>
                          <w:rFonts w:asciiTheme="majorHAnsi" w:eastAsiaTheme="majorEastAsia" w:hAnsiTheme="majorHAnsi" w:cstheme="majorBidi"/>
                          <w:caps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COMPLEMENTOS DE FORMACIÓN EN TÉCNICAS DE MINERÍA DE DATOS </w:t>
                      </w:r>
                    </w:p>
                    <w:p w14:paraId="32139F69" w14:textId="0CA6AC07" w:rsidR="00BC4B2C" w:rsidRPr="00163DFF" w:rsidRDefault="00BC4B2C" w:rsidP="00163DFF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163DFF">
                        <w:rPr>
                          <w:color w:val="FFFFFF" w:themeColor="background1"/>
                          <w:lang w:val="es-ES"/>
                        </w:rPr>
                        <w:t>CAIO FERNANDES MORENO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sdt>
      <w:sdtPr>
        <w:rPr>
          <w:noProof/>
          <w:lang w:val="es-ES"/>
        </w:rPr>
        <w:id w:val="-1296670098"/>
        <w:docPartObj>
          <w:docPartGallery w:val="Cover Pages"/>
          <w:docPartUnique/>
        </w:docPartObj>
      </w:sdtPr>
      <w:sdtContent>
        <w:p w14:paraId="07F9A122" w14:textId="30274FF7" w:rsidR="00150D59" w:rsidRPr="002C67AD" w:rsidRDefault="00A567FE" w:rsidP="00F015AF">
          <w:pPr>
            <w:ind w:left="1440" w:hanging="720"/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F06FCC" wp14:editId="3028EE56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052560"/>
                    <wp:effectExtent l="0" t="0" r="0" b="0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537960" cy="905256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ángulo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Cuadro de texto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7A418" w14:textId="66DC2C72" w:rsidR="00BC4B2C" w:rsidRPr="00163DFF" w:rsidRDefault="00BC4B2C">
                                  <w:pP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 xml:space="preserve">UCM - </w:t>
                                  </w:r>
                                  <w:r w:rsidRPr="00163DFF">
                                    <w:rPr>
                                      <w:rFonts w:asciiTheme="majorHAnsi" w:hAnsiTheme="majorHAnsi" w:cs="Segoe UI Light"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>Mineria de Datos</w:t>
                                  </w:r>
                                </w:p>
                                <w:p w14:paraId="505F183D" w14:textId="77777777" w:rsidR="00BC4B2C" w:rsidRPr="00113042" w:rsidRDefault="00BC4B2C">
                                  <w:pPr>
                                    <w:rPr>
                                      <w:rFonts w:ascii="Segoe UI Light" w:hAnsi="Segoe UI Light" w:cs="Segoe UI Light"/>
                                      <w:noProof/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2"/>
                            <wps:cNvSpPr txBox="1"/>
                            <wps:spPr>
                              <a:xfrm>
                                <a:off x="323850" y="4933951"/>
                                <a:ext cx="5911850" cy="1502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F1F4FD" w14:textId="6B29A65B" w:rsidR="00BC4B2C" w:rsidRPr="00163DFF" w:rsidRDefault="00BC4B2C" w:rsidP="00150D59">
                                  <w:pPr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163DFF"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ANÁLISIS </w:t>
                                  </w:r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DE CLUSTERS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62F06FCC" id="Grupo 3" o:spid="_x0000_s1027" style="position:absolute;left:0;text-align:left;margin-left:0;margin-top:0;width:514.8pt;height:712.8pt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">
                    <v:rect id="Rectángulo 388" o:spid="_x0000_s1028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9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6DF7A418" w14:textId="66DC2C72" w:rsidR="00BC4B2C" w:rsidRPr="00163DFF" w:rsidRDefault="00BC4B2C">
                            <w:pP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 xml:space="preserve">UCM - </w:t>
                            </w:r>
                            <w:r w:rsidRPr="00163DFF">
                              <w:rPr>
                                <w:rFonts w:asciiTheme="majorHAnsi" w:hAnsiTheme="majorHAnsi" w:cs="Segoe UI Light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Mineria de Datos</w:t>
                            </w:r>
                          </w:p>
                          <w:p w14:paraId="505F183D" w14:textId="77777777" w:rsidR="00BC4B2C" w:rsidRPr="00113042" w:rsidRDefault="00BC4B2C">
                            <w:pPr>
                              <w:rPr>
                                <w:rFonts w:ascii="Segoe UI Light" w:hAnsi="Segoe UI Light" w:cs="Segoe UI Light"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  <v:shape id="_x0000_s1030" type="#_x0000_t202" style="position:absolute;left:3238;top:49339;width:59119;height:15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18F1F4FD" w14:textId="6B29A65B" w:rsidR="00BC4B2C" w:rsidRPr="00163DFF" w:rsidRDefault="00BC4B2C" w:rsidP="00150D59">
                            <w:pPr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163DFF"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 xml:space="preserve">ANÁLISIS </w:t>
                            </w:r>
                            <w:r>
                              <w:rPr>
                                <w:rFonts w:ascii="Segoe UI Semibold" w:hAnsi="Segoe UI Semibold" w:cs="Segoe UI Light"/>
                                <w:bCs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"/>
                              </w:rPr>
                              <w:t>DE CLUSTERS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0EA7429D" w14:textId="77777777" w:rsidR="00150D59" w:rsidRPr="002C67AD" w:rsidRDefault="00150D59">
          <w:pPr>
            <w:rPr>
              <w:noProof/>
              <w:lang w:val="es-ES"/>
            </w:rPr>
          </w:pPr>
        </w:p>
        <w:p w14:paraId="41B3296C" w14:textId="77777777" w:rsidR="00150D59" w:rsidRPr="002C67AD" w:rsidRDefault="00150D59">
          <w:pPr>
            <w:rPr>
              <w:noProof/>
              <w:lang w:val="es-ES"/>
            </w:rPr>
          </w:pPr>
        </w:p>
        <w:p w14:paraId="1148EA68" w14:textId="77777777" w:rsidR="00150D59" w:rsidRPr="002C67AD" w:rsidRDefault="00150D59">
          <w:pPr>
            <w:rPr>
              <w:noProof/>
              <w:lang w:val="es-ES"/>
            </w:rPr>
          </w:pPr>
        </w:p>
        <w:p w14:paraId="1D861BD5" w14:textId="63A47D1C" w:rsidR="00BE3426" w:rsidRPr="00F61DD6" w:rsidRDefault="00150D59" w:rsidP="00F61DD6">
          <w:pPr>
            <w:spacing w:after="70"/>
            <w:rPr>
              <w:noProof/>
              <w:lang w:val="es-ES"/>
            </w:rPr>
            <w:sectPr w:rsidR="00BE3426" w:rsidRPr="00F61DD6" w:rsidSect="00A749B7">
              <w:headerReference w:type="default" r:id="rId9"/>
              <w:footerReference w:type="default" r:id="rId10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2C67AD">
            <w:rPr>
              <w:noProof/>
              <w:lang w:val="es-ES"/>
            </w:rPr>
            <w:br w:type="page"/>
          </w:r>
        </w:p>
      </w:sdtContent>
    </w:sdt>
    <w:p w14:paraId="3CE66C82" w14:textId="2ACE8F83" w:rsidR="00BE3426" w:rsidRPr="001F514A" w:rsidRDefault="00BE3426" w:rsidP="00BE3426">
      <w:pPr>
        <w:pStyle w:val="Ttulo1"/>
        <w:rPr>
          <w:lang w:val="es-ES"/>
        </w:rPr>
      </w:pPr>
      <w:bookmarkStart w:id="0" w:name="_Toc438071041"/>
      <w:r w:rsidRPr="001F514A">
        <w:rPr>
          <w:lang w:val="es-ES"/>
        </w:rPr>
        <w:lastRenderedPageBreak/>
        <w:t xml:space="preserve">1. </w:t>
      </w:r>
      <w:r w:rsidR="00FB215E" w:rsidRPr="001F514A">
        <w:rPr>
          <w:lang w:val="es-ES"/>
        </w:rPr>
        <w:t>Los datos</w:t>
      </w:r>
      <w:r w:rsidRPr="001F514A">
        <w:rPr>
          <w:lang w:val="es-ES"/>
        </w:rPr>
        <w:t>.</w:t>
      </w:r>
      <w:bookmarkEnd w:id="0"/>
    </w:p>
    <w:p w14:paraId="3E3087DC" w14:textId="77777777" w:rsidR="00350CC5" w:rsidRPr="001F514A" w:rsidRDefault="00350CC5" w:rsidP="007C49CA">
      <w:pPr>
        <w:jc w:val="both"/>
        <w:rPr>
          <w:lang w:val="es-ES"/>
        </w:rPr>
      </w:pPr>
    </w:p>
    <w:p w14:paraId="65CEB8FB" w14:textId="4A732243" w:rsidR="001E4331" w:rsidRPr="00E45450" w:rsidRDefault="00E45450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 w:rsidRPr="00E45450">
        <w:rPr>
          <w:noProof/>
          <w:lang w:val="es-ES"/>
        </w:rPr>
        <w:t>Los datos utilizados en este trabajo son datos datos de algunos paises.</w:t>
      </w:r>
    </w:p>
    <w:p w14:paraId="51646F7A" w14:textId="77777777" w:rsidR="00FB215E" w:rsidRDefault="00FB215E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DF6417A" w14:textId="2B3AB6B2" w:rsidR="00E45450" w:rsidRPr="00E45450" w:rsidRDefault="00E45450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Para importar los datos se ha utilizado el codigo sas abajo:</w:t>
      </w:r>
    </w:p>
    <w:p w14:paraId="2D4C7FD2" w14:textId="77777777" w:rsidR="00FB215E" w:rsidRPr="00E45450" w:rsidRDefault="00FB215E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66753CB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PROC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IMPORT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OUT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= </w:t>
      </w:r>
      <w:proofErr w:type="spellStart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ucm.paises</w:t>
      </w:r>
      <w:proofErr w:type="spell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</w:p>
    <w:p w14:paraId="150649D2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       </w:t>
      </w:r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DATAFILE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= </w:t>
      </w:r>
      <w:r w:rsidRPr="001F514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s-ES"/>
        </w:rPr>
        <w:t>"C:\Users\win\Documents\GitHub\ucm\complementos\trabajocomplementos31enero16\DatosPaises-SAS.xls"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</w:p>
    <w:p w14:paraId="2D4AC42C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       </w:t>
      </w:r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DBMS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=EXCEL5 REPLACE;</w:t>
      </w:r>
    </w:p>
    <w:p w14:paraId="28549F62" w14:textId="77777777" w:rsidR="00735BE6" w:rsidRPr="00E45450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    </w:t>
      </w:r>
      <w:r w:rsidRPr="00E4545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 w:rsidRPr="00E4545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419C65AF" w14:textId="59E153C2" w:rsidR="00735BE6" w:rsidRPr="00AE0121" w:rsidRDefault="00735BE6" w:rsidP="00996A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r w:rsidR="00AE012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469B7456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8498"/>
      </w:tblGrid>
      <w:tr w:rsidR="00E45450" w:rsidRPr="00E45450" w14:paraId="42344FD0" w14:textId="77777777" w:rsidTr="00E4545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BC7271D" w14:textId="77777777" w:rsidR="00E45450" w:rsidRPr="00E45450" w:rsidRDefault="00E45450" w:rsidP="00E45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E4545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The</w:t>
            </w:r>
            <w:proofErr w:type="spellEnd"/>
            <w:r w:rsidRPr="00E4545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SAS </w:t>
            </w:r>
            <w:proofErr w:type="spellStart"/>
            <w:r w:rsidRPr="00E45450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System</w:t>
            </w:r>
            <w:proofErr w:type="spellEnd"/>
          </w:p>
        </w:tc>
      </w:tr>
    </w:tbl>
    <w:p w14:paraId="6BE6B4F4" w14:textId="77777777" w:rsidR="00E45450" w:rsidRPr="00E45450" w:rsidRDefault="00E45450" w:rsidP="00E454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PAISES"/>
      </w:tblPr>
      <w:tblGrid>
        <w:gridCol w:w="426"/>
        <w:gridCol w:w="1106"/>
        <w:gridCol w:w="586"/>
        <w:gridCol w:w="1004"/>
        <w:gridCol w:w="1004"/>
        <w:gridCol w:w="1048"/>
        <w:gridCol w:w="1048"/>
        <w:gridCol w:w="550"/>
        <w:gridCol w:w="1048"/>
      </w:tblGrid>
      <w:tr w:rsidR="00E45450" w:rsidRPr="00E45450" w14:paraId="68E96098" w14:textId="77777777" w:rsidTr="00AE0121">
        <w:trPr>
          <w:tblHeader/>
          <w:jc w:val="center"/>
        </w:trPr>
        <w:tc>
          <w:tcPr>
            <w:tcW w:w="0" w:type="auto"/>
            <w:hideMark/>
          </w:tcPr>
          <w:p w14:paraId="0CB8DF0B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2B5159C7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6AEDE44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435B98D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2C024AB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6EFA1311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0ABA6E4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BALANZAC</w:t>
            </w:r>
          </w:p>
        </w:tc>
        <w:tc>
          <w:tcPr>
            <w:tcW w:w="0" w:type="auto"/>
            <w:hideMark/>
          </w:tcPr>
          <w:p w14:paraId="2D25AAC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PIB</w:t>
            </w:r>
          </w:p>
        </w:tc>
        <w:tc>
          <w:tcPr>
            <w:tcW w:w="0" w:type="auto"/>
            <w:hideMark/>
          </w:tcPr>
          <w:p w14:paraId="1915805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PRODCERE</w:t>
            </w:r>
          </w:p>
        </w:tc>
      </w:tr>
      <w:tr w:rsidR="00E45450" w:rsidRPr="00E45450" w14:paraId="25D3145D" w14:textId="77777777" w:rsidTr="00AE0121">
        <w:trPr>
          <w:jc w:val="center"/>
        </w:trPr>
        <w:tc>
          <w:tcPr>
            <w:tcW w:w="0" w:type="auto"/>
            <w:hideMark/>
          </w:tcPr>
          <w:p w14:paraId="5C2BA30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119138A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Afganistán</w:t>
            </w:r>
          </w:p>
        </w:tc>
        <w:tc>
          <w:tcPr>
            <w:tcW w:w="0" w:type="auto"/>
            <w:hideMark/>
          </w:tcPr>
          <w:p w14:paraId="0A0F552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27963</w:t>
            </w:r>
          </w:p>
        </w:tc>
        <w:tc>
          <w:tcPr>
            <w:tcW w:w="0" w:type="auto"/>
            <w:hideMark/>
          </w:tcPr>
          <w:p w14:paraId="094164C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35.6</w:t>
            </w:r>
          </w:p>
        </w:tc>
        <w:tc>
          <w:tcPr>
            <w:tcW w:w="0" w:type="auto"/>
            <w:hideMark/>
          </w:tcPr>
          <w:p w14:paraId="2CC2CF1A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59.8</w:t>
            </w:r>
          </w:p>
        </w:tc>
        <w:tc>
          <w:tcPr>
            <w:tcW w:w="0" w:type="auto"/>
            <w:hideMark/>
          </w:tcPr>
          <w:p w14:paraId="488FD88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8.6</w:t>
            </w:r>
          </w:p>
        </w:tc>
        <w:tc>
          <w:tcPr>
            <w:tcW w:w="0" w:type="auto"/>
            <w:noWrap/>
            <w:hideMark/>
          </w:tcPr>
          <w:p w14:paraId="5171D8A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-4766</w:t>
            </w:r>
          </w:p>
        </w:tc>
        <w:tc>
          <w:tcPr>
            <w:tcW w:w="0" w:type="auto"/>
            <w:hideMark/>
          </w:tcPr>
          <w:p w14:paraId="179262C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566</w:t>
            </w:r>
          </w:p>
        </w:tc>
        <w:tc>
          <w:tcPr>
            <w:tcW w:w="0" w:type="auto"/>
            <w:hideMark/>
          </w:tcPr>
          <w:p w14:paraId="65E5394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157.13532</w:t>
            </w:r>
          </w:p>
        </w:tc>
      </w:tr>
      <w:tr w:rsidR="00E45450" w:rsidRPr="00E45450" w14:paraId="5A7D3EAC" w14:textId="77777777" w:rsidTr="00AE0121">
        <w:trPr>
          <w:jc w:val="center"/>
        </w:trPr>
        <w:tc>
          <w:tcPr>
            <w:tcW w:w="0" w:type="auto"/>
            <w:hideMark/>
          </w:tcPr>
          <w:p w14:paraId="2DC0F6C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5EC7CC3D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Albania</w:t>
            </w:r>
          </w:p>
        </w:tc>
        <w:tc>
          <w:tcPr>
            <w:tcW w:w="0" w:type="auto"/>
            <w:hideMark/>
          </w:tcPr>
          <w:p w14:paraId="31F336D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2902</w:t>
            </w:r>
          </w:p>
        </w:tc>
        <w:tc>
          <w:tcPr>
            <w:tcW w:w="0" w:type="auto"/>
            <w:hideMark/>
          </w:tcPr>
          <w:p w14:paraId="5A8BF1E1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13.1</w:t>
            </w:r>
          </w:p>
        </w:tc>
        <w:tc>
          <w:tcPr>
            <w:tcW w:w="0" w:type="auto"/>
            <w:hideMark/>
          </w:tcPr>
          <w:p w14:paraId="45CB36C7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77.5</w:t>
            </w:r>
          </w:p>
        </w:tc>
        <w:tc>
          <w:tcPr>
            <w:tcW w:w="0" w:type="auto"/>
            <w:hideMark/>
          </w:tcPr>
          <w:p w14:paraId="20015BAB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7.2</w:t>
            </w:r>
          </w:p>
        </w:tc>
        <w:tc>
          <w:tcPr>
            <w:tcW w:w="0" w:type="auto"/>
            <w:noWrap/>
            <w:hideMark/>
          </w:tcPr>
          <w:p w14:paraId="6F266DC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-2861</w:t>
            </w:r>
          </w:p>
        </w:tc>
        <w:tc>
          <w:tcPr>
            <w:tcW w:w="0" w:type="auto"/>
            <w:hideMark/>
          </w:tcPr>
          <w:p w14:paraId="304DA5F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3786</w:t>
            </w:r>
          </w:p>
        </w:tc>
        <w:tc>
          <w:tcPr>
            <w:tcW w:w="0" w:type="auto"/>
            <w:hideMark/>
          </w:tcPr>
          <w:p w14:paraId="2DE58DCA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577.685262</w:t>
            </w:r>
          </w:p>
        </w:tc>
      </w:tr>
      <w:tr w:rsidR="00E45450" w:rsidRPr="00E45450" w14:paraId="5951C646" w14:textId="77777777" w:rsidTr="00AE0121">
        <w:trPr>
          <w:jc w:val="center"/>
        </w:trPr>
        <w:tc>
          <w:tcPr>
            <w:tcW w:w="0" w:type="auto"/>
            <w:hideMark/>
          </w:tcPr>
          <w:p w14:paraId="11DA207B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81CD9E9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Alemania</w:t>
            </w:r>
          </w:p>
        </w:tc>
        <w:tc>
          <w:tcPr>
            <w:tcW w:w="0" w:type="auto"/>
            <w:hideMark/>
          </w:tcPr>
          <w:p w14:paraId="05E0A793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80435</w:t>
            </w:r>
          </w:p>
        </w:tc>
        <w:tc>
          <w:tcPr>
            <w:tcW w:w="0" w:type="auto"/>
            <w:hideMark/>
          </w:tcPr>
          <w:p w14:paraId="1689637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8.3</w:t>
            </w:r>
          </w:p>
        </w:tc>
        <w:tc>
          <w:tcPr>
            <w:tcW w:w="0" w:type="auto"/>
            <w:hideMark/>
          </w:tcPr>
          <w:p w14:paraId="2FBA3E8D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80.7</w:t>
            </w:r>
          </w:p>
        </w:tc>
        <w:tc>
          <w:tcPr>
            <w:tcW w:w="0" w:type="auto"/>
            <w:hideMark/>
          </w:tcPr>
          <w:p w14:paraId="16FE6B0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10.8</w:t>
            </w:r>
          </w:p>
        </w:tc>
        <w:tc>
          <w:tcPr>
            <w:tcW w:w="0" w:type="auto"/>
            <w:hideMark/>
          </w:tcPr>
          <w:p w14:paraId="395CFA8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205408</w:t>
            </w:r>
          </w:p>
        </w:tc>
        <w:tc>
          <w:tcPr>
            <w:tcW w:w="0" w:type="auto"/>
            <w:hideMark/>
          </w:tcPr>
          <w:p w14:paraId="3F03169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41100</w:t>
            </w:r>
          </w:p>
        </w:tc>
        <w:tc>
          <w:tcPr>
            <w:tcW w:w="0" w:type="auto"/>
            <w:hideMark/>
          </w:tcPr>
          <w:p w14:paraId="7486254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2659.28619</w:t>
            </w:r>
          </w:p>
        </w:tc>
      </w:tr>
      <w:tr w:rsidR="00E45450" w:rsidRPr="00E45450" w14:paraId="2D4834CE" w14:textId="77777777" w:rsidTr="00AE0121">
        <w:trPr>
          <w:jc w:val="center"/>
        </w:trPr>
        <w:tc>
          <w:tcPr>
            <w:tcW w:w="0" w:type="auto"/>
            <w:hideMark/>
          </w:tcPr>
          <w:p w14:paraId="31305A6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708D545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Angola</w:t>
            </w:r>
          </w:p>
        </w:tc>
        <w:tc>
          <w:tcPr>
            <w:tcW w:w="0" w:type="auto"/>
            <w:hideMark/>
          </w:tcPr>
          <w:p w14:paraId="18EA863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21220</w:t>
            </w:r>
          </w:p>
        </w:tc>
        <w:tc>
          <w:tcPr>
            <w:tcW w:w="0" w:type="auto"/>
            <w:hideMark/>
          </w:tcPr>
          <w:p w14:paraId="782BD72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46.2</w:t>
            </w:r>
          </w:p>
        </w:tc>
        <w:tc>
          <w:tcPr>
            <w:tcW w:w="0" w:type="auto"/>
            <w:hideMark/>
          </w:tcPr>
          <w:p w14:paraId="44E8DD1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51.7</w:t>
            </w:r>
          </w:p>
        </w:tc>
        <w:tc>
          <w:tcPr>
            <w:tcW w:w="0" w:type="auto"/>
            <w:hideMark/>
          </w:tcPr>
          <w:p w14:paraId="34767593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14.2</w:t>
            </w:r>
          </w:p>
        </w:tc>
        <w:tc>
          <w:tcPr>
            <w:tcW w:w="0" w:type="auto"/>
            <w:hideMark/>
          </w:tcPr>
          <w:p w14:paraId="3F89676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29864</w:t>
            </w:r>
          </w:p>
        </w:tc>
        <w:tc>
          <w:tcPr>
            <w:tcW w:w="0" w:type="auto"/>
            <w:hideMark/>
          </w:tcPr>
          <w:p w14:paraId="15510D4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4221</w:t>
            </w:r>
          </w:p>
        </w:tc>
        <w:tc>
          <w:tcPr>
            <w:tcW w:w="0" w:type="auto"/>
            <w:hideMark/>
          </w:tcPr>
          <w:p w14:paraId="6177000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19.5415273</w:t>
            </w:r>
          </w:p>
        </w:tc>
      </w:tr>
      <w:tr w:rsidR="00E45450" w:rsidRPr="00E45450" w14:paraId="110ACE7B" w14:textId="77777777" w:rsidTr="00AE0121">
        <w:trPr>
          <w:jc w:val="center"/>
        </w:trPr>
        <w:tc>
          <w:tcPr>
            <w:tcW w:w="0" w:type="auto"/>
            <w:hideMark/>
          </w:tcPr>
          <w:p w14:paraId="461E81C7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1B6578F3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Arabia Saudita</w:t>
            </w:r>
          </w:p>
        </w:tc>
        <w:tc>
          <w:tcPr>
            <w:tcW w:w="0" w:type="auto"/>
            <w:hideMark/>
          </w:tcPr>
          <w:p w14:paraId="1EDDCAF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28091</w:t>
            </w:r>
          </w:p>
        </w:tc>
        <w:tc>
          <w:tcPr>
            <w:tcW w:w="0" w:type="auto"/>
            <w:hideMark/>
          </w:tcPr>
          <w:p w14:paraId="3DBFFA3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20.8</w:t>
            </w:r>
          </w:p>
        </w:tc>
        <w:tc>
          <w:tcPr>
            <w:tcW w:w="0" w:type="auto"/>
            <w:hideMark/>
          </w:tcPr>
          <w:p w14:paraId="08EDCD7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74.1</w:t>
            </w:r>
          </w:p>
        </w:tc>
        <w:tc>
          <w:tcPr>
            <w:tcW w:w="0" w:type="auto"/>
            <w:hideMark/>
          </w:tcPr>
          <w:p w14:paraId="25F039C1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3.4</w:t>
            </w:r>
          </w:p>
        </w:tc>
        <w:tc>
          <w:tcPr>
            <w:tcW w:w="0" w:type="auto"/>
            <w:hideMark/>
          </w:tcPr>
          <w:p w14:paraId="0BE46DB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144283</w:t>
            </w:r>
          </w:p>
        </w:tc>
        <w:tc>
          <w:tcPr>
            <w:tcW w:w="0" w:type="auto"/>
            <w:hideMark/>
          </w:tcPr>
          <w:p w14:paraId="5550EB34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19327</w:t>
            </w:r>
          </w:p>
        </w:tc>
        <w:tc>
          <w:tcPr>
            <w:tcW w:w="0" w:type="auto"/>
            <w:hideMark/>
          </w:tcPr>
          <w:p w14:paraId="1C5C03CF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10.288944</w:t>
            </w:r>
          </w:p>
        </w:tc>
      </w:tr>
      <w:tr w:rsidR="00E45450" w:rsidRPr="00E45450" w14:paraId="30FAAE4E" w14:textId="77777777" w:rsidTr="00AE0121">
        <w:trPr>
          <w:jc w:val="center"/>
        </w:trPr>
        <w:tc>
          <w:tcPr>
            <w:tcW w:w="0" w:type="auto"/>
            <w:hideMark/>
          </w:tcPr>
          <w:p w14:paraId="669FF39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2150B675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Argelia</w:t>
            </w:r>
          </w:p>
        </w:tc>
        <w:tc>
          <w:tcPr>
            <w:tcW w:w="0" w:type="auto"/>
            <w:hideMark/>
          </w:tcPr>
          <w:p w14:paraId="30746EB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36036</w:t>
            </w:r>
          </w:p>
        </w:tc>
        <w:tc>
          <w:tcPr>
            <w:tcW w:w="0" w:type="auto"/>
            <w:hideMark/>
          </w:tcPr>
          <w:p w14:paraId="7DC90007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25.1</w:t>
            </w:r>
          </w:p>
        </w:tc>
        <w:tc>
          <w:tcPr>
            <w:tcW w:w="0" w:type="auto"/>
            <w:hideMark/>
          </w:tcPr>
          <w:p w14:paraId="231315AA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74.4</w:t>
            </w:r>
          </w:p>
        </w:tc>
        <w:tc>
          <w:tcPr>
            <w:tcW w:w="0" w:type="auto"/>
            <w:hideMark/>
          </w:tcPr>
          <w:p w14:paraId="2E32DDD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5.1</w:t>
            </w:r>
          </w:p>
        </w:tc>
        <w:tc>
          <w:tcPr>
            <w:tcW w:w="0" w:type="auto"/>
            <w:hideMark/>
          </w:tcPr>
          <w:p w14:paraId="70748A91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17558</w:t>
            </w:r>
          </w:p>
        </w:tc>
        <w:tc>
          <w:tcPr>
            <w:tcW w:w="0" w:type="auto"/>
            <w:hideMark/>
          </w:tcPr>
          <w:p w14:paraId="41F4CF3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4350</w:t>
            </w:r>
          </w:p>
        </w:tc>
        <w:tc>
          <w:tcPr>
            <w:tcW w:w="0" w:type="auto"/>
            <w:hideMark/>
          </w:tcPr>
          <w:p w14:paraId="67BF4D0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113.11257</w:t>
            </w:r>
          </w:p>
        </w:tc>
      </w:tr>
      <w:tr w:rsidR="00E45450" w:rsidRPr="00E45450" w14:paraId="5103C8F2" w14:textId="77777777" w:rsidTr="00AE0121">
        <w:trPr>
          <w:jc w:val="center"/>
        </w:trPr>
        <w:tc>
          <w:tcPr>
            <w:tcW w:w="0" w:type="auto"/>
            <w:hideMark/>
          </w:tcPr>
          <w:p w14:paraId="1BFDB8F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6FAE5C6F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Argentina</w:t>
            </w:r>
          </w:p>
        </w:tc>
        <w:tc>
          <w:tcPr>
            <w:tcW w:w="0" w:type="auto"/>
            <w:hideMark/>
          </w:tcPr>
          <w:p w14:paraId="0F1CF3B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41223</w:t>
            </w:r>
          </w:p>
        </w:tc>
        <w:tc>
          <w:tcPr>
            <w:tcW w:w="0" w:type="auto"/>
            <w:hideMark/>
          </w:tcPr>
          <w:p w14:paraId="64BE111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17.8</w:t>
            </w:r>
          </w:p>
        </w:tc>
        <w:tc>
          <w:tcPr>
            <w:tcW w:w="0" w:type="auto"/>
            <w:hideMark/>
          </w:tcPr>
          <w:p w14:paraId="6AA26AE2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76</w:t>
            </w:r>
          </w:p>
        </w:tc>
        <w:tc>
          <w:tcPr>
            <w:tcW w:w="0" w:type="auto"/>
            <w:hideMark/>
          </w:tcPr>
          <w:p w14:paraId="73EB3D8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7.6</w:t>
            </w:r>
          </w:p>
        </w:tc>
        <w:tc>
          <w:tcPr>
            <w:tcW w:w="0" w:type="auto"/>
            <w:hideMark/>
          </w:tcPr>
          <w:p w14:paraId="22A49E04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12057</w:t>
            </w:r>
          </w:p>
        </w:tc>
        <w:tc>
          <w:tcPr>
            <w:tcW w:w="0" w:type="auto"/>
            <w:hideMark/>
          </w:tcPr>
          <w:p w14:paraId="204ED30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11508</w:t>
            </w:r>
          </w:p>
        </w:tc>
        <w:tc>
          <w:tcPr>
            <w:tcW w:w="0" w:type="auto"/>
            <w:hideMark/>
          </w:tcPr>
          <w:p w14:paraId="0B016EC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310.531847</w:t>
            </w:r>
          </w:p>
        </w:tc>
      </w:tr>
      <w:tr w:rsidR="00E45450" w:rsidRPr="00E45450" w14:paraId="6E1D40F7" w14:textId="77777777" w:rsidTr="00AE0121">
        <w:trPr>
          <w:jc w:val="center"/>
        </w:trPr>
        <w:tc>
          <w:tcPr>
            <w:tcW w:w="0" w:type="auto"/>
            <w:hideMark/>
          </w:tcPr>
          <w:p w14:paraId="1940C10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643A36EE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Armenia</w:t>
            </w:r>
          </w:p>
        </w:tc>
        <w:tc>
          <w:tcPr>
            <w:tcW w:w="0" w:type="auto"/>
            <w:hideMark/>
          </w:tcPr>
          <w:p w14:paraId="285A3F4D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2963</w:t>
            </w:r>
          </w:p>
        </w:tc>
        <w:tc>
          <w:tcPr>
            <w:tcW w:w="0" w:type="auto"/>
            <w:hideMark/>
          </w:tcPr>
          <w:p w14:paraId="293B2399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13.3</w:t>
            </w:r>
          </w:p>
        </w:tc>
        <w:tc>
          <w:tcPr>
            <w:tcW w:w="0" w:type="auto"/>
            <w:hideMark/>
          </w:tcPr>
          <w:p w14:paraId="5CD16804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74.6</w:t>
            </w:r>
          </w:p>
        </w:tc>
        <w:tc>
          <w:tcPr>
            <w:tcW w:w="0" w:type="auto"/>
            <w:hideMark/>
          </w:tcPr>
          <w:p w14:paraId="68904D93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02FCDE5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-2771</w:t>
            </w:r>
          </w:p>
        </w:tc>
        <w:tc>
          <w:tcPr>
            <w:tcW w:w="0" w:type="auto"/>
            <w:hideMark/>
          </w:tcPr>
          <w:p w14:paraId="39EB671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3125</w:t>
            </w:r>
          </w:p>
        </w:tc>
        <w:tc>
          <w:tcPr>
            <w:tcW w:w="0" w:type="auto"/>
            <w:hideMark/>
          </w:tcPr>
          <w:p w14:paraId="16DE6D8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191.307784</w:t>
            </w:r>
          </w:p>
        </w:tc>
      </w:tr>
      <w:tr w:rsidR="00E45450" w:rsidRPr="00E45450" w14:paraId="74129E32" w14:textId="77777777" w:rsidTr="00AE0121">
        <w:trPr>
          <w:jc w:val="center"/>
        </w:trPr>
        <w:tc>
          <w:tcPr>
            <w:tcW w:w="0" w:type="auto"/>
            <w:hideMark/>
          </w:tcPr>
          <w:p w14:paraId="73522AE7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3244E4C4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Australia</w:t>
            </w:r>
          </w:p>
        </w:tc>
        <w:tc>
          <w:tcPr>
            <w:tcW w:w="0" w:type="auto"/>
            <w:hideMark/>
          </w:tcPr>
          <w:p w14:paraId="18090EF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22163</w:t>
            </w:r>
          </w:p>
        </w:tc>
        <w:tc>
          <w:tcPr>
            <w:tcW w:w="0" w:type="auto"/>
            <w:hideMark/>
          </w:tcPr>
          <w:p w14:paraId="2E90ED4F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13.5</w:t>
            </w:r>
          </w:p>
        </w:tc>
        <w:tc>
          <w:tcPr>
            <w:tcW w:w="0" w:type="auto"/>
            <w:hideMark/>
          </w:tcPr>
          <w:p w14:paraId="08ECAAA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82.1</w:t>
            </w:r>
          </w:p>
        </w:tc>
        <w:tc>
          <w:tcPr>
            <w:tcW w:w="0" w:type="auto"/>
            <w:hideMark/>
          </w:tcPr>
          <w:p w14:paraId="7A5C3A1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6.7</w:t>
            </w:r>
          </w:p>
        </w:tc>
        <w:tc>
          <w:tcPr>
            <w:tcW w:w="0" w:type="auto"/>
            <w:hideMark/>
          </w:tcPr>
          <w:p w14:paraId="3F2D4146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10724</w:t>
            </w:r>
          </w:p>
        </w:tc>
        <w:tc>
          <w:tcPr>
            <w:tcW w:w="0" w:type="auto"/>
            <w:hideMark/>
          </w:tcPr>
          <w:p w14:paraId="462DE7D5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57593</w:t>
            </w:r>
          </w:p>
        </w:tc>
        <w:tc>
          <w:tcPr>
            <w:tcW w:w="0" w:type="auto"/>
            <w:hideMark/>
          </w:tcPr>
          <w:p w14:paraId="6A23A234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82.6334118</w:t>
            </w:r>
          </w:p>
        </w:tc>
      </w:tr>
      <w:tr w:rsidR="00E45450" w:rsidRPr="00E45450" w14:paraId="738498B5" w14:textId="77777777" w:rsidTr="00AE0121">
        <w:trPr>
          <w:jc w:val="center"/>
        </w:trPr>
        <w:tc>
          <w:tcPr>
            <w:tcW w:w="0" w:type="auto"/>
            <w:hideMark/>
          </w:tcPr>
          <w:p w14:paraId="094BE74B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b/>
                <w:bCs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3FF4D6ED" w14:textId="77777777" w:rsidR="00E45450" w:rsidRPr="00E45450" w:rsidRDefault="00E45450" w:rsidP="00E454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Austria</w:t>
            </w:r>
          </w:p>
        </w:tc>
        <w:tc>
          <w:tcPr>
            <w:tcW w:w="0" w:type="auto"/>
            <w:hideMark/>
          </w:tcPr>
          <w:p w14:paraId="2EE62228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8392</w:t>
            </w:r>
          </w:p>
        </w:tc>
        <w:tc>
          <w:tcPr>
            <w:tcW w:w="0" w:type="auto"/>
            <w:hideMark/>
          </w:tcPr>
          <w:p w14:paraId="4DB92D2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9.5</w:t>
            </w:r>
          </w:p>
        </w:tc>
        <w:tc>
          <w:tcPr>
            <w:tcW w:w="0" w:type="auto"/>
            <w:hideMark/>
          </w:tcPr>
          <w:p w14:paraId="5405013C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81.1</w:t>
            </w:r>
          </w:p>
        </w:tc>
        <w:tc>
          <w:tcPr>
            <w:tcW w:w="0" w:type="auto"/>
            <w:hideMark/>
          </w:tcPr>
          <w:p w14:paraId="5F0D481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9.4</w:t>
            </w:r>
          </w:p>
        </w:tc>
        <w:tc>
          <w:tcPr>
            <w:tcW w:w="0" w:type="auto"/>
            <w:noWrap/>
            <w:hideMark/>
          </w:tcPr>
          <w:p w14:paraId="1B948144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-5712</w:t>
            </w:r>
          </w:p>
        </w:tc>
        <w:tc>
          <w:tcPr>
            <w:tcW w:w="0" w:type="auto"/>
            <w:hideMark/>
          </w:tcPr>
          <w:p w14:paraId="2B2FC36E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46377</w:t>
            </w:r>
          </w:p>
        </w:tc>
        <w:tc>
          <w:tcPr>
            <w:tcW w:w="0" w:type="auto"/>
            <w:hideMark/>
          </w:tcPr>
          <w:p w14:paraId="62690F80" w14:textId="77777777" w:rsidR="00E45450" w:rsidRPr="00E45450" w:rsidRDefault="00E45450" w:rsidP="00E454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</w:pPr>
            <w:r w:rsidRPr="00E45450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s-ES" w:eastAsia="es-ES"/>
              </w:rPr>
              <w:t>1593.5443</w:t>
            </w:r>
          </w:p>
        </w:tc>
      </w:tr>
    </w:tbl>
    <w:p w14:paraId="07910424" w14:textId="6AF2FED5" w:rsidR="001E4331" w:rsidRPr="001E4331" w:rsidRDefault="001E4331" w:rsidP="001E4331">
      <w:pPr>
        <w:pStyle w:val="Ttulo1"/>
        <w:rPr>
          <w:lang w:val="es-ES"/>
        </w:rPr>
      </w:pPr>
      <w:bookmarkStart w:id="1" w:name="_Toc438071042"/>
      <w:r w:rsidRPr="001E4331">
        <w:rPr>
          <w:lang w:val="es-ES"/>
        </w:rPr>
        <w:t xml:space="preserve">2. </w:t>
      </w:r>
      <w:bookmarkEnd w:id="1"/>
      <w:r w:rsidR="00FD26F5">
        <w:rPr>
          <w:lang w:val="es-ES"/>
        </w:rPr>
        <w:t>Ejecución</w:t>
      </w:r>
    </w:p>
    <w:p w14:paraId="61587BB1" w14:textId="77777777" w:rsidR="001E4331" w:rsidRDefault="001E433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7BB543D4" w14:textId="0569BD58" w:rsidR="00FB215E" w:rsidRDefault="00EB2C66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 xml:space="preserve">En el enunciado del ejercicio se pide para cargar el archivo y despues trabajar con una muestra de 100 paises utilizando el procedimiento en SAS llamado </w:t>
      </w:r>
      <w:r w:rsidR="00FD26F5" w:rsidRPr="00FD26F5">
        <w:rPr>
          <w:b/>
          <w:noProof/>
          <w:lang w:val="es-ES"/>
        </w:rPr>
        <w:t xml:space="preserve">proc </w:t>
      </w:r>
      <w:r w:rsidRPr="00FD26F5">
        <w:rPr>
          <w:b/>
          <w:noProof/>
          <w:lang w:val="es-ES"/>
        </w:rPr>
        <w:t>surveyselect</w:t>
      </w:r>
      <w:r>
        <w:rPr>
          <w:noProof/>
          <w:lang w:val="es-ES"/>
        </w:rPr>
        <w:t>, el codigo abajo se ejecuta lo que se ha pedido:</w:t>
      </w:r>
    </w:p>
    <w:p w14:paraId="36A75F49" w14:textId="77777777" w:rsidR="00735BE6" w:rsidRDefault="00735BE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E0A10D5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/*</w:t>
      </w:r>
    </w:p>
    <w:p w14:paraId="04BAD60A" w14:textId="425AF7FC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El archivo \DatosPaises.xlsx" (que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pode</w:t>
      </w:r>
      <w:r w:rsidR="00F61DD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is</w:t>
      </w:r>
      <w:proofErr w:type="spellEnd"/>
      <w:r w:rsidR="00F61DD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descargar del campus) contie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ne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informacion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sobre 7 variables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socioeconomicas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de 133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paises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. Seleccionar</w:t>
      </w:r>
      <w:r w:rsidR="00F61DD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aleatoriamente una muestra de 100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paises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con el procedimiento</w:t>
      </w:r>
      <w:r w:rsidR="00F61DD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surveyselect</w:t>
      </w:r>
      <w:proofErr w:type="spellEnd"/>
      <w:r w:rsidR="00F61DD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de la siguiente forma:</w:t>
      </w:r>
    </w:p>
    <w:p w14:paraId="0EB1FFCC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</w:p>
    <w:p w14:paraId="5DAEF77F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*/</w:t>
      </w:r>
    </w:p>
    <w:p w14:paraId="1C599A6E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48638E4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ucm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s-ES"/>
        </w:rPr>
        <w:t>'C:\Users\win\Documents\GitHub\ucm\complementos\trabajocomplementos31enero16\'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1C414EE2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07BF598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89724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ucm.paises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F0FDA1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3EF769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A63C9A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B6FC864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67AC7A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50797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4FDBF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B551A4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'LISTA DE VARIABLES </w:t>
      </w:r>
      <w:proofErr w:type="spellStart"/>
      <w:r w:rsidRPr="00735BE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CONTINUAS'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@@;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909D70C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'LISTA DE VARIABLES </w:t>
      </w:r>
      <w:proofErr w:type="spellStart"/>
      <w:r w:rsidRPr="00735BE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CATEGÓRICAS'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@@;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8BB25C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466CCD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C8FE91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surveyselect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srs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DAD185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7DA4DB24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428C9A6" w14:textId="77777777" w:rsidR="00EB2C66" w:rsidRDefault="00EB2C6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2BCC8AFF" w14:textId="76DAB8C7" w:rsidR="00EB2C66" w:rsidRDefault="00457DEB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Tambien se pide para trabajar solo con las variables POBL, NATALIDA, ESPERANZ e MORTALID.</w:t>
      </w:r>
    </w:p>
    <w:p w14:paraId="2CCFB449" w14:textId="77777777" w:rsidR="00457DEB" w:rsidRDefault="00457DEB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7685C022" w14:textId="77777777" w:rsidR="00EB2C66" w:rsidRDefault="00EB2C6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877EFC9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/*</w:t>
      </w:r>
    </w:p>
    <w:p w14:paraId="6C36C7A9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</w:p>
    <w:p w14:paraId="0C968FD7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Para la muestra obtenida, realizar un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Analisis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Cluster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incluyendo SOLO</w:t>
      </w:r>
    </w:p>
    <w:p w14:paraId="0718DEE2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las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variables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demograficas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Pobl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Natalidad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EsperanzaVida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Mortalidad</w:t>
      </w:r>
    </w:p>
    <w:p w14:paraId="602B4B48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),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que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 xml:space="preserve"> debe incluir como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minimo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  <w:t>:</w:t>
      </w:r>
    </w:p>
    <w:p w14:paraId="77F3F86C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s-ES"/>
        </w:rPr>
      </w:pPr>
    </w:p>
    <w:p w14:paraId="658E3D5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B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1CD356D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B67C9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DD5D56A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F691E65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2EBFEF32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29A0F950" w14:textId="77777777" w:rsidR="00913F14" w:rsidRPr="001F514A" w:rsidRDefault="00913F1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734FDE14" w14:textId="531D5F20" w:rsidR="00913F14" w:rsidRDefault="00913F14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 w:rsidRPr="00913F14">
        <w:rPr>
          <w:noProof/>
          <w:lang w:val="es-ES"/>
        </w:rPr>
        <w:t xml:space="preserve">Por las variables </w:t>
      </w:r>
      <w:r w:rsidR="00986299">
        <w:rPr>
          <w:noProof/>
          <w:lang w:val="es-ES"/>
        </w:rPr>
        <w:t xml:space="preserve">no teneren la misma unidad de medida </w:t>
      </w:r>
      <w:r w:rsidR="00FD26F5">
        <w:rPr>
          <w:noProof/>
          <w:lang w:val="es-ES"/>
        </w:rPr>
        <w:t>es necesario normalizar los datos. Esto se hace en SAS utilizando</w:t>
      </w:r>
      <w:r w:rsidR="00986299">
        <w:rPr>
          <w:noProof/>
          <w:lang w:val="es-ES"/>
        </w:rPr>
        <w:t xml:space="preserve"> el procedimiento </w:t>
      </w:r>
      <w:r w:rsidR="00FD26F5" w:rsidRPr="00FD26F5">
        <w:rPr>
          <w:b/>
          <w:noProof/>
          <w:lang w:val="es-ES"/>
        </w:rPr>
        <w:t xml:space="preserve">proc </w:t>
      </w:r>
      <w:r w:rsidR="00986299" w:rsidRPr="00FD26F5">
        <w:rPr>
          <w:b/>
          <w:noProof/>
          <w:lang w:val="es-ES"/>
        </w:rPr>
        <w:t>stdize</w:t>
      </w:r>
      <w:r w:rsidR="00986299">
        <w:rPr>
          <w:noProof/>
          <w:lang w:val="es-ES"/>
        </w:rPr>
        <w:t xml:space="preserve"> para normalizar las </w:t>
      </w:r>
      <w:r>
        <w:rPr>
          <w:noProof/>
          <w:lang w:val="es-ES"/>
        </w:rPr>
        <w:t>variables POBL, NATALIDA, ESPERANZ e MORTALID.</w:t>
      </w:r>
    </w:p>
    <w:p w14:paraId="3AB8CC47" w14:textId="77777777" w:rsidR="003E04FA" w:rsidRDefault="003E04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F892DEF" w14:textId="53624E37" w:rsidR="00913F14" w:rsidRDefault="003E04FA" w:rsidP="003E04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Codigo SAS:</w:t>
      </w:r>
    </w:p>
    <w:p w14:paraId="34E86B1F" w14:textId="77777777" w:rsidR="003E04FA" w:rsidRPr="003E04FA" w:rsidRDefault="003E04FA" w:rsidP="003E04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448173A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stdize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AFB92E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C5FDA86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4F2517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B4EB819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F981A1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7FEEE29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76AFDE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458D60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4D586B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7345D1B7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88B594F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F8074F4" w14:textId="77777777" w:rsidR="00021B04" w:rsidRDefault="00021B04" w:rsidP="00021B04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9014605" w14:textId="0A901D92" w:rsidR="00021B04" w:rsidRDefault="00021B04" w:rsidP="00021B04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 xml:space="preserve">Otra etapa que se ha hecho ha sido </w:t>
      </w:r>
      <w:r w:rsidR="003E04FA">
        <w:rPr>
          <w:noProof/>
          <w:lang w:val="es-ES"/>
        </w:rPr>
        <w:t>estudiar</w:t>
      </w:r>
      <w:r>
        <w:rPr>
          <w:noProof/>
          <w:lang w:val="es-ES"/>
        </w:rPr>
        <w:t xml:space="preserve"> las correlaciones entre las 4 variables (POBL, NATALIDA, ESPERANZ e MORTALID), pero en esta etapa se ha utilizado la herramienta R</w:t>
      </w:r>
      <w:r w:rsidR="003E04FA">
        <w:rPr>
          <w:noProof/>
          <w:lang w:val="es-ES"/>
        </w:rPr>
        <w:t xml:space="preserve"> y SAS.</w:t>
      </w:r>
    </w:p>
    <w:p w14:paraId="7FEAD43B" w14:textId="77777777" w:rsidR="00021B04" w:rsidRDefault="00021B04" w:rsidP="00021B04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E518A71" w14:textId="320D99ED" w:rsidR="00021B04" w:rsidRDefault="003E04FA" w:rsidP="00021B04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En e</w:t>
      </w:r>
      <w:r w:rsidR="00021B04">
        <w:rPr>
          <w:noProof/>
          <w:lang w:val="es-ES"/>
        </w:rPr>
        <w:t xml:space="preserve">l resultado del estudio se ha encontrado una correlacion muy alta </w:t>
      </w:r>
      <w:r w:rsidR="00021B04" w:rsidRPr="00021B04">
        <w:rPr>
          <w:noProof/>
          <w:lang w:val="es-ES"/>
        </w:rPr>
        <w:t xml:space="preserve">entre EsperanzaVida y Natalidad de </w:t>
      </w:r>
      <w:r w:rsidR="00021B04" w:rsidRPr="003E04FA">
        <w:rPr>
          <w:b/>
          <w:noProof/>
          <w:lang w:val="es-ES"/>
        </w:rPr>
        <w:t>-0.87063840</w:t>
      </w:r>
      <w:r w:rsidR="00021B04">
        <w:rPr>
          <w:noProof/>
          <w:lang w:val="es-ES"/>
        </w:rPr>
        <w:t>, s</w:t>
      </w:r>
      <w:r w:rsidR="00021B04" w:rsidRPr="00021B04">
        <w:rPr>
          <w:noProof/>
          <w:lang w:val="es-ES"/>
        </w:rPr>
        <w:t>e percibe que cuanto mayor</w:t>
      </w:r>
      <w:r w:rsidR="00021B04">
        <w:rPr>
          <w:noProof/>
          <w:lang w:val="es-ES"/>
        </w:rPr>
        <w:t xml:space="preserve"> es la Esperanza de Vida menos Natalidad hay en </w:t>
      </w:r>
      <w:r w:rsidR="00021B04" w:rsidRPr="00021B04">
        <w:rPr>
          <w:noProof/>
          <w:lang w:val="es-ES"/>
        </w:rPr>
        <w:t>un pais.</w:t>
      </w:r>
      <w:r>
        <w:rPr>
          <w:noProof/>
          <w:lang w:val="es-ES"/>
        </w:rPr>
        <w:t xml:space="preserve"> En R he utilizado las 133 observaciones, pero con SAS solo estudiamos las correlaciones de una amuestra de 100 observaciones.</w:t>
      </w:r>
    </w:p>
    <w:p w14:paraId="1F2BD676" w14:textId="77777777" w:rsidR="00021B04" w:rsidRDefault="00021B04" w:rsidP="00021B04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6FCF3911" w14:textId="3A7EAE82" w:rsidR="00021B04" w:rsidRDefault="00021B04" w:rsidP="00021B04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Abajo la tabla de correlacion hecha en R y una figura para representar la correlacion:</w:t>
      </w:r>
    </w:p>
    <w:p w14:paraId="3F865306" w14:textId="77777777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BC571F6" w14:textId="77777777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0E80123" w14:textId="77777777" w:rsidR="00021B04" w:rsidRP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509806B" w14:textId="77777777" w:rsidR="00021B04" w:rsidRPr="00021B04" w:rsidRDefault="00021B04" w:rsidP="000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</w:pP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##                      </w:t>
      </w:r>
      <w:proofErr w:type="spellStart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>Pobl</w:t>
      </w:r>
      <w:proofErr w:type="spellEnd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  Natalidad </w:t>
      </w:r>
      <w:proofErr w:type="spellStart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>EsperanzaVida</w:t>
      </w:r>
      <w:proofErr w:type="spellEnd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 Mortalidad</w:t>
      </w:r>
    </w:p>
    <w:p w14:paraId="689072AB" w14:textId="77777777" w:rsidR="00021B04" w:rsidRPr="00021B04" w:rsidRDefault="00021B04" w:rsidP="000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</w:pP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## </w:t>
      </w:r>
      <w:proofErr w:type="spellStart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>Pobl</w:t>
      </w:r>
      <w:proofErr w:type="spellEnd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          1.00000000 -0.03243038   -0.01445153 -0.03519014</w:t>
      </w:r>
    </w:p>
    <w:p w14:paraId="088BF63F" w14:textId="77777777" w:rsidR="00021B04" w:rsidRPr="00021B04" w:rsidRDefault="00021B04" w:rsidP="000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</w:pP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## Natalidad     -0.03243038  1.00000000   </w:t>
      </w:r>
      <w:r w:rsidRPr="00021B04">
        <w:rPr>
          <w:rFonts w:ascii="Courier New" w:eastAsia="Times New Roman" w:hAnsi="Courier New" w:cs="Courier New"/>
          <w:color w:val="auto"/>
          <w:sz w:val="20"/>
          <w:szCs w:val="20"/>
          <w:highlight w:val="yellow"/>
          <w:lang w:val="es-ES" w:eastAsia="es-ES"/>
        </w:rPr>
        <w:t>-0.87063840</w:t>
      </w: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 0.06833273</w:t>
      </w:r>
    </w:p>
    <w:p w14:paraId="7C72867B" w14:textId="77777777" w:rsidR="00021B04" w:rsidRPr="00021B04" w:rsidRDefault="00021B04" w:rsidP="000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</w:pP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## </w:t>
      </w:r>
      <w:proofErr w:type="spellStart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>EsperanzaVida</w:t>
      </w:r>
      <w:proofErr w:type="spellEnd"/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-0.01445153 </w:t>
      </w:r>
      <w:r w:rsidRPr="00021B04">
        <w:rPr>
          <w:rFonts w:ascii="Courier New" w:eastAsia="Times New Roman" w:hAnsi="Courier New" w:cs="Courier New"/>
          <w:color w:val="auto"/>
          <w:sz w:val="20"/>
          <w:szCs w:val="20"/>
          <w:highlight w:val="yellow"/>
          <w:lang w:val="es-ES" w:eastAsia="es-ES"/>
        </w:rPr>
        <w:t>-0.87063840</w:t>
      </w: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 xml:space="preserve">    1.00000000 -0.38664292</w:t>
      </w:r>
    </w:p>
    <w:p w14:paraId="509E1458" w14:textId="77777777" w:rsidR="00021B04" w:rsidRPr="00021B04" w:rsidRDefault="00021B04" w:rsidP="00021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</w:pPr>
      <w:r w:rsidRPr="00021B04">
        <w:rPr>
          <w:rFonts w:ascii="Courier New" w:eastAsia="Times New Roman" w:hAnsi="Courier New" w:cs="Courier New"/>
          <w:color w:val="auto"/>
          <w:sz w:val="20"/>
          <w:szCs w:val="20"/>
          <w:lang w:val="es-ES" w:eastAsia="es-ES"/>
        </w:rPr>
        <w:t>## Mortalidad    -0.03519014  0.06833273   -0.38664292  1.00000000</w:t>
      </w:r>
    </w:p>
    <w:p w14:paraId="5B80AF8B" w14:textId="77777777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</w:pPr>
    </w:p>
    <w:p w14:paraId="386BD19C" w14:textId="77777777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</w:pPr>
    </w:p>
    <w:p w14:paraId="33AA94A2" w14:textId="05F8DB72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shd w:val="clear" w:color="auto" w:fill="FFFFFF"/>
          <w:lang w:val="es-ES" w:eastAsia="es-ES"/>
        </w:rPr>
        <w:drawing>
          <wp:inline distT="0" distB="0" distL="0" distR="0" wp14:anchorId="37074802" wp14:editId="05EB1BC0">
            <wp:extent cx="3746422" cy="267589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-pais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71" cy="26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69E4" w14:textId="77777777" w:rsidR="00021B04" w:rsidRDefault="00021B04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</w:pPr>
    </w:p>
    <w:p w14:paraId="0D75861E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0A6D5E2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488C971" w14:textId="1079E6D9" w:rsidR="000E544E" w:rsidRDefault="003E04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En SAS para mirar la correlacion se hace con con el codigo</w:t>
      </w:r>
      <w:r w:rsidR="000E544E">
        <w:rPr>
          <w:noProof/>
          <w:lang w:val="es-ES"/>
        </w:rPr>
        <w:t xml:space="preserve"> abajo</w:t>
      </w:r>
      <w:r>
        <w:rPr>
          <w:noProof/>
          <w:lang w:val="es-ES"/>
        </w:rPr>
        <w:t>, con esto</w:t>
      </w:r>
      <w:r w:rsidR="000E544E">
        <w:rPr>
          <w:noProof/>
          <w:lang w:val="es-ES"/>
        </w:rPr>
        <w:t xml:space="preserve"> se analisa la correlacion y se puede ver tambien si hay datos atipicos o no.</w:t>
      </w:r>
    </w:p>
    <w:p w14:paraId="2AF1DFDF" w14:textId="77777777" w:rsidR="000E544E" w:rsidRDefault="000E544E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C5C9E90" w14:textId="77777777" w:rsidR="000E544E" w:rsidRPr="000E544E" w:rsidRDefault="000E544E" w:rsidP="000E5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0E544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E544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proofErr w:type="spellEnd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E54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</w:t>
      </w:r>
      <w:proofErr w:type="spellEnd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E544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</w:t>
      </w:r>
      <w:proofErr w:type="spellEnd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sample_paisescorr</w:t>
      </w:r>
      <w:proofErr w:type="spellEnd"/>
      <w:r w:rsidRPr="000E544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3BD739" w14:textId="77777777" w:rsidR="000E544E" w:rsidRDefault="000E544E" w:rsidP="000E5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0166217A" w14:textId="4B10D2CB" w:rsidR="000E544E" w:rsidRPr="00943260" w:rsidRDefault="000E544E" w:rsidP="009432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="0094326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1EA4DBAE" w14:textId="77777777" w:rsidR="000E544E" w:rsidRDefault="000E544E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4B6826A7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59FAFB4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0A2480D5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2F99CBC7" w14:textId="77777777" w:rsidR="003E04FA" w:rsidRDefault="003E04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56F2958" w14:textId="77777777" w:rsidR="00AE0121" w:rsidRDefault="00AE0121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45D1EDBC" w14:textId="1F44E5DC" w:rsidR="000E544E" w:rsidRDefault="000E544E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lastRenderedPageBreak/>
        <w:t>Resultados:</w:t>
      </w:r>
    </w:p>
    <w:p w14:paraId="3132EE62" w14:textId="77777777" w:rsidR="00943260" w:rsidRDefault="00943260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D27177C" w14:textId="77777777" w:rsidR="000E544E" w:rsidRPr="000E544E" w:rsidRDefault="000E544E" w:rsidP="000E544E">
      <w:pPr>
        <w:spacing w:after="0" w:line="240" w:lineRule="auto"/>
        <w:jc w:val="center"/>
        <w:rPr>
          <w:rFonts w:eastAsia="Times New Roman" w:cstheme="minorHAnsi"/>
          <w:color w:val="000000"/>
          <w:sz w:val="16"/>
          <w:szCs w:val="16"/>
          <w:lang w:val="es-ES" w:eastAsia="es-ES"/>
        </w:rPr>
      </w:pPr>
      <w:proofErr w:type="spellStart"/>
      <w:r w:rsidRPr="000E544E">
        <w:rPr>
          <w:rFonts w:eastAsia="Times New Roman" w:cstheme="minorHAnsi"/>
          <w:color w:val="000000"/>
          <w:sz w:val="16"/>
          <w:szCs w:val="16"/>
          <w:lang w:val="es-ES" w:eastAsia="es-ES"/>
        </w:rPr>
        <w:t>The</w:t>
      </w:r>
      <w:proofErr w:type="spellEnd"/>
      <w:r w:rsidRPr="000E544E">
        <w:rPr>
          <w:rFonts w:eastAsia="Times New Roman" w:cstheme="minorHAnsi"/>
          <w:color w:val="000000"/>
          <w:sz w:val="16"/>
          <w:szCs w:val="16"/>
          <w:lang w:val="es-ES" w:eastAsia="es-ES"/>
        </w:rPr>
        <w:t xml:space="preserve"> CORR </w:t>
      </w:r>
      <w:proofErr w:type="spellStart"/>
      <w:r w:rsidRPr="000E544E">
        <w:rPr>
          <w:rFonts w:eastAsia="Times New Roman" w:cstheme="minorHAnsi"/>
          <w:color w:val="000000"/>
          <w:sz w:val="16"/>
          <w:szCs w:val="16"/>
          <w:lang w:val="es-ES" w:eastAsia="es-ES"/>
        </w:rPr>
        <w:t>Procedure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Variables Information"/>
      </w:tblPr>
      <w:tblGrid>
        <w:gridCol w:w="1020"/>
        <w:gridCol w:w="2926"/>
      </w:tblGrid>
      <w:tr w:rsidR="000E544E" w:rsidRPr="000E544E" w14:paraId="0E02BF7A" w14:textId="77777777" w:rsidTr="000E544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BCDE31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 Variables: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4D817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POBL NATALIDA ESPERANZ MORTALID</w:t>
            </w:r>
          </w:p>
        </w:tc>
      </w:tr>
    </w:tbl>
    <w:p w14:paraId="1A786BFC" w14:textId="77777777" w:rsidR="000E544E" w:rsidRPr="000E544E" w:rsidRDefault="000E544E" w:rsidP="000E54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2" w:name="IDX377"/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Simple Statistics"/>
      </w:tblPr>
      <w:tblGrid>
        <w:gridCol w:w="986"/>
        <w:gridCol w:w="409"/>
        <w:gridCol w:w="789"/>
        <w:gridCol w:w="789"/>
        <w:gridCol w:w="875"/>
        <w:gridCol w:w="881"/>
        <w:gridCol w:w="913"/>
        <w:gridCol w:w="1357"/>
      </w:tblGrid>
      <w:tr w:rsidR="000E544E" w:rsidRPr="000E544E" w14:paraId="02F063CE" w14:textId="77777777" w:rsidTr="0007482C">
        <w:trPr>
          <w:tblHeader/>
          <w:jc w:val="center"/>
        </w:trPr>
        <w:tc>
          <w:tcPr>
            <w:tcW w:w="0" w:type="auto"/>
            <w:gridSpan w:val="8"/>
            <w:hideMark/>
          </w:tcPr>
          <w:p w14:paraId="18D37306" w14:textId="77777777" w:rsidR="000E544E" w:rsidRPr="000E544E" w:rsidRDefault="000E544E" w:rsidP="000E54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Simple </w:t>
            </w: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Statistics</w:t>
            </w:r>
            <w:proofErr w:type="spellEnd"/>
          </w:p>
        </w:tc>
      </w:tr>
      <w:tr w:rsidR="000E544E" w:rsidRPr="000E544E" w14:paraId="79491E1B" w14:textId="77777777" w:rsidTr="0007482C">
        <w:trPr>
          <w:tblHeader/>
          <w:jc w:val="center"/>
        </w:trPr>
        <w:tc>
          <w:tcPr>
            <w:tcW w:w="0" w:type="auto"/>
            <w:hideMark/>
          </w:tcPr>
          <w:p w14:paraId="5B319945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Variable</w:t>
            </w:r>
          </w:p>
        </w:tc>
        <w:tc>
          <w:tcPr>
            <w:tcW w:w="0" w:type="auto"/>
            <w:hideMark/>
          </w:tcPr>
          <w:p w14:paraId="18D1D831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</w:t>
            </w:r>
          </w:p>
        </w:tc>
        <w:tc>
          <w:tcPr>
            <w:tcW w:w="0" w:type="auto"/>
            <w:hideMark/>
          </w:tcPr>
          <w:p w14:paraId="455F9E67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Mean</w:t>
            </w:r>
          </w:p>
        </w:tc>
        <w:tc>
          <w:tcPr>
            <w:tcW w:w="0" w:type="auto"/>
            <w:hideMark/>
          </w:tcPr>
          <w:p w14:paraId="004C9DA7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Std</w:t>
            </w:r>
            <w:proofErr w:type="spellEnd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Dev</w:t>
            </w:r>
            <w:proofErr w:type="spellEnd"/>
          </w:p>
        </w:tc>
        <w:tc>
          <w:tcPr>
            <w:tcW w:w="0" w:type="auto"/>
            <w:hideMark/>
          </w:tcPr>
          <w:p w14:paraId="1648C70B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Sum</w:t>
            </w:r>
          </w:p>
        </w:tc>
        <w:tc>
          <w:tcPr>
            <w:tcW w:w="0" w:type="auto"/>
            <w:hideMark/>
          </w:tcPr>
          <w:p w14:paraId="0108AD65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Minimum</w:t>
            </w:r>
            <w:proofErr w:type="spellEnd"/>
          </w:p>
        </w:tc>
        <w:tc>
          <w:tcPr>
            <w:tcW w:w="0" w:type="auto"/>
            <w:hideMark/>
          </w:tcPr>
          <w:p w14:paraId="44F0A69B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Maximum</w:t>
            </w:r>
            <w:proofErr w:type="spellEnd"/>
          </w:p>
        </w:tc>
        <w:tc>
          <w:tcPr>
            <w:tcW w:w="0" w:type="auto"/>
            <w:hideMark/>
          </w:tcPr>
          <w:p w14:paraId="5F346D11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Label</w:t>
            </w:r>
            <w:proofErr w:type="spellEnd"/>
          </w:p>
        </w:tc>
      </w:tr>
      <w:tr w:rsidR="000E544E" w:rsidRPr="000E544E" w14:paraId="3EECF14F" w14:textId="77777777" w:rsidTr="0007482C">
        <w:trPr>
          <w:jc w:val="center"/>
        </w:trPr>
        <w:tc>
          <w:tcPr>
            <w:tcW w:w="0" w:type="auto"/>
            <w:hideMark/>
          </w:tcPr>
          <w:p w14:paraId="0514F875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108C63B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74DA3AB2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27906</w:t>
            </w:r>
          </w:p>
        </w:tc>
        <w:tc>
          <w:tcPr>
            <w:tcW w:w="0" w:type="auto"/>
            <w:hideMark/>
          </w:tcPr>
          <w:p w14:paraId="730AA8F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39987</w:t>
            </w:r>
          </w:p>
        </w:tc>
        <w:tc>
          <w:tcPr>
            <w:tcW w:w="0" w:type="auto"/>
            <w:hideMark/>
          </w:tcPr>
          <w:p w14:paraId="7B01C22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2790573</w:t>
            </w:r>
          </w:p>
        </w:tc>
        <w:tc>
          <w:tcPr>
            <w:tcW w:w="0" w:type="auto"/>
            <w:hideMark/>
          </w:tcPr>
          <w:p w14:paraId="0D82670E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622.00000</w:t>
            </w:r>
          </w:p>
        </w:tc>
        <w:tc>
          <w:tcPr>
            <w:tcW w:w="0" w:type="auto"/>
            <w:hideMark/>
          </w:tcPr>
          <w:p w14:paraId="5EB83490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198615</w:t>
            </w:r>
          </w:p>
        </w:tc>
        <w:tc>
          <w:tcPr>
            <w:tcW w:w="0" w:type="auto"/>
            <w:hideMark/>
          </w:tcPr>
          <w:p w14:paraId="5BC56628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POBL</w:t>
            </w:r>
          </w:p>
        </w:tc>
      </w:tr>
      <w:tr w:rsidR="000E544E" w:rsidRPr="000E544E" w14:paraId="5842D679" w14:textId="77777777" w:rsidTr="0007482C">
        <w:trPr>
          <w:jc w:val="center"/>
        </w:trPr>
        <w:tc>
          <w:tcPr>
            <w:tcW w:w="0" w:type="auto"/>
            <w:hideMark/>
          </w:tcPr>
          <w:p w14:paraId="22F2494E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43F2F480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5A9AB10F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22.21200</w:t>
            </w:r>
          </w:p>
        </w:tc>
        <w:tc>
          <w:tcPr>
            <w:tcW w:w="0" w:type="auto"/>
            <w:hideMark/>
          </w:tcPr>
          <w:p w14:paraId="7B876F20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11.28550</w:t>
            </w:r>
          </w:p>
        </w:tc>
        <w:tc>
          <w:tcPr>
            <w:tcW w:w="0" w:type="auto"/>
            <w:hideMark/>
          </w:tcPr>
          <w:p w14:paraId="15BF274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2221</w:t>
            </w:r>
          </w:p>
        </w:tc>
        <w:tc>
          <w:tcPr>
            <w:tcW w:w="0" w:type="auto"/>
            <w:hideMark/>
          </w:tcPr>
          <w:p w14:paraId="61534E12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8.30000</w:t>
            </w:r>
          </w:p>
        </w:tc>
        <w:tc>
          <w:tcPr>
            <w:tcW w:w="0" w:type="auto"/>
            <w:hideMark/>
          </w:tcPr>
          <w:p w14:paraId="53E702F9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49.80000</w:t>
            </w:r>
          </w:p>
        </w:tc>
        <w:tc>
          <w:tcPr>
            <w:tcW w:w="0" w:type="auto"/>
            <w:hideMark/>
          </w:tcPr>
          <w:p w14:paraId="6069DCA7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NATALIDAD</w:t>
            </w:r>
          </w:p>
        </w:tc>
      </w:tr>
      <w:tr w:rsidR="000E544E" w:rsidRPr="000E544E" w14:paraId="6CE197D0" w14:textId="77777777" w:rsidTr="0007482C">
        <w:trPr>
          <w:jc w:val="center"/>
        </w:trPr>
        <w:tc>
          <w:tcPr>
            <w:tcW w:w="0" w:type="auto"/>
            <w:hideMark/>
          </w:tcPr>
          <w:p w14:paraId="172AB7B3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5CD61C67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1D0C751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70.68200</w:t>
            </w:r>
          </w:p>
        </w:tc>
        <w:tc>
          <w:tcPr>
            <w:tcW w:w="0" w:type="auto"/>
            <w:hideMark/>
          </w:tcPr>
          <w:p w14:paraId="01F576E9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9.00345</w:t>
            </w:r>
          </w:p>
        </w:tc>
        <w:tc>
          <w:tcPr>
            <w:tcW w:w="0" w:type="auto"/>
            <w:hideMark/>
          </w:tcPr>
          <w:p w14:paraId="40DF83EA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7068</w:t>
            </w:r>
          </w:p>
        </w:tc>
        <w:tc>
          <w:tcPr>
            <w:tcW w:w="0" w:type="auto"/>
            <w:hideMark/>
          </w:tcPr>
          <w:p w14:paraId="59D4757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49.50000</w:t>
            </w:r>
          </w:p>
        </w:tc>
        <w:tc>
          <w:tcPr>
            <w:tcW w:w="0" w:type="auto"/>
            <w:hideMark/>
          </w:tcPr>
          <w:p w14:paraId="46ABFFD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83.30000</w:t>
            </w:r>
          </w:p>
        </w:tc>
        <w:tc>
          <w:tcPr>
            <w:tcW w:w="0" w:type="auto"/>
            <w:hideMark/>
          </w:tcPr>
          <w:p w14:paraId="4F82ED97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ESPERANZAVIDA</w:t>
            </w:r>
          </w:p>
        </w:tc>
      </w:tr>
      <w:tr w:rsidR="000E544E" w:rsidRPr="000E544E" w14:paraId="6A9168CF" w14:textId="77777777" w:rsidTr="0007482C">
        <w:trPr>
          <w:jc w:val="center"/>
        </w:trPr>
        <w:tc>
          <w:tcPr>
            <w:tcW w:w="0" w:type="auto"/>
            <w:hideMark/>
          </w:tcPr>
          <w:p w14:paraId="2589FE3A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MORTALID</w:t>
            </w:r>
          </w:p>
        </w:tc>
        <w:tc>
          <w:tcPr>
            <w:tcW w:w="0" w:type="auto"/>
            <w:hideMark/>
          </w:tcPr>
          <w:p w14:paraId="39EAADB2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7B164919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8.50600</w:t>
            </w:r>
          </w:p>
        </w:tc>
        <w:tc>
          <w:tcPr>
            <w:tcW w:w="0" w:type="auto"/>
            <w:hideMark/>
          </w:tcPr>
          <w:p w14:paraId="20FF3035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2.84679</w:t>
            </w:r>
          </w:p>
        </w:tc>
        <w:tc>
          <w:tcPr>
            <w:tcW w:w="0" w:type="auto"/>
            <w:hideMark/>
          </w:tcPr>
          <w:p w14:paraId="78E918E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850.60000</w:t>
            </w:r>
          </w:p>
        </w:tc>
        <w:tc>
          <w:tcPr>
            <w:tcW w:w="0" w:type="auto"/>
            <w:hideMark/>
          </w:tcPr>
          <w:p w14:paraId="216E145E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2.70000</w:t>
            </w:r>
          </w:p>
        </w:tc>
        <w:tc>
          <w:tcPr>
            <w:tcW w:w="0" w:type="auto"/>
            <w:hideMark/>
          </w:tcPr>
          <w:p w14:paraId="17100CBA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15.30000</w:t>
            </w:r>
          </w:p>
        </w:tc>
        <w:tc>
          <w:tcPr>
            <w:tcW w:w="0" w:type="auto"/>
            <w:hideMark/>
          </w:tcPr>
          <w:p w14:paraId="5DC50659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MORTALIDAD</w:t>
            </w:r>
          </w:p>
        </w:tc>
      </w:tr>
    </w:tbl>
    <w:p w14:paraId="676EBD4A" w14:textId="77777777" w:rsidR="000E544E" w:rsidRDefault="000E544E" w:rsidP="000E54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3" w:name="IDX378"/>
      <w:bookmarkEnd w:id="3"/>
    </w:p>
    <w:p w14:paraId="7E00C736" w14:textId="77777777" w:rsidR="000E544E" w:rsidRDefault="000E544E" w:rsidP="000E54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202C92BC" w14:textId="257864FD" w:rsidR="000E544E" w:rsidRDefault="000E544E" w:rsidP="000E544E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Se puede ver en las cuatro variables que hay datos atipicos en casos donde son muy altos y muy bajos.</w:t>
      </w:r>
    </w:p>
    <w:p w14:paraId="17E23FA3" w14:textId="77777777" w:rsidR="00943260" w:rsidRDefault="00943260" w:rsidP="000E544E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064D7D69" w14:textId="43795B42" w:rsidR="00943260" w:rsidRDefault="00943260" w:rsidP="000E544E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Abajo se puede ver la correlacion hecha en SAS, el resultado es lo mismo con R con una pequena diferencia que con SAS tenemos una amuestra de 100 observaciones y con R he hecho con las 133 observaciones. Pero la correlacion es con Natalidad y Esperanza de Vida.</w:t>
      </w:r>
    </w:p>
    <w:p w14:paraId="629C8C67" w14:textId="77777777" w:rsidR="000E544E" w:rsidRDefault="000E544E" w:rsidP="000E54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14:paraId="2AC3415B" w14:textId="77777777" w:rsidR="000E544E" w:rsidRPr="000E544E" w:rsidRDefault="000E544E" w:rsidP="000E544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orr: Pearson Correlations"/>
      </w:tblPr>
      <w:tblGrid>
        <w:gridCol w:w="1507"/>
        <w:gridCol w:w="917"/>
        <w:gridCol w:w="959"/>
        <w:gridCol w:w="949"/>
        <w:gridCol w:w="986"/>
      </w:tblGrid>
      <w:tr w:rsidR="000E544E" w:rsidRPr="000E544E" w14:paraId="7F2EEF40" w14:textId="77777777" w:rsidTr="0007482C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1E60B5E6" w14:textId="77777777" w:rsidR="000E544E" w:rsidRPr="000E544E" w:rsidRDefault="000E544E" w:rsidP="000E54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 xml:space="preserve">Pearson Correlation Coefficients, N = 100 </w:t>
            </w: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br/>
            </w:r>
            <w:proofErr w:type="spellStart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Prob</w:t>
            </w:r>
            <w:proofErr w:type="spellEnd"/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 xml:space="preserve"> &gt; |r| under H0: Rho=0</w:t>
            </w:r>
          </w:p>
        </w:tc>
      </w:tr>
      <w:tr w:rsidR="000E544E" w:rsidRPr="000E544E" w14:paraId="6A7692E8" w14:textId="77777777" w:rsidTr="0007482C">
        <w:trPr>
          <w:tblHeader/>
          <w:jc w:val="center"/>
        </w:trPr>
        <w:tc>
          <w:tcPr>
            <w:tcW w:w="0" w:type="auto"/>
            <w:hideMark/>
          </w:tcPr>
          <w:p w14:paraId="469D5B04" w14:textId="77777777" w:rsidR="000E544E" w:rsidRPr="000E544E" w:rsidRDefault="000E544E" w:rsidP="000E54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1DB9908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POBL</w:t>
            </w:r>
          </w:p>
        </w:tc>
        <w:tc>
          <w:tcPr>
            <w:tcW w:w="0" w:type="auto"/>
            <w:hideMark/>
          </w:tcPr>
          <w:p w14:paraId="72EA705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NATALIDA</w:t>
            </w:r>
          </w:p>
        </w:tc>
        <w:tc>
          <w:tcPr>
            <w:tcW w:w="0" w:type="auto"/>
            <w:hideMark/>
          </w:tcPr>
          <w:p w14:paraId="26E4CFFD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ESPERANZ</w:t>
            </w:r>
          </w:p>
        </w:tc>
        <w:tc>
          <w:tcPr>
            <w:tcW w:w="0" w:type="auto"/>
            <w:hideMark/>
          </w:tcPr>
          <w:p w14:paraId="330BE5AB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0E544E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MORTALID</w:t>
            </w:r>
          </w:p>
        </w:tc>
      </w:tr>
      <w:tr w:rsidR="000E544E" w:rsidRPr="000E544E" w14:paraId="1B275DAA" w14:textId="77777777" w:rsidTr="0007482C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0E544E" w:rsidRPr="000E544E" w14:paraId="1E779F1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EEBA8D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  <w:t>POBL</w:t>
                  </w:r>
                </w:p>
              </w:tc>
            </w:tr>
            <w:tr w:rsidR="000E544E" w:rsidRPr="000E544E" w14:paraId="6410CE1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E203150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POBL</w:t>
                  </w:r>
                </w:p>
              </w:tc>
            </w:tr>
          </w:tbl>
          <w:p w14:paraId="73BEFDED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0E544E" w:rsidRPr="000E544E" w14:paraId="53531D3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120686F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1.00000</w:t>
                  </w:r>
                </w:p>
              </w:tc>
            </w:tr>
            <w:tr w:rsidR="000E544E" w:rsidRPr="000E544E" w14:paraId="69D7082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694142E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 </w:t>
                  </w:r>
                </w:p>
              </w:tc>
            </w:tr>
          </w:tbl>
          <w:p w14:paraId="79614331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09"/>
            </w:tblGrid>
            <w:tr w:rsidR="000E544E" w:rsidRPr="000E544E" w14:paraId="0EF0EF9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235BAC62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-0.04365</w:t>
                  </w:r>
                </w:p>
              </w:tc>
            </w:tr>
            <w:tr w:rsidR="000E544E" w:rsidRPr="000E544E" w14:paraId="7E14778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C23377C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0.6663</w:t>
                  </w:r>
                </w:p>
              </w:tc>
            </w:tr>
          </w:tbl>
          <w:p w14:paraId="723A2399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0E544E" w:rsidRPr="000E544E" w14:paraId="01A6AA0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B748F35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0.00360</w:t>
                  </w:r>
                </w:p>
              </w:tc>
            </w:tr>
            <w:tr w:rsidR="000E544E" w:rsidRPr="000E544E" w14:paraId="1648AB0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1D5130C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0.9716</w:t>
                  </w:r>
                </w:p>
              </w:tc>
            </w:tr>
          </w:tbl>
          <w:p w14:paraId="7CD5C757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6"/>
            </w:tblGrid>
            <w:tr w:rsidR="000E544E" w:rsidRPr="000E544E" w14:paraId="1E37A38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04D3D5B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0.00055</w:t>
                  </w:r>
                </w:p>
              </w:tc>
            </w:tr>
            <w:tr w:rsidR="000E544E" w:rsidRPr="000E544E" w14:paraId="20CD5FF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7883E5D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0.9957</w:t>
                  </w:r>
                </w:p>
              </w:tc>
            </w:tr>
          </w:tbl>
          <w:p w14:paraId="01E7229C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</w:tr>
      <w:tr w:rsidR="000E544E" w:rsidRPr="000E544E" w14:paraId="5E3F71BF" w14:textId="77777777" w:rsidTr="0007482C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0E544E" w:rsidRPr="000E544E" w14:paraId="6BF32DC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04115EE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  <w:t>NATALIDA</w:t>
                  </w:r>
                </w:p>
              </w:tc>
            </w:tr>
            <w:tr w:rsidR="000E544E" w:rsidRPr="000E544E" w14:paraId="1CCE6D0E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B2F9E07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NATALIDAD</w:t>
                  </w:r>
                </w:p>
              </w:tc>
            </w:tr>
          </w:tbl>
          <w:p w14:paraId="363A64F7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0E544E" w:rsidRPr="000E544E" w14:paraId="2AE64BD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79401804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-0.04365</w:t>
                  </w:r>
                </w:p>
              </w:tc>
            </w:tr>
            <w:tr w:rsidR="000E544E" w:rsidRPr="000E544E" w14:paraId="29DA4E2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FF735DD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0.6663</w:t>
                  </w:r>
                </w:p>
              </w:tc>
            </w:tr>
          </w:tbl>
          <w:p w14:paraId="36F60DF5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09"/>
            </w:tblGrid>
            <w:tr w:rsidR="000E544E" w:rsidRPr="000E544E" w14:paraId="5835623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8824247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1.00000</w:t>
                  </w:r>
                </w:p>
              </w:tc>
            </w:tr>
            <w:tr w:rsidR="000E544E" w:rsidRPr="000E544E" w14:paraId="4A55C85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3053883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 </w:t>
                  </w:r>
                </w:p>
              </w:tc>
            </w:tr>
          </w:tbl>
          <w:p w14:paraId="57F387C6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0E544E" w:rsidRPr="000E544E" w14:paraId="5A93EEB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34AC8C6D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highlight w:val="yellow"/>
                      <w:lang w:val="es-ES" w:eastAsia="es-ES"/>
                    </w:rPr>
                    <w:t>-0.88465</w:t>
                  </w:r>
                </w:p>
              </w:tc>
            </w:tr>
            <w:tr w:rsidR="000E544E" w:rsidRPr="000E544E" w14:paraId="7DBACBA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83AAAE3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&lt;.0001</w:t>
                  </w:r>
                </w:p>
              </w:tc>
            </w:tr>
          </w:tbl>
          <w:p w14:paraId="0224F748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6"/>
            </w:tblGrid>
            <w:tr w:rsidR="000E544E" w:rsidRPr="000E544E" w14:paraId="3282662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F2F3EA0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0.09054</w:t>
                  </w:r>
                </w:p>
              </w:tc>
            </w:tr>
            <w:tr w:rsidR="000E544E" w:rsidRPr="000E544E" w14:paraId="67296F4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F96CC53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0.3703</w:t>
                  </w:r>
                </w:p>
              </w:tc>
            </w:tr>
          </w:tbl>
          <w:p w14:paraId="3B9F02E9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</w:tr>
      <w:tr w:rsidR="000E544E" w:rsidRPr="000E544E" w14:paraId="4D24145C" w14:textId="77777777" w:rsidTr="0007482C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0E544E" w:rsidRPr="000E544E" w14:paraId="45D216D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2FB82B4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  <w:t>ESPERANZ</w:t>
                  </w:r>
                </w:p>
              </w:tc>
            </w:tr>
            <w:tr w:rsidR="000E544E" w:rsidRPr="000E544E" w14:paraId="64BF713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7C2518E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ESPERANZAVIDA</w:t>
                  </w:r>
                </w:p>
              </w:tc>
            </w:tr>
          </w:tbl>
          <w:p w14:paraId="1F66AFB5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0E544E" w:rsidRPr="000E544E" w14:paraId="6EC4FCA6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16F8819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0.00360</w:t>
                  </w:r>
                </w:p>
              </w:tc>
            </w:tr>
            <w:tr w:rsidR="000E544E" w:rsidRPr="000E544E" w14:paraId="7E96EE7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61D56C8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0.9716</w:t>
                  </w:r>
                </w:p>
              </w:tc>
            </w:tr>
          </w:tbl>
          <w:p w14:paraId="7F47A485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09"/>
            </w:tblGrid>
            <w:tr w:rsidR="000E544E" w:rsidRPr="000E544E" w14:paraId="075A8A1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7A7F7939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highlight w:val="yellow"/>
                      <w:lang w:val="es-ES" w:eastAsia="es-ES"/>
                    </w:rPr>
                    <w:t>-0.88465</w:t>
                  </w:r>
                </w:p>
              </w:tc>
            </w:tr>
            <w:tr w:rsidR="000E544E" w:rsidRPr="000E544E" w14:paraId="7D9420D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770CDCE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&lt;.0001</w:t>
                  </w:r>
                </w:p>
              </w:tc>
            </w:tr>
          </w:tbl>
          <w:p w14:paraId="36BBC89E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0E544E" w:rsidRPr="000E544E" w14:paraId="3868BE3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D0C3561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1.00000</w:t>
                  </w:r>
                </w:p>
              </w:tc>
            </w:tr>
            <w:tr w:rsidR="000E544E" w:rsidRPr="000E544E" w14:paraId="060A806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55697CE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 </w:t>
                  </w:r>
                </w:p>
              </w:tc>
            </w:tr>
          </w:tbl>
          <w:p w14:paraId="5BED66C1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6"/>
            </w:tblGrid>
            <w:tr w:rsidR="000E544E" w:rsidRPr="000E544E" w14:paraId="3BBBC1D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3D8BEACE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-0.37909</w:t>
                  </w:r>
                </w:p>
              </w:tc>
            </w:tr>
            <w:tr w:rsidR="000E544E" w:rsidRPr="000E544E" w14:paraId="57868D3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D09441B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0.0001</w:t>
                  </w:r>
                </w:p>
              </w:tc>
            </w:tr>
          </w:tbl>
          <w:p w14:paraId="5FE41C71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</w:tr>
      <w:tr w:rsidR="000E544E" w:rsidRPr="000E544E" w14:paraId="23FE5F6A" w14:textId="77777777" w:rsidTr="0007482C">
        <w:trPr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57"/>
            </w:tblGrid>
            <w:tr w:rsidR="000E544E" w:rsidRPr="000E544E" w14:paraId="087DE1F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C2DEA2E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b/>
                      <w:bCs/>
                      <w:color w:val="auto"/>
                      <w:sz w:val="16"/>
                      <w:szCs w:val="16"/>
                      <w:lang w:val="es-ES" w:eastAsia="es-ES"/>
                    </w:rPr>
                    <w:t>MORTALID</w:t>
                  </w:r>
                </w:p>
              </w:tc>
            </w:tr>
            <w:tr w:rsidR="000E544E" w:rsidRPr="000E544E" w14:paraId="609B2FB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052B94A" w14:textId="77777777" w:rsidR="000E544E" w:rsidRPr="000E544E" w:rsidRDefault="000E544E" w:rsidP="000E544E">
                  <w:pPr>
                    <w:spacing w:after="0" w:line="240" w:lineRule="auto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MORTALIDAD</w:t>
                  </w:r>
                </w:p>
              </w:tc>
            </w:tr>
          </w:tbl>
          <w:p w14:paraId="3C814AAE" w14:textId="77777777" w:rsidR="000E544E" w:rsidRPr="000E544E" w:rsidRDefault="000E544E" w:rsidP="000E544E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7"/>
            </w:tblGrid>
            <w:tr w:rsidR="000E544E" w:rsidRPr="000E544E" w14:paraId="68CE2B2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71AC396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0.00055</w:t>
                  </w:r>
                </w:p>
              </w:tc>
            </w:tr>
            <w:tr w:rsidR="000E544E" w:rsidRPr="000E544E" w14:paraId="76907FD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85B6DCF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0.9957</w:t>
                  </w:r>
                </w:p>
              </w:tc>
            </w:tr>
          </w:tbl>
          <w:p w14:paraId="2084DBDB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09"/>
            </w:tblGrid>
            <w:tr w:rsidR="000E544E" w:rsidRPr="000E544E" w14:paraId="440BB8A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3F33382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0.09054</w:t>
                  </w:r>
                </w:p>
              </w:tc>
            </w:tr>
            <w:tr w:rsidR="000E544E" w:rsidRPr="000E544E" w14:paraId="4A323CF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0B6A706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0.3703</w:t>
                  </w:r>
                </w:p>
              </w:tc>
            </w:tr>
          </w:tbl>
          <w:p w14:paraId="0458A007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99"/>
            </w:tblGrid>
            <w:tr w:rsidR="000E544E" w:rsidRPr="000E544E" w14:paraId="318F8DF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56FFE20A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-0.37909</w:t>
                  </w:r>
                </w:p>
              </w:tc>
            </w:tr>
            <w:tr w:rsidR="000E544E" w:rsidRPr="000E544E" w14:paraId="295BF92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B474CD8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0.0001</w:t>
                  </w:r>
                </w:p>
              </w:tc>
            </w:tr>
          </w:tbl>
          <w:p w14:paraId="4872ECD1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36"/>
            </w:tblGrid>
            <w:tr w:rsidR="000E544E" w:rsidRPr="000E544E" w14:paraId="58E3A6C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BF3F3FA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1.00000</w:t>
                  </w:r>
                </w:p>
              </w:tc>
            </w:tr>
            <w:tr w:rsidR="000E544E" w:rsidRPr="000E544E" w14:paraId="1F27D35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082A605" w14:textId="77777777" w:rsidR="000E544E" w:rsidRPr="000E544E" w:rsidRDefault="000E544E" w:rsidP="000E544E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</w:pPr>
                  <w:r w:rsidRPr="000E544E">
                    <w:rPr>
                      <w:rFonts w:eastAsia="Times New Roman" w:cstheme="minorHAnsi"/>
                      <w:color w:val="auto"/>
                      <w:sz w:val="16"/>
                      <w:szCs w:val="16"/>
                      <w:lang w:val="es-ES" w:eastAsia="es-ES"/>
                    </w:rPr>
                    <w:t> </w:t>
                  </w:r>
                </w:p>
              </w:tc>
            </w:tr>
          </w:tbl>
          <w:p w14:paraId="55E3ECC0" w14:textId="77777777" w:rsidR="000E544E" w:rsidRPr="000E544E" w:rsidRDefault="000E544E" w:rsidP="000E544E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</w:p>
        </w:tc>
      </w:tr>
    </w:tbl>
    <w:p w14:paraId="219A17F2" w14:textId="77777777" w:rsidR="000E544E" w:rsidRDefault="000E544E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E2622BF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80FD911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3075FA8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CED7AE3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D901B8C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C7DB5D4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DB57C66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67254F5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B32173D" w14:textId="7F30D934" w:rsidR="001C68FA" w:rsidRPr="003D1ACF" w:rsidRDefault="001C68FA" w:rsidP="003D1AC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noProof/>
          <w:lang w:val="es-ES"/>
        </w:rPr>
      </w:pPr>
      <w:r w:rsidRPr="003D1ACF">
        <w:rPr>
          <w:noProof/>
          <w:lang w:val="es-ES"/>
        </w:rPr>
        <w:lastRenderedPageBreak/>
        <w:t>Analisis Cluster jerarquico con al menos dos metodos de agrupamiento. A partir de los procedimientos estudiados en clase, determinar el numero (o numeros) adecuado de grupos.</w:t>
      </w:r>
    </w:p>
    <w:p w14:paraId="3A120E4B" w14:textId="77777777" w:rsidR="003D1ACF" w:rsidRDefault="003D1ACF" w:rsidP="001C68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4F774A8" w14:textId="6EF8054B" w:rsidR="00ED674A" w:rsidRPr="00ED674A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i/>
          <w:noProof/>
          <w:lang w:val="es-ES"/>
        </w:rPr>
      </w:pPr>
      <w:r w:rsidRPr="00ED674A">
        <w:rPr>
          <w:i/>
          <w:noProof/>
          <w:lang w:val="es-ES"/>
        </w:rPr>
        <w:t>“El análisis cluster (o de conglomerados) tiene como objetivo formar grupos de individuos con características similares con respecto a determinadas variables.”</w:t>
      </w:r>
    </w:p>
    <w:p w14:paraId="686933B9" w14:textId="77777777" w:rsidR="00ED674A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3BF0054F" w14:textId="16B48DFA" w:rsidR="00ED674A" w:rsidRPr="00F971D3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i/>
          <w:noProof/>
          <w:lang w:val="es-ES"/>
        </w:rPr>
      </w:pPr>
      <w:r w:rsidRPr="00F971D3">
        <w:rPr>
          <w:i/>
          <w:noProof/>
          <w:lang w:val="es-ES"/>
        </w:rPr>
        <w:t>“La idea básica es, a partir de un conjunto de individuos, crear grupos exluyentes y exhaustivos tales que:</w:t>
      </w:r>
    </w:p>
    <w:p w14:paraId="33B7368D" w14:textId="6F9540C9" w:rsidR="00ED674A" w:rsidRPr="00F971D3" w:rsidRDefault="00ED674A" w:rsidP="00ED674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i/>
          <w:noProof/>
          <w:lang w:val="es-ES"/>
        </w:rPr>
      </w:pPr>
      <w:r w:rsidRPr="00F971D3">
        <w:rPr>
          <w:i/>
          <w:noProof/>
          <w:lang w:val="es-ES"/>
        </w:rPr>
        <w:t>Los individuos de cada grupo deben ser lo más parecidos que sea posible (homogeneidad interna).</w:t>
      </w:r>
    </w:p>
    <w:p w14:paraId="02681FB6" w14:textId="0E2F7806" w:rsidR="00ED674A" w:rsidRPr="00F971D3" w:rsidRDefault="00ED674A" w:rsidP="00ED674A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i/>
          <w:noProof/>
          <w:lang w:val="es-ES"/>
        </w:rPr>
      </w:pPr>
      <w:r w:rsidRPr="00F971D3">
        <w:rPr>
          <w:i/>
          <w:noProof/>
          <w:lang w:val="es-ES"/>
        </w:rPr>
        <w:t xml:space="preserve">Los grupos deben ser lo más diferentes que sea </w:t>
      </w:r>
      <w:r w:rsidR="00F971D3" w:rsidRPr="00F971D3">
        <w:rPr>
          <w:i/>
          <w:noProof/>
          <w:lang w:val="es-ES"/>
        </w:rPr>
        <w:t>posible (heterogeneidad entre grupos).</w:t>
      </w:r>
      <w:r w:rsidR="00F971D3">
        <w:rPr>
          <w:i/>
          <w:noProof/>
          <w:lang w:val="es-ES"/>
        </w:rPr>
        <w:t>”</w:t>
      </w:r>
    </w:p>
    <w:p w14:paraId="74430B19" w14:textId="77777777" w:rsidR="00ED674A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07795D1D" w14:textId="05229A9D" w:rsidR="00ED674A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Para hacer una analisis de cluster es necesario tres fases:</w:t>
      </w:r>
    </w:p>
    <w:p w14:paraId="67C17E99" w14:textId="77777777" w:rsidR="00ED674A" w:rsidRDefault="00ED674A" w:rsidP="001C68F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5F3D6E5A" w14:textId="7CE1C40A" w:rsidR="00ED674A" w:rsidRDefault="00ED674A" w:rsidP="00ED67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noProof/>
          <w:lang w:val="es-ES"/>
        </w:rPr>
      </w:pPr>
      <w:r>
        <w:rPr>
          <w:noProof/>
          <w:lang w:val="es-ES"/>
        </w:rPr>
        <w:t>Normalizar las variables;</w:t>
      </w:r>
    </w:p>
    <w:p w14:paraId="4E390781" w14:textId="32BE91A3" w:rsidR="00ED674A" w:rsidRDefault="00ED674A" w:rsidP="00ED67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noProof/>
          <w:lang w:val="es-ES"/>
        </w:rPr>
      </w:pPr>
      <w:r>
        <w:rPr>
          <w:noProof/>
          <w:lang w:val="es-ES"/>
        </w:rPr>
        <w:t>Ver la correlación entre las variables;</w:t>
      </w:r>
    </w:p>
    <w:p w14:paraId="6BD703ED" w14:textId="36192D5E" w:rsidR="00ED674A" w:rsidRPr="00ED674A" w:rsidRDefault="00ED674A" w:rsidP="00ED674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noProof/>
          <w:lang w:val="es-ES"/>
        </w:rPr>
      </w:pPr>
      <w:r>
        <w:rPr>
          <w:noProof/>
          <w:lang w:val="es-ES"/>
        </w:rPr>
        <w:t>Corregir el problema de los atípicos ya que distorsionarían la generación de cluster;</w:t>
      </w:r>
    </w:p>
    <w:p w14:paraId="2BB27001" w14:textId="77777777" w:rsidR="001C68FA" w:rsidRDefault="001C68F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EEE3F18" w14:textId="77777777" w:rsidR="00ED674A" w:rsidRDefault="00ED674A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5FE82C5" w14:textId="57FB92FB" w:rsidR="00851C78" w:rsidRPr="00851C78" w:rsidRDefault="00851C78" w:rsidP="00056520">
      <w:pPr>
        <w:autoSpaceDE w:val="0"/>
        <w:autoSpaceDN w:val="0"/>
        <w:adjustRightInd w:val="0"/>
        <w:spacing w:after="0" w:line="240" w:lineRule="auto"/>
        <w:jc w:val="both"/>
        <w:rPr>
          <w:b/>
          <w:noProof/>
          <w:lang w:val="es-ES"/>
        </w:rPr>
      </w:pPr>
      <w:r>
        <w:rPr>
          <w:b/>
          <w:noProof/>
          <w:lang w:val="es-ES"/>
        </w:rPr>
        <w:t>Analisis de c</w:t>
      </w:r>
      <w:r w:rsidRPr="00851C78">
        <w:rPr>
          <w:b/>
          <w:noProof/>
          <w:lang w:val="es-ES"/>
        </w:rPr>
        <w:t xml:space="preserve">lusteres </w:t>
      </w:r>
      <w:r>
        <w:rPr>
          <w:b/>
          <w:noProof/>
          <w:lang w:val="es-ES"/>
        </w:rPr>
        <w:t>j</w:t>
      </w:r>
      <w:r w:rsidRPr="00851C78">
        <w:rPr>
          <w:b/>
          <w:noProof/>
          <w:lang w:val="es-ES"/>
        </w:rPr>
        <w:t xml:space="preserve">erárquico </w:t>
      </w:r>
    </w:p>
    <w:p w14:paraId="5C03B9DF" w14:textId="77777777" w:rsidR="00851C78" w:rsidRDefault="00851C78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25BA9AC9" w14:textId="1CEE11BF" w:rsidR="003D1ACF" w:rsidRDefault="003D1ACF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Se ha utilizado los codigos SAS abajo para probar 2 metodos de agrupamiento (centroid y ward) que son los 2 mas utilizados.</w:t>
      </w:r>
    </w:p>
    <w:p w14:paraId="37CDEFDF" w14:textId="77777777" w:rsidR="00A35E73" w:rsidRDefault="00A35E73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278100E" w14:textId="030CE552" w:rsidR="00A35E73" w:rsidRDefault="00A35E73" w:rsidP="00056520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El procedimento SAS para analise de cluster jerarquico es el proc cluster, se ha anadido los parametros pseudo, RSQUARE para que en los resultados se muestre la pseudo-T2 y la pseudo-F y el R2.</w:t>
      </w:r>
    </w:p>
    <w:p w14:paraId="0FFBB402" w14:textId="77777777" w:rsidR="00735BE6" w:rsidRPr="003D1ACF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EB16D9F" w14:textId="50508C47" w:rsidR="003D1ACF" w:rsidRPr="003D1ACF" w:rsidRDefault="003D1ACF" w:rsidP="003D1ACF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 w:rsidRPr="003D1ACF">
        <w:rPr>
          <w:noProof/>
          <w:lang w:val="es-ES"/>
        </w:rPr>
        <w:t>Metodo de centroid</w:t>
      </w:r>
      <w:r>
        <w:rPr>
          <w:noProof/>
          <w:lang w:val="es-ES"/>
        </w:rPr>
        <w:t>e</w:t>
      </w:r>
      <w:r w:rsidRPr="003D1ACF">
        <w:rPr>
          <w:noProof/>
          <w:lang w:val="es-ES"/>
        </w:rPr>
        <w:t>.</w:t>
      </w:r>
    </w:p>
    <w:p w14:paraId="46355FC8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=centroid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pseudo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ccc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</w:p>
    <w:p w14:paraId="08A85832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sample_paisesnormC</w:t>
      </w:r>
      <w:proofErr w:type="spellEnd"/>
    </w:p>
    <w:p w14:paraId="3D4C3627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plots=den(VERTICAL);</w:t>
      </w:r>
    </w:p>
    <w:p w14:paraId="2FC654A7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6AA6661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32267DAB" w14:textId="77777777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8B9A867" w14:textId="4EF7F8B6" w:rsidR="00FA4583" w:rsidRDefault="00FA4583" w:rsidP="00735BE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Resultados</w:t>
      </w:r>
      <w:r w:rsidR="001F502A">
        <w:rPr>
          <w:noProof/>
          <w:lang w:val="es-ES"/>
        </w:rPr>
        <w:t xml:space="preserve"> con el metodo centroide</w:t>
      </w:r>
      <w:r>
        <w:rPr>
          <w:noProof/>
          <w:lang w:val="es-ES"/>
        </w:rPr>
        <w:t>:</w:t>
      </w:r>
    </w:p>
    <w:p w14:paraId="2CE9E0F3" w14:textId="77777777" w:rsidR="00FA4583" w:rsidRPr="00FA4583" w:rsidRDefault="00FA4583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0C54053" w14:textId="77777777" w:rsidR="001F502A" w:rsidRPr="001F502A" w:rsidRDefault="001F502A" w:rsidP="001F502A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1F502A">
        <w:rPr>
          <w:rFonts w:eastAsia="Times New Roman" w:cstheme="minorHAnsi"/>
          <w:color w:val="000000"/>
          <w:sz w:val="20"/>
          <w:szCs w:val="20"/>
          <w:lang w:eastAsia="es-ES"/>
        </w:rPr>
        <w:t>The CLUSTER Procedure</w:t>
      </w:r>
    </w:p>
    <w:p w14:paraId="6A419348" w14:textId="77777777" w:rsidR="001F502A" w:rsidRPr="001F502A" w:rsidRDefault="001F502A" w:rsidP="001F502A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1F502A">
        <w:rPr>
          <w:rFonts w:eastAsia="Times New Roman" w:cstheme="minorHAnsi"/>
          <w:color w:val="000000"/>
          <w:sz w:val="20"/>
          <w:szCs w:val="20"/>
          <w:lang w:eastAsia="es-ES"/>
        </w:rPr>
        <w:t>Centroid Hierarchical Cluster Analysis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Eigenvalues of the Covariance Matrix"/>
      </w:tblPr>
      <w:tblGrid>
        <w:gridCol w:w="243"/>
        <w:gridCol w:w="965"/>
        <w:gridCol w:w="961"/>
        <w:gridCol w:w="973"/>
        <w:gridCol w:w="1003"/>
      </w:tblGrid>
      <w:tr w:rsidR="001F502A" w:rsidRPr="001F502A" w14:paraId="7AC7B5BE" w14:textId="77777777" w:rsidTr="001F502A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70BC16E8" w14:textId="77777777" w:rsidR="001F502A" w:rsidRPr="001F502A" w:rsidRDefault="001F502A" w:rsidP="001F5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Eigenvalues of the Covariance Matrix</w:t>
            </w:r>
          </w:p>
        </w:tc>
      </w:tr>
      <w:tr w:rsidR="001F502A" w:rsidRPr="001F502A" w14:paraId="6877BEBE" w14:textId="77777777" w:rsidTr="001F502A">
        <w:trPr>
          <w:tblHeader/>
          <w:jc w:val="center"/>
        </w:trPr>
        <w:tc>
          <w:tcPr>
            <w:tcW w:w="0" w:type="auto"/>
            <w:hideMark/>
          </w:tcPr>
          <w:p w14:paraId="5A9436C7" w14:textId="77777777" w:rsidR="001F502A" w:rsidRPr="001F502A" w:rsidRDefault="001F502A" w:rsidP="001F5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03065AC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Eigenvalue</w:t>
            </w:r>
            <w:proofErr w:type="spellEnd"/>
          </w:p>
        </w:tc>
        <w:tc>
          <w:tcPr>
            <w:tcW w:w="0" w:type="auto"/>
            <w:hideMark/>
          </w:tcPr>
          <w:p w14:paraId="25D4EF5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Difference</w:t>
            </w:r>
            <w:proofErr w:type="spellEnd"/>
          </w:p>
        </w:tc>
        <w:tc>
          <w:tcPr>
            <w:tcW w:w="0" w:type="auto"/>
            <w:hideMark/>
          </w:tcPr>
          <w:p w14:paraId="74EDAF4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Proportion</w:t>
            </w:r>
            <w:proofErr w:type="spellEnd"/>
          </w:p>
        </w:tc>
        <w:tc>
          <w:tcPr>
            <w:tcW w:w="0" w:type="auto"/>
            <w:hideMark/>
          </w:tcPr>
          <w:p w14:paraId="5D6AE24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</w:p>
        </w:tc>
      </w:tr>
      <w:tr w:rsidR="001F502A" w:rsidRPr="001F502A" w14:paraId="622E47B1" w14:textId="77777777" w:rsidTr="001F502A">
        <w:trPr>
          <w:jc w:val="center"/>
        </w:trPr>
        <w:tc>
          <w:tcPr>
            <w:tcW w:w="0" w:type="auto"/>
            <w:hideMark/>
          </w:tcPr>
          <w:p w14:paraId="54DD700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E1F1FF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1.96555872</w:t>
            </w:r>
          </w:p>
        </w:tc>
        <w:tc>
          <w:tcPr>
            <w:tcW w:w="0" w:type="auto"/>
            <w:hideMark/>
          </w:tcPr>
          <w:p w14:paraId="1B1B4B9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0.94160487</w:t>
            </w:r>
          </w:p>
        </w:tc>
        <w:tc>
          <w:tcPr>
            <w:tcW w:w="0" w:type="auto"/>
            <w:hideMark/>
          </w:tcPr>
          <w:p w14:paraId="01306E9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0.4914</w:t>
            </w:r>
          </w:p>
        </w:tc>
        <w:tc>
          <w:tcPr>
            <w:tcW w:w="0" w:type="auto"/>
            <w:hideMark/>
          </w:tcPr>
          <w:p w14:paraId="3A0EBB2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0.4914</w:t>
            </w:r>
          </w:p>
        </w:tc>
      </w:tr>
      <w:tr w:rsidR="001F502A" w:rsidRPr="001F502A" w14:paraId="0FBBA617" w14:textId="77777777" w:rsidTr="001F502A">
        <w:trPr>
          <w:jc w:val="center"/>
        </w:trPr>
        <w:tc>
          <w:tcPr>
            <w:tcW w:w="0" w:type="auto"/>
            <w:hideMark/>
          </w:tcPr>
          <w:p w14:paraId="2481410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DA82FF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1.02395385</w:t>
            </w:r>
          </w:p>
        </w:tc>
        <w:tc>
          <w:tcPr>
            <w:tcW w:w="0" w:type="auto"/>
            <w:hideMark/>
          </w:tcPr>
          <w:p w14:paraId="0845C83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0.08070507</w:t>
            </w:r>
          </w:p>
        </w:tc>
        <w:tc>
          <w:tcPr>
            <w:tcW w:w="0" w:type="auto"/>
            <w:hideMark/>
          </w:tcPr>
          <w:p w14:paraId="781EAE8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0.2560</w:t>
            </w:r>
          </w:p>
        </w:tc>
        <w:tc>
          <w:tcPr>
            <w:tcW w:w="0" w:type="auto"/>
            <w:hideMark/>
          </w:tcPr>
          <w:p w14:paraId="4C19AAD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0.7474</w:t>
            </w:r>
          </w:p>
        </w:tc>
      </w:tr>
      <w:tr w:rsidR="001F502A" w:rsidRPr="001F502A" w14:paraId="087DFC5B" w14:textId="77777777" w:rsidTr="001F502A">
        <w:trPr>
          <w:jc w:val="center"/>
        </w:trPr>
        <w:tc>
          <w:tcPr>
            <w:tcW w:w="0" w:type="auto"/>
            <w:hideMark/>
          </w:tcPr>
          <w:p w14:paraId="2CDF8BB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17007AC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0.94324878</w:t>
            </w:r>
          </w:p>
        </w:tc>
        <w:tc>
          <w:tcPr>
            <w:tcW w:w="0" w:type="auto"/>
            <w:hideMark/>
          </w:tcPr>
          <w:p w14:paraId="0873B33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0.87601013</w:t>
            </w:r>
          </w:p>
        </w:tc>
        <w:tc>
          <w:tcPr>
            <w:tcW w:w="0" w:type="auto"/>
            <w:hideMark/>
          </w:tcPr>
          <w:p w14:paraId="59AFD77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0.2358</w:t>
            </w:r>
          </w:p>
        </w:tc>
        <w:tc>
          <w:tcPr>
            <w:tcW w:w="0" w:type="auto"/>
            <w:hideMark/>
          </w:tcPr>
          <w:p w14:paraId="49E8F14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0.9832</w:t>
            </w:r>
          </w:p>
        </w:tc>
      </w:tr>
      <w:tr w:rsidR="001F502A" w:rsidRPr="001F502A" w14:paraId="3A542458" w14:textId="77777777" w:rsidTr="001F502A">
        <w:trPr>
          <w:jc w:val="center"/>
        </w:trPr>
        <w:tc>
          <w:tcPr>
            <w:tcW w:w="0" w:type="auto"/>
            <w:hideMark/>
          </w:tcPr>
          <w:p w14:paraId="6446D95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D0BE35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0.06723865</w:t>
            </w:r>
          </w:p>
        </w:tc>
        <w:tc>
          <w:tcPr>
            <w:tcW w:w="0" w:type="auto"/>
            <w:hideMark/>
          </w:tcPr>
          <w:p w14:paraId="1C1DAEE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hideMark/>
          </w:tcPr>
          <w:p w14:paraId="39CB275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0.0168</w:t>
            </w:r>
          </w:p>
        </w:tc>
        <w:tc>
          <w:tcPr>
            <w:tcW w:w="0" w:type="auto"/>
            <w:hideMark/>
          </w:tcPr>
          <w:p w14:paraId="41B0E52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1.0000</w:t>
            </w:r>
          </w:p>
        </w:tc>
      </w:tr>
    </w:tbl>
    <w:p w14:paraId="490324A0" w14:textId="77777777" w:rsidR="001F502A" w:rsidRPr="001F502A" w:rsidRDefault="001F502A" w:rsidP="001F50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4" w:name="IDX388"/>
      <w:bookmarkEnd w:id="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Total-Sample Standard Deviation"/>
      </w:tblPr>
      <w:tblGrid>
        <w:gridCol w:w="4131"/>
        <w:gridCol w:w="237"/>
      </w:tblGrid>
      <w:tr w:rsidR="001F502A" w:rsidRPr="001F502A" w14:paraId="24440B19" w14:textId="77777777" w:rsidTr="001F502A">
        <w:trPr>
          <w:jc w:val="center"/>
        </w:trPr>
        <w:tc>
          <w:tcPr>
            <w:tcW w:w="0" w:type="auto"/>
            <w:hideMark/>
          </w:tcPr>
          <w:p w14:paraId="18A0F41B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Root-Mean-Square Total-Sample Standard Deviation</w:t>
            </w:r>
          </w:p>
        </w:tc>
        <w:tc>
          <w:tcPr>
            <w:tcW w:w="0" w:type="auto"/>
            <w:hideMark/>
          </w:tcPr>
          <w:p w14:paraId="71C16B7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</w:tbl>
    <w:p w14:paraId="616A7C59" w14:textId="77777777" w:rsidR="001F502A" w:rsidRPr="001F502A" w:rsidRDefault="001F502A" w:rsidP="001F50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5" w:name="IDX389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Distance Between Observations"/>
      </w:tblPr>
      <w:tblGrid>
        <w:gridCol w:w="3997"/>
        <w:gridCol w:w="789"/>
      </w:tblGrid>
      <w:tr w:rsidR="001F502A" w:rsidRPr="001F502A" w14:paraId="0DC34898" w14:textId="77777777" w:rsidTr="001F502A">
        <w:trPr>
          <w:jc w:val="center"/>
        </w:trPr>
        <w:tc>
          <w:tcPr>
            <w:tcW w:w="0" w:type="auto"/>
            <w:hideMark/>
          </w:tcPr>
          <w:p w14:paraId="4D3139FF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Root-Mean-Square Distance Between Observations</w:t>
            </w:r>
          </w:p>
        </w:tc>
        <w:tc>
          <w:tcPr>
            <w:tcW w:w="0" w:type="auto"/>
            <w:hideMark/>
          </w:tcPr>
          <w:p w14:paraId="748AD967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2.828427</w:t>
            </w:r>
          </w:p>
        </w:tc>
      </w:tr>
    </w:tbl>
    <w:p w14:paraId="17C4B295" w14:textId="77777777" w:rsidR="001F502A" w:rsidRPr="001F502A" w:rsidRDefault="001F502A" w:rsidP="001F502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6" w:name="IDX390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Cluster History"/>
      </w:tblPr>
      <w:tblGrid>
        <w:gridCol w:w="747"/>
        <w:gridCol w:w="502"/>
        <w:gridCol w:w="542"/>
        <w:gridCol w:w="470"/>
        <w:gridCol w:w="974"/>
        <w:gridCol w:w="652"/>
        <w:gridCol w:w="1100"/>
        <w:gridCol w:w="888"/>
        <w:gridCol w:w="728"/>
        <w:gridCol w:w="747"/>
        <w:gridCol w:w="777"/>
        <w:gridCol w:w="367"/>
      </w:tblGrid>
      <w:tr w:rsidR="001F502A" w:rsidRPr="001F502A" w14:paraId="5A736573" w14:textId="77777777" w:rsidTr="001F502A">
        <w:trPr>
          <w:tblHeader/>
          <w:jc w:val="center"/>
        </w:trPr>
        <w:tc>
          <w:tcPr>
            <w:tcW w:w="0" w:type="auto"/>
            <w:gridSpan w:val="12"/>
            <w:hideMark/>
          </w:tcPr>
          <w:p w14:paraId="7003BCEB" w14:textId="77777777" w:rsidR="001F502A" w:rsidRPr="001F502A" w:rsidRDefault="001F502A" w:rsidP="001F5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History</w:t>
            </w:r>
            <w:proofErr w:type="spellEnd"/>
          </w:p>
        </w:tc>
      </w:tr>
      <w:tr w:rsidR="001F502A" w:rsidRPr="001F502A" w14:paraId="59A81582" w14:textId="77777777" w:rsidTr="001F502A">
        <w:trPr>
          <w:tblHeader/>
          <w:jc w:val="center"/>
        </w:trPr>
        <w:tc>
          <w:tcPr>
            <w:tcW w:w="0" w:type="auto"/>
            <w:hideMark/>
          </w:tcPr>
          <w:p w14:paraId="1807E42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Number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of</w:t>
            </w: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Clusters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01C7FA1F" w14:textId="77777777" w:rsidR="001F502A" w:rsidRPr="001F502A" w:rsidRDefault="001F502A" w:rsidP="001F50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Clusters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Joined</w:t>
            </w:r>
            <w:proofErr w:type="spellEnd"/>
          </w:p>
        </w:tc>
        <w:tc>
          <w:tcPr>
            <w:tcW w:w="0" w:type="auto"/>
            <w:hideMark/>
          </w:tcPr>
          <w:p w14:paraId="6FD31DD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</w:t>
            </w:r>
            <w:proofErr w:type="spellEnd"/>
          </w:p>
        </w:tc>
        <w:tc>
          <w:tcPr>
            <w:tcW w:w="0" w:type="auto"/>
            <w:hideMark/>
          </w:tcPr>
          <w:p w14:paraId="112CFC9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Semipartial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R-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05E2962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R-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60A72E9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Approximate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Expected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R-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08B2F0D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Cubic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Clustering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Criterion</w:t>
            </w:r>
            <w:proofErr w:type="spellEnd"/>
          </w:p>
        </w:tc>
        <w:tc>
          <w:tcPr>
            <w:tcW w:w="0" w:type="auto"/>
            <w:hideMark/>
          </w:tcPr>
          <w:p w14:paraId="53CEDC8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Pseudo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 xml:space="preserve"> F</w:t>
            </w: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Statistic</w:t>
            </w:r>
            <w:proofErr w:type="spellEnd"/>
          </w:p>
        </w:tc>
        <w:tc>
          <w:tcPr>
            <w:tcW w:w="0" w:type="auto"/>
            <w:hideMark/>
          </w:tcPr>
          <w:p w14:paraId="41EEC7C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Pseudo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br/>
              <w:t>t-</w:t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Squared</w:t>
            </w:r>
            <w:proofErr w:type="spellEnd"/>
          </w:p>
        </w:tc>
        <w:tc>
          <w:tcPr>
            <w:tcW w:w="0" w:type="auto"/>
            <w:hideMark/>
          </w:tcPr>
          <w:p w14:paraId="0073525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Norm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Centroid</w:t>
            </w:r>
            <w:proofErr w:type="spellEnd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Distance</w:t>
            </w:r>
            <w:proofErr w:type="spellEnd"/>
          </w:p>
        </w:tc>
        <w:tc>
          <w:tcPr>
            <w:tcW w:w="0" w:type="auto"/>
            <w:hideMark/>
          </w:tcPr>
          <w:p w14:paraId="6329E7A2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Tie</w:t>
            </w:r>
            <w:proofErr w:type="spellEnd"/>
          </w:p>
        </w:tc>
      </w:tr>
      <w:tr w:rsidR="001F502A" w:rsidRPr="001F502A" w14:paraId="3A3F464D" w14:textId="77777777" w:rsidTr="001F502A">
        <w:trPr>
          <w:jc w:val="center"/>
        </w:trPr>
        <w:tc>
          <w:tcPr>
            <w:tcW w:w="0" w:type="auto"/>
            <w:hideMark/>
          </w:tcPr>
          <w:p w14:paraId="204DF17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693663BC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CL21</w:t>
            </w:r>
          </w:p>
        </w:tc>
        <w:tc>
          <w:tcPr>
            <w:tcW w:w="0" w:type="auto"/>
            <w:hideMark/>
          </w:tcPr>
          <w:p w14:paraId="669D11E4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OB57</w:t>
            </w:r>
          </w:p>
        </w:tc>
        <w:tc>
          <w:tcPr>
            <w:tcW w:w="0" w:type="auto"/>
            <w:hideMark/>
          </w:tcPr>
          <w:p w14:paraId="32C4359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2C47B81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0.0036</w:t>
            </w:r>
          </w:p>
        </w:tc>
        <w:tc>
          <w:tcPr>
            <w:tcW w:w="0" w:type="auto"/>
            <w:hideMark/>
          </w:tcPr>
          <w:p w14:paraId="566D4D7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.824</w:t>
            </w:r>
          </w:p>
        </w:tc>
        <w:tc>
          <w:tcPr>
            <w:tcW w:w="0" w:type="auto"/>
            <w:hideMark/>
          </w:tcPr>
          <w:p w14:paraId="3A41167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.821</w:t>
            </w:r>
          </w:p>
        </w:tc>
        <w:tc>
          <w:tcPr>
            <w:tcW w:w="0" w:type="auto"/>
            <w:hideMark/>
          </w:tcPr>
          <w:p w14:paraId="6E08677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0.26</w:t>
            </w:r>
          </w:p>
        </w:tc>
        <w:tc>
          <w:tcPr>
            <w:tcW w:w="0" w:type="auto"/>
            <w:hideMark/>
          </w:tcPr>
          <w:p w14:paraId="53771B7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46.8</w:t>
            </w:r>
          </w:p>
        </w:tc>
        <w:tc>
          <w:tcPr>
            <w:tcW w:w="0" w:type="auto"/>
            <w:hideMark/>
          </w:tcPr>
          <w:p w14:paraId="1B64DA2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2.4</w:t>
            </w:r>
          </w:p>
        </w:tc>
        <w:tc>
          <w:tcPr>
            <w:tcW w:w="0" w:type="auto"/>
            <w:hideMark/>
          </w:tcPr>
          <w:p w14:paraId="0710E52E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0.515</w:t>
            </w:r>
          </w:p>
        </w:tc>
        <w:tc>
          <w:tcPr>
            <w:tcW w:w="0" w:type="auto"/>
            <w:hideMark/>
          </w:tcPr>
          <w:p w14:paraId="2E34CA3D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356D85FD" w14:textId="77777777" w:rsidTr="001F502A">
        <w:trPr>
          <w:jc w:val="center"/>
        </w:trPr>
        <w:tc>
          <w:tcPr>
            <w:tcW w:w="0" w:type="auto"/>
            <w:hideMark/>
          </w:tcPr>
          <w:p w14:paraId="2878BE0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3B1F0C61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CL10</w:t>
            </w:r>
          </w:p>
        </w:tc>
        <w:tc>
          <w:tcPr>
            <w:tcW w:w="0" w:type="auto"/>
            <w:hideMark/>
          </w:tcPr>
          <w:p w14:paraId="312AA60D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CL54</w:t>
            </w:r>
          </w:p>
        </w:tc>
        <w:tc>
          <w:tcPr>
            <w:tcW w:w="0" w:type="auto"/>
            <w:hideMark/>
          </w:tcPr>
          <w:p w14:paraId="4C311F2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1384301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0.0087</w:t>
            </w:r>
          </w:p>
        </w:tc>
        <w:tc>
          <w:tcPr>
            <w:tcW w:w="0" w:type="auto"/>
            <w:hideMark/>
          </w:tcPr>
          <w:p w14:paraId="5135F34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.815</w:t>
            </w:r>
          </w:p>
        </w:tc>
        <w:tc>
          <w:tcPr>
            <w:tcW w:w="0" w:type="auto"/>
            <w:hideMark/>
          </w:tcPr>
          <w:p w14:paraId="1DC25CC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.805</w:t>
            </w:r>
          </w:p>
        </w:tc>
        <w:tc>
          <w:tcPr>
            <w:tcW w:w="0" w:type="auto"/>
            <w:hideMark/>
          </w:tcPr>
          <w:p w14:paraId="446E3FC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0.90</w:t>
            </w:r>
          </w:p>
        </w:tc>
        <w:tc>
          <w:tcPr>
            <w:tcW w:w="0" w:type="auto"/>
            <w:hideMark/>
          </w:tcPr>
          <w:p w14:paraId="54913D9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50.2</w:t>
            </w:r>
          </w:p>
        </w:tc>
        <w:tc>
          <w:tcPr>
            <w:tcW w:w="0" w:type="auto"/>
            <w:hideMark/>
          </w:tcPr>
          <w:p w14:paraId="62F569B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6.2</w:t>
            </w:r>
          </w:p>
        </w:tc>
        <w:tc>
          <w:tcPr>
            <w:tcW w:w="0" w:type="auto"/>
            <w:hideMark/>
          </w:tcPr>
          <w:p w14:paraId="7BE5FF8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0.5347</w:t>
            </w:r>
          </w:p>
        </w:tc>
        <w:tc>
          <w:tcPr>
            <w:tcW w:w="0" w:type="auto"/>
            <w:hideMark/>
          </w:tcPr>
          <w:p w14:paraId="4188BAA8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7E84F5BB" w14:textId="77777777" w:rsidTr="001F502A">
        <w:trPr>
          <w:jc w:val="center"/>
        </w:trPr>
        <w:tc>
          <w:tcPr>
            <w:tcW w:w="0" w:type="auto"/>
            <w:hideMark/>
          </w:tcPr>
          <w:p w14:paraId="45BA154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0ECEFA85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CL16</w:t>
            </w:r>
          </w:p>
        </w:tc>
        <w:tc>
          <w:tcPr>
            <w:tcW w:w="0" w:type="auto"/>
            <w:hideMark/>
          </w:tcPr>
          <w:p w14:paraId="356D7CDC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CL11</w:t>
            </w:r>
          </w:p>
        </w:tc>
        <w:tc>
          <w:tcPr>
            <w:tcW w:w="0" w:type="auto"/>
            <w:hideMark/>
          </w:tcPr>
          <w:p w14:paraId="445BD4C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53</w:t>
            </w:r>
          </w:p>
        </w:tc>
        <w:tc>
          <w:tcPr>
            <w:tcW w:w="0" w:type="auto"/>
            <w:hideMark/>
          </w:tcPr>
          <w:p w14:paraId="11FE630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0.0754</w:t>
            </w:r>
          </w:p>
        </w:tc>
        <w:tc>
          <w:tcPr>
            <w:tcW w:w="0" w:type="auto"/>
            <w:hideMark/>
          </w:tcPr>
          <w:p w14:paraId="6729FF1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.740</w:t>
            </w:r>
          </w:p>
        </w:tc>
        <w:tc>
          <w:tcPr>
            <w:tcW w:w="0" w:type="auto"/>
            <w:hideMark/>
          </w:tcPr>
          <w:p w14:paraId="512C501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.785</w:t>
            </w:r>
          </w:p>
        </w:tc>
        <w:tc>
          <w:tcPr>
            <w:tcW w:w="0" w:type="auto"/>
            <w:noWrap/>
            <w:hideMark/>
          </w:tcPr>
          <w:p w14:paraId="2C08DB9E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red"/>
                <w:lang w:val="es-ES" w:eastAsia="es-ES"/>
              </w:rPr>
              <w:t>-3.1</w:t>
            </w:r>
          </w:p>
        </w:tc>
        <w:tc>
          <w:tcPr>
            <w:tcW w:w="0" w:type="auto"/>
            <w:hideMark/>
          </w:tcPr>
          <w:p w14:paraId="6ADE19C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37.4</w:t>
            </w:r>
          </w:p>
        </w:tc>
        <w:tc>
          <w:tcPr>
            <w:tcW w:w="0" w:type="auto"/>
            <w:hideMark/>
          </w:tcPr>
          <w:p w14:paraId="658F0DC0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38.3</w:t>
            </w:r>
          </w:p>
        </w:tc>
        <w:tc>
          <w:tcPr>
            <w:tcW w:w="0" w:type="auto"/>
            <w:hideMark/>
          </w:tcPr>
          <w:p w14:paraId="3C0F7CB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0.5386</w:t>
            </w:r>
          </w:p>
        </w:tc>
        <w:tc>
          <w:tcPr>
            <w:tcW w:w="0" w:type="auto"/>
            <w:hideMark/>
          </w:tcPr>
          <w:p w14:paraId="392FEC31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37ABBB67" w14:textId="77777777" w:rsidTr="001F502A">
        <w:trPr>
          <w:jc w:val="center"/>
        </w:trPr>
        <w:tc>
          <w:tcPr>
            <w:tcW w:w="0" w:type="auto"/>
            <w:hideMark/>
          </w:tcPr>
          <w:p w14:paraId="4DD3F04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56B5E2FB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CL13</w:t>
            </w:r>
          </w:p>
        </w:tc>
        <w:tc>
          <w:tcPr>
            <w:tcW w:w="0" w:type="auto"/>
            <w:hideMark/>
          </w:tcPr>
          <w:p w14:paraId="1AD19572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OB12</w:t>
            </w:r>
          </w:p>
        </w:tc>
        <w:tc>
          <w:tcPr>
            <w:tcW w:w="0" w:type="auto"/>
            <w:hideMark/>
          </w:tcPr>
          <w:p w14:paraId="755EFD3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5825402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0.0039</w:t>
            </w:r>
          </w:p>
        </w:tc>
        <w:tc>
          <w:tcPr>
            <w:tcW w:w="0" w:type="auto"/>
            <w:hideMark/>
          </w:tcPr>
          <w:p w14:paraId="281A3CA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.736</w:t>
            </w:r>
          </w:p>
        </w:tc>
        <w:tc>
          <w:tcPr>
            <w:tcW w:w="0" w:type="auto"/>
            <w:hideMark/>
          </w:tcPr>
          <w:p w14:paraId="1196C15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.761</w:t>
            </w:r>
          </w:p>
        </w:tc>
        <w:tc>
          <w:tcPr>
            <w:tcW w:w="0" w:type="auto"/>
            <w:noWrap/>
            <w:hideMark/>
          </w:tcPr>
          <w:p w14:paraId="5F850B0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red"/>
                <w:lang w:val="es-ES" w:eastAsia="es-ES"/>
              </w:rPr>
              <w:t>-1.7</w:t>
            </w:r>
          </w:p>
        </w:tc>
        <w:tc>
          <w:tcPr>
            <w:tcW w:w="0" w:type="auto"/>
            <w:hideMark/>
          </w:tcPr>
          <w:p w14:paraId="0E055AF3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43.2</w:t>
            </w:r>
          </w:p>
        </w:tc>
        <w:tc>
          <w:tcPr>
            <w:tcW w:w="0" w:type="auto"/>
            <w:hideMark/>
          </w:tcPr>
          <w:p w14:paraId="7E7EC75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1.7</w:t>
            </w:r>
          </w:p>
        </w:tc>
        <w:tc>
          <w:tcPr>
            <w:tcW w:w="0" w:type="auto"/>
            <w:hideMark/>
          </w:tcPr>
          <w:p w14:paraId="60B2FF4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0.5409</w:t>
            </w:r>
          </w:p>
        </w:tc>
        <w:tc>
          <w:tcPr>
            <w:tcW w:w="0" w:type="auto"/>
            <w:hideMark/>
          </w:tcPr>
          <w:p w14:paraId="4DF7D4CE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5063E019" w14:textId="77777777" w:rsidTr="001F502A">
        <w:trPr>
          <w:jc w:val="center"/>
        </w:trPr>
        <w:tc>
          <w:tcPr>
            <w:tcW w:w="0" w:type="auto"/>
            <w:hideMark/>
          </w:tcPr>
          <w:p w14:paraId="52412CB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295D6191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CL8</w:t>
            </w:r>
          </w:p>
        </w:tc>
        <w:tc>
          <w:tcPr>
            <w:tcW w:w="0" w:type="auto"/>
            <w:hideMark/>
          </w:tcPr>
          <w:p w14:paraId="7E74BF87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CL9</w:t>
            </w:r>
          </w:p>
        </w:tc>
        <w:tc>
          <w:tcPr>
            <w:tcW w:w="0" w:type="auto"/>
            <w:hideMark/>
          </w:tcPr>
          <w:p w14:paraId="5FE4A5A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59</w:t>
            </w:r>
          </w:p>
        </w:tc>
        <w:tc>
          <w:tcPr>
            <w:tcW w:w="0" w:type="auto"/>
            <w:hideMark/>
          </w:tcPr>
          <w:p w14:paraId="61B43BE7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0.0479</w:t>
            </w:r>
          </w:p>
        </w:tc>
        <w:tc>
          <w:tcPr>
            <w:tcW w:w="0" w:type="auto"/>
            <w:hideMark/>
          </w:tcPr>
          <w:p w14:paraId="5A6B024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.688</w:t>
            </w:r>
          </w:p>
        </w:tc>
        <w:tc>
          <w:tcPr>
            <w:tcW w:w="0" w:type="auto"/>
            <w:hideMark/>
          </w:tcPr>
          <w:p w14:paraId="564262A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.731</w:t>
            </w:r>
          </w:p>
        </w:tc>
        <w:tc>
          <w:tcPr>
            <w:tcW w:w="0" w:type="auto"/>
            <w:noWrap/>
            <w:hideMark/>
          </w:tcPr>
          <w:p w14:paraId="4BD0C31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red"/>
                <w:lang w:val="es-ES" w:eastAsia="es-ES"/>
              </w:rPr>
              <w:t>-2.6</w:t>
            </w:r>
          </w:p>
        </w:tc>
        <w:tc>
          <w:tcPr>
            <w:tcW w:w="0" w:type="auto"/>
            <w:hideMark/>
          </w:tcPr>
          <w:p w14:paraId="22D847CE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41.5</w:t>
            </w:r>
          </w:p>
        </w:tc>
        <w:tc>
          <w:tcPr>
            <w:tcW w:w="0" w:type="auto"/>
            <w:hideMark/>
          </w:tcPr>
          <w:p w14:paraId="5E478180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14.4</w:t>
            </w:r>
          </w:p>
        </w:tc>
        <w:tc>
          <w:tcPr>
            <w:tcW w:w="0" w:type="auto"/>
            <w:hideMark/>
          </w:tcPr>
          <w:p w14:paraId="783FF94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0.6635</w:t>
            </w:r>
          </w:p>
        </w:tc>
        <w:tc>
          <w:tcPr>
            <w:tcW w:w="0" w:type="auto"/>
            <w:hideMark/>
          </w:tcPr>
          <w:p w14:paraId="494AA9E0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1C657BF5" w14:textId="77777777" w:rsidTr="001F502A">
        <w:trPr>
          <w:jc w:val="center"/>
        </w:trPr>
        <w:tc>
          <w:tcPr>
            <w:tcW w:w="0" w:type="auto"/>
            <w:hideMark/>
          </w:tcPr>
          <w:p w14:paraId="2299043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634453E0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CL6</w:t>
            </w:r>
          </w:p>
        </w:tc>
        <w:tc>
          <w:tcPr>
            <w:tcW w:w="0" w:type="auto"/>
            <w:hideMark/>
          </w:tcPr>
          <w:p w14:paraId="4F52AFA9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CL15</w:t>
            </w:r>
          </w:p>
        </w:tc>
        <w:tc>
          <w:tcPr>
            <w:tcW w:w="0" w:type="auto"/>
            <w:hideMark/>
          </w:tcPr>
          <w:p w14:paraId="3229C6D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66</w:t>
            </w:r>
          </w:p>
        </w:tc>
        <w:tc>
          <w:tcPr>
            <w:tcW w:w="0" w:type="auto"/>
            <w:hideMark/>
          </w:tcPr>
          <w:p w14:paraId="07BD841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0.0934</w:t>
            </w:r>
          </w:p>
        </w:tc>
        <w:tc>
          <w:tcPr>
            <w:tcW w:w="0" w:type="auto"/>
            <w:hideMark/>
          </w:tcPr>
          <w:p w14:paraId="0C812E5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.595</w:t>
            </w:r>
          </w:p>
        </w:tc>
        <w:tc>
          <w:tcPr>
            <w:tcW w:w="0" w:type="auto"/>
            <w:hideMark/>
          </w:tcPr>
          <w:p w14:paraId="52DC6E9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.691</w:t>
            </w:r>
          </w:p>
        </w:tc>
        <w:tc>
          <w:tcPr>
            <w:tcW w:w="0" w:type="auto"/>
            <w:noWrap/>
            <w:hideMark/>
          </w:tcPr>
          <w:p w14:paraId="6D8C6C27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red"/>
                <w:lang w:val="es-ES" w:eastAsia="es-ES"/>
              </w:rPr>
              <w:t>-5.2</w:t>
            </w:r>
          </w:p>
        </w:tc>
        <w:tc>
          <w:tcPr>
            <w:tcW w:w="0" w:type="auto"/>
            <w:hideMark/>
          </w:tcPr>
          <w:p w14:paraId="3F1DFC5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34.8</w:t>
            </w:r>
          </w:p>
        </w:tc>
        <w:tc>
          <w:tcPr>
            <w:tcW w:w="0" w:type="auto"/>
            <w:hideMark/>
          </w:tcPr>
          <w:p w14:paraId="7C659BD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24.3</w:t>
            </w:r>
          </w:p>
        </w:tc>
        <w:tc>
          <w:tcPr>
            <w:tcW w:w="0" w:type="auto"/>
            <w:hideMark/>
          </w:tcPr>
          <w:p w14:paraId="6118A74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0.8594</w:t>
            </w:r>
          </w:p>
        </w:tc>
        <w:tc>
          <w:tcPr>
            <w:tcW w:w="0" w:type="auto"/>
            <w:hideMark/>
          </w:tcPr>
          <w:p w14:paraId="09D71C4D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6B46547E" w14:textId="77777777" w:rsidTr="001F502A">
        <w:trPr>
          <w:jc w:val="center"/>
        </w:trPr>
        <w:tc>
          <w:tcPr>
            <w:tcW w:w="0" w:type="auto"/>
            <w:hideMark/>
          </w:tcPr>
          <w:p w14:paraId="7C51328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520B6A29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CL12</w:t>
            </w:r>
          </w:p>
        </w:tc>
        <w:tc>
          <w:tcPr>
            <w:tcW w:w="0" w:type="auto"/>
            <w:hideMark/>
          </w:tcPr>
          <w:p w14:paraId="1AF484EF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CL14</w:t>
            </w:r>
          </w:p>
        </w:tc>
        <w:tc>
          <w:tcPr>
            <w:tcW w:w="0" w:type="auto"/>
            <w:hideMark/>
          </w:tcPr>
          <w:p w14:paraId="319C76B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30</w:t>
            </w:r>
          </w:p>
        </w:tc>
        <w:tc>
          <w:tcPr>
            <w:tcW w:w="0" w:type="auto"/>
            <w:hideMark/>
          </w:tcPr>
          <w:p w14:paraId="5A83965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0.0418</w:t>
            </w:r>
          </w:p>
        </w:tc>
        <w:tc>
          <w:tcPr>
            <w:tcW w:w="0" w:type="auto"/>
            <w:hideMark/>
          </w:tcPr>
          <w:p w14:paraId="052C2AA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.553</w:t>
            </w:r>
          </w:p>
        </w:tc>
        <w:tc>
          <w:tcPr>
            <w:tcW w:w="0" w:type="auto"/>
            <w:hideMark/>
          </w:tcPr>
          <w:p w14:paraId="0A6C28D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.636</w:t>
            </w:r>
          </w:p>
        </w:tc>
        <w:tc>
          <w:tcPr>
            <w:tcW w:w="0" w:type="auto"/>
            <w:noWrap/>
            <w:hideMark/>
          </w:tcPr>
          <w:p w14:paraId="7267D5C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-4.3</w:t>
            </w:r>
          </w:p>
        </w:tc>
        <w:tc>
          <w:tcPr>
            <w:tcW w:w="0" w:type="auto"/>
            <w:hideMark/>
          </w:tcPr>
          <w:p w14:paraId="1482634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39.6</w:t>
            </w:r>
          </w:p>
        </w:tc>
        <w:tc>
          <w:tcPr>
            <w:tcW w:w="0" w:type="auto"/>
            <w:hideMark/>
          </w:tcPr>
          <w:p w14:paraId="6926949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19.7</w:t>
            </w:r>
          </w:p>
        </w:tc>
        <w:tc>
          <w:tcPr>
            <w:tcW w:w="0" w:type="auto"/>
            <w:hideMark/>
          </w:tcPr>
          <w:p w14:paraId="081F7F3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0.8751</w:t>
            </w:r>
          </w:p>
        </w:tc>
        <w:tc>
          <w:tcPr>
            <w:tcW w:w="0" w:type="auto"/>
            <w:hideMark/>
          </w:tcPr>
          <w:p w14:paraId="3B5FF4FD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277074D2" w14:textId="77777777" w:rsidTr="001F502A">
        <w:trPr>
          <w:jc w:val="center"/>
        </w:trPr>
        <w:tc>
          <w:tcPr>
            <w:tcW w:w="0" w:type="auto"/>
            <w:hideMark/>
          </w:tcPr>
          <w:p w14:paraId="042443A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7E4474CB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CL4</w:t>
            </w:r>
          </w:p>
        </w:tc>
        <w:tc>
          <w:tcPr>
            <w:tcW w:w="0" w:type="auto"/>
            <w:hideMark/>
          </w:tcPr>
          <w:p w14:paraId="23419E1D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CL5</w:t>
            </w:r>
          </w:p>
        </w:tc>
        <w:tc>
          <w:tcPr>
            <w:tcW w:w="0" w:type="auto"/>
            <w:hideMark/>
          </w:tcPr>
          <w:p w14:paraId="275B768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96</w:t>
            </w:r>
          </w:p>
        </w:tc>
        <w:tc>
          <w:tcPr>
            <w:tcW w:w="0" w:type="auto"/>
            <w:hideMark/>
          </w:tcPr>
          <w:p w14:paraId="7ADE2700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0.3815</w:t>
            </w:r>
          </w:p>
        </w:tc>
        <w:tc>
          <w:tcPr>
            <w:tcW w:w="0" w:type="auto"/>
            <w:hideMark/>
          </w:tcPr>
          <w:p w14:paraId="378B19A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.171</w:t>
            </w:r>
          </w:p>
        </w:tc>
        <w:tc>
          <w:tcPr>
            <w:tcW w:w="0" w:type="auto"/>
            <w:hideMark/>
          </w:tcPr>
          <w:p w14:paraId="6E6499E6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.529</w:t>
            </w:r>
          </w:p>
        </w:tc>
        <w:tc>
          <w:tcPr>
            <w:tcW w:w="0" w:type="auto"/>
            <w:noWrap/>
            <w:hideMark/>
          </w:tcPr>
          <w:p w14:paraId="2470F229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-12</w:t>
            </w:r>
          </w:p>
        </w:tc>
        <w:tc>
          <w:tcPr>
            <w:tcW w:w="0" w:type="auto"/>
            <w:hideMark/>
          </w:tcPr>
          <w:p w14:paraId="1C06CE10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10.0</w:t>
            </w:r>
          </w:p>
        </w:tc>
        <w:tc>
          <w:tcPr>
            <w:tcW w:w="0" w:type="auto"/>
            <w:hideMark/>
          </w:tcPr>
          <w:p w14:paraId="4C1BF40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81.3</w:t>
            </w:r>
          </w:p>
        </w:tc>
        <w:tc>
          <w:tcPr>
            <w:tcW w:w="0" w:type="auto"/>
            <w:hideMark/>
          </w:tcPr>
          <w:p w14:paraId="676CD36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0.9568</w:t>
            </w:r>
          </w:p>
        </w:tc>
        <w:tc>
          <w:tcPr>
            <w:tcW w:w="0" w:type="auto"/>
            <w:hideMark/>
          </w:tcPr>
          <w:p w14:paraId="54F71F16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2A043DDC" w14:textId="77777777" w:rsidTr="001F502A">
        <w:trPr>
          <w:jc w:val="center"/>
        </w:trPr>
        <w:tc>
          <w:tcPr>
            <w:tcW w:w="0" w:type="auto"/>
            <w:hideMark/>
          </w:tcPr>
          <w:p w14:paraId="203E705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6694B9F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CL7</w:t>
            </w:r>
          </w:p>
        </w:tc>
        <w:tc>
          <w:tcPr>
            <w:tcW w:w="0" w:type="auto"/>
            <w:hideMark/>
          </w:tcPr>
          <w:p w14:paraId="6086D034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OB29</w:t>
            </w:r>
          </w:p>
        </w:tc>
        <w:tc>
          <w:tcPr>
            <w:tcW w:w="0" w:type="auto"/>
            <w:hideMark/>
          </w:tcPr>
          <w:p w14:paraId="2EEE32A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03193F3B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0.0163</w:t>
            </w:r>
          </w:p>
        </w:tc>
        <w:tc>
          <w:tcPr>
            <w:tcW w:w="0" w:type="auto"/>
            <w:hideMark/>
          </w:tcPr>
          <w:p w14:paraId="7A9B6DC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.155</w:t>
            </w:r>
          </w:p>
        </w:tc>
        <w:tc>
          <w:tcPr>
            <w:tcW w:w="0" w:type="auto"/>
            <w:hideMark/>
          </w:tcPr>
          <w:p w14:paraId="37CE9594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.379</w:t>
            </w:r>
          </w:p>
        </w:tc>
        <w:tc>
          <w:tcPr>
            <w:tcW w:w="0" w:type="auto"/>
            <w:noWrap/>
            <w:hideMark/>
          </w:tcPr>
          <w:p w14:paraId="0B4D211E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-6.9</w:t>
            </w:r>
          </w:p>
        </w:tc>
        <w:tc>
          <w:tcPr>
            <w:tcW w:w="0" w:type="auto"/>
            <w:hideMark/>
          </w:tcPr>
          <w:p w14:paraId="28FC20E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18.0</w:t>
            </w:r>
          </w:p>
        </w:tc>
        <w:tc>
          <w:tcPr>
            <w:tcW w:w="0" w:type="auto"/>
            <w:hideMark/>
          </w:tcPr>
          <w:p w14:paraId="6B87808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5.2</w:t>
            </w:r>
          </w:p>
        </w:tc>
        <w:tc>
          <w:tcPr>
            <w:tcW w:w="0" w:type="auto"/>
            <w:hideMark/>
          </w:tcPr>
          <w:p w14:paraId="4859CA5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1.0385</w:t>
            </w:r>
          </w:p>
        </w:tc>
        <w:tc>
          <w:tcPr>
            <w:tcW w:w="0" w:type="auto"/>
            <w:hideMark/>
          </w:tcPr>
          <w:p w14:paraId="37B4B158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1F502A" w:rsidRPr="001F502A" w14:paraId="45199307" w14:textId="77777777" w:rsidTr="001F502A">
        <w:trPr>
          <w:jc w:val="center"/>
        </w:trPr>
        <w:tc>
          <w:tcPr>
            <w:tcW w:w="0" w:type="auto"/>
            <w:hideMark/>
          </w:tcPr>
          <w:p w14:paraId="7FC5DFEF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52CCACF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CL3</w:t>
            </w:r>
          </w:p>
        </w:tc>
        <w:tc>
          <w:tcPr>
            <w:tcW w:w="0" w:type="auto"/>
            <w:hideMark/>
          </w:tcPr>
          <w:p w14:paraId="026D5220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</w:t>
            </w:r>
          </w:p>
        </w:tc>
        <w:tc>
          <w:tcPr>
            <w:tcW w:w="0" w:type="auto"/>
            <w:hideMark/>
          </w:tcPr>
          <w:p w14:paraId="36F450D2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55CD4ECC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0.1551</w:t>
            </w:r>
          </w:p>
        </w:tc>
        <w:tc>
          <w:tcPr>
            <w:tcW w:w="0" w:type="auto"/>
            <w:hideMark/>
          </w:tcPr>
          <w:p w14:paraId="4054D608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.000</w:t>
            </w:r>
          </w:p>
        </w:tc>
        <w:tc>
          <w:tcPr>
            <w:tcW w:w="0" w:type="auto"/>
            <w:hideMark/>
          </w:tcPr>
          <w:p w14:paraId="11A3B64B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.000</w:t>
            </w:r>
          </w:p>
        </w:tc>
        <w:tc>
          <w:tcPr>
            <w:tcW w:w="0" w:type="auto"/>
            <w:hideMark/>
          </w:tcPr>
          <w:p w14:paraId="5095165D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0.00</w:t>
            </w:r>
          </w:p>
        </w:tc>
        <w:tc>
          <w:tcPr>
            <w:tcW w:w="0" w:type="auto"/>
            <w:hideMark/>
          </w:tcPr>
          <w:p w14:paraId="0287D3B1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</w:t>
            </w:r>
          </w:p>
        </w:tc>
        <w:tc>
          <w:tcPr>
            <w:tcW w:w="0" w:type="auto"/>
            <w:hideMark/>
          </w:tcPr>
          <w:p w14:paraId="2FD0E1FA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18.0</w:t>
            </w:r>
          </w:p>
        </w:tc>
        <w:tc>
          <w:tcPr>
            <w:tcW w:w="0" w:type="auto"/>
            <w:hideMark/>
          </w:tcPr>
          <w:p w14:paraId="7B7A01E5" w14:textId="77777777" w:rsidR="001F502A" w:rsidRPr="001F502A" w:rsidRDefault="001F502A" w:rsidP="001F502A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1.4141</w:t>
            </w:r>
          </w:p>
        </w:tc>
        <w:tc>
          <w:tcPr>
            <w:tcW w:w="0" w:type="auto"/>
            <w:hideMark/>
          </w:tcPr>
          <w:p w14:paraId="12A7A960" w14:textId="77777777" w:rsidR="001F502A" w:rsidRPr="001F502A" w:rsidRDefault="001F502A" w:rsidP="001F502A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502A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</w:tbl>
    <w:p w14:paraId="2367931C" w14:textId="77777777" w:rsidR="00FA4583" w:rsidRPr="00FA4583" w:rsidRDefault="00FA4583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78361ED" w14:textId="4667BD5D" w:rsidR="00FA4583" w:rsidRPr="009F39FA" w:rsidRDefault="001F502A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Para determinar con cuantos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se debe quedar hay que mirar el máximo </w:t>
      </w:r>
      <w:r w:rsidR="00B01F44" w:rsidRPr="009F39FA">
        <w:rPr>
          <w:rFonts w:cstheme="minorHAnsi"/>
          <w:color w:val="000000"/>
          <w:shd w:val="clear" w:color="auto" w:fill="FFFFFF"/>
          <w:lang w:val="es-ES"/>
        </w:rPr>
        <w:t>rela</w:t>
      </w:r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tivo de </w:t>
      </w:r>
      <w:proofErr w:type="spell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 F-</w:t>
      </w:r>
      <w:proofErr w:type="spell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Statistic</w:t>
      </w:r>
      <w:proofErr w:type="spell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, </w:t>
      </w:r>
      <w:proofErr w:type="spell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 t-</w:t>
      </w:r>
      <w:proofErr w:type="spell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Squared</w:t>
      </w:r>
      <w:proofErr w:type="spell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 y el R-</w:t>
      </w:r>
      <w:proofErr w:type="spell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Squared</w:t>
      </w:r>
      <w:proofErr w:type="spell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 </w:t>
      </w:r>
      <w:proofErr w:type="spellStart"/>
      <w:proofErr w:type="gramStart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>mas</w:t>
      </w:r>
      <w:proofErr w:type="spellEnd"/>
      <w:proofErr w:type="gramEnd"/>
      <w:r w:rsidR="00CE7A5D" w:rsidRPr="009F39FA">
        <w:rPr>
          <w:rFonts w:cstheme="minorHAnsi"/>
          <w:color w:val="000000"/>
          <w:shd w:val="clear" w:color="auto" w:fill="FFFFFF"/>
          <w:lang w:val="es-ES"/>
        </w:rPr>
        <w:t xml:space="preserve"> grande que 70%.</w:t>
      </w:r>
    </w:p>
    <w:p w14:paraId="4BE578FB" w14:textId="77777777" w:rsidR="001F502A" w:rsidRPr="009F39FA" w:rsidRDefault="001F502A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02FE28C9" w14:textId="75AFD418" w:rsidR="001F502A" w:rsidRPr="009F39FA" w:rsidRDefault="001F502A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Por mirar el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t-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Squared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se ve el valor 81,3 que es el máximo </w:t>
      </w:r>
      <w:r w:rsidR="00B01F44" w:rsidRPr="009F39FA">
        <w:rPr>
          <w:rFonts w:cstheme="minorHAnsi"/>
          <w:color w:val="000000"/>
          <w:shd w:val="clear" w:color="auto" w:fill="FFFFFF"/>
          <w:lang w:val="es-ES"/>
        </w:rPr>
        <w:t>rela</w:t>
      </w:r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tivo, por esto me quedo con 4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, pues el 81,3 es en el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cluster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3 y es necesario añadir </w:t>
      </w:r>
      <w:r w:rsidR="009A32B9" w:rsidRPr="009F39FA">
        <w:rPr>
          <w:rFonts w:cstheme="minorHAnsi"/>
          <w:color w:val="000000"/>
          <w:shd w:val="clear" w:color="auto" w:fill="FFFFFF"/>
          <w:lang w:val="es-ES"/>
        </w:rPr>
        <w:t>más</w:t>
      </w:r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1, el resultado es 4.</w:t>
      </w:r>
    </w:p>
    <w:p w14:paraId="34FFD3C3" w14:textId="77777777" w:rsidR="00CE7A5D" w:rsidRPr="009F39FA" w:rsidRDefault="00CE7A5D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556BA705" w14:textId="0D7B1586" w:rsidR="00CE7A5D" w:rsidRPr="009F39FA" w:rsidRDefault="00CE7A5D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En el método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F-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Statistic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donde se elige el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cluster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 por el máximo </w:t>
      </w:r>
      <w:r w:rsidR="00B01F44" w:rsidRPr="009F39FA">
        <w:rPr>
          <w:rFonts w:cstheme="minorHAnsi"/>
          <w:color w:val="000000"/>
          <w:shd w:val="clear" w:color="auto" w:fill="FFFFFF"/>
          <w:lang w:val="es-ES"/>
        </w:rPr>
        <w:t>rela</w:t>
      </w:r>
      <w:r w:rsidRPr="009F39FA">
        <w:rPr>
          <w:rFonts w:cstheme="minorHAnsi"/>
          <w:color w:val="000000"/>
          <w:shd w:val="clear" w:color="auto" w:fill="FFFFFF"/>
          <w:lang w:val="es-ES"/>
        </w:rPr>
        <w:t>tivo entonces nos quedamos con 4.</w:t>
      </w:r>
    </w:p>
    <w:p w14:paraId="6650A93F" w14:textId="77777777" w:rsidR="00FA4583" w:rsidRPr="009F39FA" w:rsidRDefault="00FA4583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F79C229" w14:textId="08C6282C" w:rsidR="00FA4583" w:rsidRPr="009F39FA" w:rsidRDefault="00CE7A5D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9F39FA">
        <w:rPr>
          <w:rFonts w:cstheme="minorHAnsi"/>
          <w:color w:val="000000"/>
          <w:shd w:val="clear" w:color="auto" w:fill="FFFFFF"/>
          <w:lang w:val="es-ES"/>
        </w:rPr>
        <w:t>Pero utilizando el R-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Squared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 xml:space="preserve">, dado que es mayor que 70% nos quedaríamos con 7 </w:t>
      </w:r>
      <w:proofErr w:type="spellStart"/>
      <w:r w:rsidRPr="009F39FA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9F39FA"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144DD3E1" w14:textId="77777777" w:rsidR="00CE7A5D" w:rsidRPr="009F39FA" w:rsidRDefault="00CE7A5D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D1A646E" w14:textId="79C6E0AA" w:rsidR="00FA4583" w:rsidRPr="009F39FA" w:rsidRDefault="00A8707C" w:rsidP="00735BE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auto"/>
          <w:lang w:val="es-ES" w:eastAsia="es-ES"/>
        </w:rPr>
      </w:pPr>
      <w:r w:rsidRPr="009F39FA">
        <w:rPr>
          <w:rFonts w:cstheme="minorHAnsi"/>
          <w:color w:val="000000"/>
          <w:shd w:val="clear" w:color="auto" w:fill="FFFFFF"/>
          <w:lang w:val="es-ES"/>
        </w:rPr>
        <w:t>Para el criterio ccc (</w:t>
      </w:r>
      <w:proofErr w:type="spellStart"/>
      <w:r w:rsidRPr="009F39FA">
        <w:rPr>
          <w:rFonts w:eastAsia="Times New Roman" w:cstheme="minorHAnsi"/>
          <w:b/>
          <w:bCs/>
          <w:color w:val="auto"/>
          <w:lang w:val="es-ES" w:eastAsia="es-ES"/>
        </w:rPr>
        <w:t>Cubic</w:t>
      </w:r>
      <w:proofErr w:type="spellEnd"/>
      <w:r w:rsidRPr="009F39FA">
        <w:rPr>
          <w:rFonts w:eastAsia="Times New Roman" w:cstheme="minorHAnsi"/>
          <w:b/>
          <w:bCs/>
          <w:color w:val="auto"/>
          <w:lang w:val="es-ES" w:eastAsia="es-ES"/>
        </w:rPr>
        <w:t xml:space="preserve"> </w:t>
      </w:r>
      <w:proofErr w:type="spellStart"/>
      <w:r w:rsidRPr="009F39FA">
        <w:rPr>
          <w:rFonts w:eastAsia="Times New Roman" w:cstheme="minorHAnsi"/>
          <w:b/>
          <w:bCs/>
          <w:color w:val="auto"/>
          <w:lang w:val="es-ES" w:eastAsia="es-ES"/>
        </w:rPr>
        <w:t>Clustering</w:t>
      </w:r>
      <w:proofErr w:type="spellEnd"/>
      <w:r w:rsidRPr="009F39FA">
        <w:rPr>
          <w:rFonts w:eastAsia="Times New Roman" w:cstheme="minorHAnsi"/>
          <w:b/>
          <w:bCs/>
          <w:color w:val="auto"/>
          <w:lang w:val="es-ES" w:eastAsia="es-ES"/>
        </w:rPr>
        <w:t xml:space="preserve"> </w:t>
      </w:r>
      <w:proofErr w:type="spellStart"/>
      <w:r w:rsidRPr="001F502A">
        <w:rPr>
          <w:rFonts w:eastAsia="Times New Roman" w:cstheme="minorHAnsi"/>
          <w:b/>
          <w:bCs/>
          <w:color w:val="auto"/>
          <w:lang w:val="es-ES" w:eastAsia="es-ES"/>
        </w:rPr>
        <w:t>Criterion</w:t>
      </w:r>
      <w:proofErr w:type="spellEnd"/>
      <w:r w:rsidRPr="009F39FA">
        <w:rPr>
          <w:rFonts w:eastAsia="Times New Roman" w:cstheme="minorHAnsi"/>
          <w:b/>
          <w:bCs/>
          <w:color w:val="auto"/>
          <w:lang w:val="es-ES" w:eastAsia="es-ES"/>
        </w:rPr>
        <w:t xml:space="preserve">)  </w:t>
      </w:r>
      <w:r w:rsidRPr="009F39FA">
        <w:rPr>
          <w:rFonts w:eastAsia="Times New Roman" w:cstheme="minorHAnsi"/>
          <w:bCs/>
          <w:color w:val="auto"/>
          <w:lang w:val="es-ES" w:eastAsia="es-ES"/>
        </w:rPr>
        <w:t xml:space="preserve">se puede ver valores negativos, esto es un indicador que hay dados atípicos. Valores </w:t>
      </w:r>
      <w:r w:rsidR="00ED7B36" w:rsidRPr="009F39FA">
        <w:rPr>
          <w:rFonts w:eastAsia="Times New Roman" w:cstheme="minorHAnsi"/>
          <w:bCs/>
          <w:color w:val="auto"/>
          <w:lang w:val="es-ES" w:eastAsia="es-ES"/>
        </w:rPr>
        <w:t xml:space="preserve">de CCC </w:t>
      </w:r>
      <w:r w:rsidR="009A32B9" w:rsidRPr="009F39FA">
        <w:rPr>
          <w:rFonts w:eastAsia="Times New Roman" w:cstheme="minorHAnsi"/>
          <w:bCs/>
          <w:color w:val="auto"/>
          <w:lang w:val="es-ES" w:eastAsia="es-ES"/>
        </w:rPr>
        <w:t>más</w:t>
      </w:r>
      <w:r w:rsidR="00ED7B36" w:rsidRPr="009F39FA">
        <w:rPr>
          <w:rFonts w:eastAsia="Times New Roman" w:cstheme="minorHAnsi"/>
          <w:bCs/>
          <w:color w:val="auto"/>
          <w:lang w:val="es-ES" w:eastAsia="es-ES"/>
        </w:rPr>
        <w:t xml:space="preserve"> grandes de 2 a 3 indican buenos </w:t>
      </w:r>
      <w:proofErr w:type="spellStart"/>
      <w:r w:rsidR="00ED7B36" w:rsidRPr="009F39FA">
        <w:rPr>
          <w:rFonts w:eastAsia="Times New Roman" w:cstheme="minorHAnsi"/>
          <w:bCs/>
          <w:color w:val="auto"/>
          <w:lang w:val="es-ES" w:eastAsia="es-ES"/>
        </w:rPr>
        <w:t>clusters</w:t>
      </w:r>
      <w:proofErr w:type="spellEnd"/>
      <w:r w:rsidR="00ED7B36" w:rsidRPr="009F39FA">
        <w:rPr>
          <w:rFonts w:eastAsia="Times New Roman" w:cstheme="minorHAnsi"/>
          <w:bCs/>
          <w:color w:val="auto"/>
          <w:lang w:val="es-ES" w:eastAsia="es-ES"/>
        </w:rPr>
        <w:t>.</w:t>
      </w:r>
    </w:p>
    <w:p w14:paraId="25CBFD62" w14:textId="77777777" w:rsidR="00ED7B36" w:rsidRPr="009F39FA" w:rsidRDefault="00ED7B36" w:rsidP="00735BE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auto"/>
          <w:lang w:val="es-ES" w:eastAsia="es-ES"/>
        </w:rPr>
      </w:pPr>
    </w:p>
    <w:p w14:paraId="68EC4E9F" w14:textId="72F52A9A" w:rsidR="009A32B9" w:rsidRPr="009F39FA" w:rsidRDefault="009A32B9" w:rsidP="00735BE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auto"/>
          <w:lang w:val="es-ES" w:eastAsia="es-ES"/>
        </w:rPr>
      </w:pPr>
      <w:r w:rsidRPr="009F39FA">
        <w:rPr>
          <w:rFonts w:eastAsia="Times New Roman" w:cstheme="minorHAnsi"/>
          <w:bCs/>
          <w:color w:val="auto"/>
          <w:lang w:val="es-ES" w:eastAsia="es-ES"/>
        </w:rPr>
        <w:t xml:space="preserve">He encontrado en el enlace abajo más detalles de </w:t>
      </w:r>
      <w:proofErr w:type="spellStart"/>
      <w:r w:rsidRPr="009F39FA">
        <w:rPr>
          <w:rFonts w:eastAsia="Times New Roman" w:cstheme="minorHAnsi"/>
          <w:bCs/>
          <w:color w:val="auto"/>
          <w:lang w:val="es-ES" w:eastAsia="es-ES"/>
        </w:rPr>
        <w:t>como</w:t>
      </w:r>
      <w:proofErr w:type="spellEnd"/>
      <w:r w:rsidRPr="009F39FA">
        <w:rPr>
          <w:rFonts w:eastAsia="Times New Roman" w:cstheme="minorHAnsi"/>
          <w:bCs/>
          <w:color w:val="auto"/>
          <w:lang w:val="es-ES" w:eastAsia="es-ES"/>
        </w:rPr>
        <w:t xml:space="preserve"> se puede interpretar el CCC.</w:t>
      </w:r>
    </w:p>
    <w:p w14:paraId="61532DF6" w14:textId="14645A63" w:rsidR="00ED7B36" w:rsidRPr="009F39FA" w:rsidRDefault="00BC4B2C" w:rsidP="00735BE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auto"/>
          <w:lang w:val="es-ES" w:eastAsia="es-ES"/>
        </w:rPr>
      </w:pPr>
      <w:hyperlink r:id="rId12" w:history="1">
        <w:r w:rsidR="009A32B9" w:rsidRPr="009F39FA">
          <w:rPr>
            <w:rStyle w:val="Hipervnculo"/>
            <w:rFonts w:eastAsia="Times New Roman" w:cstheme="minorHAnsi"/>
            <w:bCs/>
            <w:lang w:val="es-ES" w:eastAsia="es-ES"/>
          </w:rPr>
          <w:t>https://support.sas.com/documentation/onlinedoc/v82/techreport_a108.pdf</w:t>
        </w:r>
      </w:hyperlink>
    </w:p>
    <w:p w14:paraId="4B0468AF" w14:textId="77777777" w:rsidR="009A32B9" w:rsidRDefault="009A32B9" w:rsidP="00735BE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Cs/>
          <w:color w:val="auto"/>
          <w:sz w:val="16"/>
          <w:szCs w:val="16"/>
          <w:lang w:val="es-ES" w:eastAsia="es-ES"/>
        </w:rPr>
      </w:pPr>
    </w:p>
    <w:p w14:paraId="388B9904" w14:textId="7FB2839D" w:rsidR="00FA4583" w:rsidRPr="00FA4583" w:rsidRDefault="001F502A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52413B84" wp14:editId="693469C9">
            <wp:extent cx="5400040" cy="4050030"/>
            <wp:effectExtent l="0" t="0" r="0" b="7620"/>
            <wp:docPr id="5" name="Imagen 5" descr="Criteria for the 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riteria for the Number of Cluste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0C1D" w14:textId="77777777" w:rsidR="00FA4583" w:rsidRPr="00FA4583" w:rsidRDefault="00FA4583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262418F" w14:textId="77777777" w:rsidR="009F39FA" w:rsidRPr="00FA4583" w:rsidRDefault="009F39FA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E79E5B0" w14:textId="165D1C64" w:rsidR="009F39FA" w:rsidRDefault="009F39FA" w:rsidP="009F39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En los tres gráficos arriba se puede ver que lo mejor es quedar con 4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38503EE4" w14:textId="79F85F9F" w:rsidR="009F39FA" w:rsidRDefault="009F39FA" w:rsidP="009F39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Porque el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T-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Squared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tiene un pico en 3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y se debe añadir más 1, entonces quedamos con 4.</w:t>
      </w:r>
    </w:p>
    <w:p w14:paraId="2B4C22CC" w14:textId="77777777" w:rsidR="009F39FA" w:rsidRDefault="009F39FA" w:rsidP="009F39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2FE3A58B" w14:textId="7389C0FD" w:rsidR="00FA4583" w:rsidRDefault="009F39FA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Lo mismo con el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Pseudo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F que se puede concluir que se debe quedar con 4.</w:t>
      </w:r>
    </w:p>
    <w:p w14:paraId="0A9CB119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842B7B1" w14:textId="63C41CFE" w:rsidR="001C1746" w:rsidRPr="00BC0DED" w:rsidRDefault="001C1746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Dendograma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del método de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centroide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4B529DE9" w14:textId="77777777" w:rsidR="00FA4583" w:rsidRDefault="00FA4583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6C94DC3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B530CE2" w14:textId="2E1902E6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768D2BDB" wp14:editId="4468374D">
            <wp:extent cx="5400040" cy="1993861"/>
            <wp:effectExtent l="0" t="0" r="0" b="6985"/>
            <wp:docPr id="8" name="Imagen 8" descr="Vertic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ertic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215B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64665F12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65A2C86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C6AFB9B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7F432480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DDC2F5F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3122682" w14:textId="75991835" w:rsidR="001C1746" w:rsidRPr="00893B7D" w:rsidRDefault="001C1746" w:rsidP="00735B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893B7D">
        <w:rPr>
          <w:rFonts w:cstheme="minorHAnsi"/>
          <w:color w:val="000000"/>
          <w:shd w:val="clear" w:color="auto" w:fill="FFFFFF"/>
          <w:lang w:val="es-ES"/>
        </w:rPr>
        <w:t>Ahora probaremos con el Ward.</w:t>
      </w:r>
    </w:p>
    <w:p w14:paraId="3EB86E9B" w14:textId="77777777" w:rsidR="001C1746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A196561" w14:textId="77777777" w:rsidR="001C1746" w:rsidRPr="00FA4583" w:rsidRDefault="001C174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7C7378A" w14:textId="3363CF42" w:rsidR="003D1ACF" w:rsidRPr="003D1ACF" w:rsidRDefault="003D1ACF" w:rsidP="003D1ACF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Metodo de ward.</w:t>
      </w:r>
    </w:p>
    <w:p w14:paraId="09AFC837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=ward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pseudo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ccc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</w:p>
    <w:p w14:paraId="37A09736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proofErr w:type="spell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sample_paisesnormW</w:t>
      </w:r>
      <w:proofErr w:type="spellEnd"/>
    </w:p>
    <w:p w14:paraId="26D5B30F" w14:textId="77777777" w:rsidR="00735BE6" w:rsidRP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735BE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735BE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735B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plots=den(VERTICAL);</w:t>
      </w:r>
    </w:p>
    <w:p w14:paraId="6F430204" w14:textId="77777777" w:rsidR="00735BE6" w:rsidRDefault="00735BE6" w:rsidP="00735B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54791C91" w14:textId="78B13CCD" w:rsidR="00735BE6" w:rsidRPr="001F514A" w:rsidRDefault="00735BE6" w:rsidP="00735BE6">
      <w:pPr>
        <w:autoSpaceDE w:val="0"/>
        <w:autoSpaceDN w:val="0"/>
        <w:adjustRightInd w:val="0"/>
        <w:spacing w:after="0" w:line="240" w:lineRule="auto"/>
        <w:rPr>
          <w:noProof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3BAEA0" w14:textId="77777777" w:rsidR="00FB215E" w:rsidRPr="001F514A" w:rsidRDefault="00FB215E" w:rsidP="00996A6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5A26D18" w14:textId="5AA34C9D" w:rsidR="00851C78" w:rsidRPr="001F514A" w:rsidRDefault="00E53C42" w:rsidP="00996A66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1F514A">
        <w:rPr>
          <w:noProof/>
        </w:rPr>
        <w:t>Los resultados son:</w:t>
      </w:r>
    </w:p>
    <w:p w14:paraId="36F4CD91" w14:textId="77777777" w:rsidR="00851C78" w:rsidRPr="001F514A" w:rsidRDefault="00851C78" w:rsidP="00996A6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7FE58B8" w14:textId="77777777" w:rsidR="00E53C42" w:rsidRPr="00E53C42" w:rsidRDefault="00E53C42" w:rsidP="00E53C4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53C4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The CLUSTER Procedure</w:t>
      </w:r>
    </w:p>
    <w:p w14:paraId="539E820E" w14:textId="77777777" w:rsidR="00E53C42" w:rsidRPr="00E53C42" w:rsidRDefault="00E53C42" w:rsidP="00E53C4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E53C4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Ward's Minimum Variance Cluster Analysis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Eigenvalues of the Covariance Matrix"/>
      </w:tblPr>
      <w:tblGrid>
        <w:gridCol w:w="243"/>
        <w:gridCol w:w="965"/>
        <w:gridCol w:w="961"/>
        <w:gridCol w:w="973"/>
        <w:gridCol w:w="1003"/>
      </w:tblGrid>
      <w:tr w:rsidR="00E53C42" w:rsidRPr="00E53C42" w14:paraId="52E9F26A" w14:textId="77777777" w:rsidTr="004B3337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02F02C8E" w14:textId="77777777" w:rsidR="00E53C42" w:rsidRPr="00E53C42" w:rsidRDefault="00E53C42" w:rsidP="00E53C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Eigenvalues of the Covariance Matrix</w:t>
            </w:r>
          </w:p>
        </w:tc>
      </w:tr>
      <w:tr w:rsidR="00E53C42" w:rsidRPr="00E53C42" w14:paraId="232D85EC" w14:textId="77777777" w:rsidTr="004B3337">
        <w:trPr>
          <w:tblHeader/>
          <w:jc w:val="center"/>
        </w:trPr>
        <w:tc>
          <w:tcPr>
            <w:tcW w:w="0" w:type="auto"/>
            <w:hideMark/>
          </w:tcPr>
          <w:p w14:paraId="7405BA81" w14:textId="77777777" w:rsidR="00E53C42" w:rsidRPr="00E53C42" w:rsidRDefault="00E53C42" w:rsidP="00E53C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0" w:type="auto"/>
            <w:hideMark/>
          </w:tcPr>
          <w:p w14:paraId="1AD0CA3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Eigenvalue</w:t>
            </w:r>
            <w:proofErr w:type="spellEnd"/>
          </w:p>
        </w:tc>
        <w:tc>
          <w:tcPr>
            <w:tcW w:w="0" w:type="auto"/>
            <w:hideMark/>
          </w:tcPr>
          <w:p w14:paraId="56EA9AC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Difference</w:t>
            </w:r>
            <w:proofErr w:type="spellEnd"/>
          </w:p>
        </w:tc>
        <w:tc>
          <w:tcPr>
            <w:tcW w:w="0" w:type="auto"/>
            <w:hideMark/>
          </w:tcPr>
          <w:p w14:paraId="0141061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Proportion</w:t>
            </w:r>
            <w:proofErr w:type="spellEnd"/>
          </w:p>
        </w:tc>
        <w:tc>
          <w:tcPr>
            <w:tcW w:w="0" w:type="auto"/>
            <w:hideMark/>
          </w:tcPr>
          <w:p w14:paraId="36923CA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</w:p>
        </w:tc>
      </w:tr>
      <w:tr w:rsidR="00E53C42" w:rsidRPr="00E53C42" w14:paraId="195BEE15" w14:textId="77777777" w:rsidTr="004B3337">
        <w:trPr>
          <w:jc w:val="center"/>
        </w:trPr>
        <w:tc>
          <w:tcPr>
            <w:tcW w:w="0" w:type="auto"/>
            <w:hideMark/>
          </w:tcPr>
          <w:p w14:paraId="247776F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61BBF7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1.96555872</w:t>
            </w:r>
          </w:p>
        </w:tc>
        <w:tc>
          <w:tcPr>
            <w:tcW w:w="0" w:type="auto"/>
            <w:hideMark/>
          </w:tcPr>
          <w:p w14:paraId="418D1AF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0.94160487</w:t>
            </w:r>
          </w:p>
        </w:tc>
        <w:tc>
          <w:tcPr>
            <w:tcW w:w="0" w:type="auto"/>
            <w:hideMark/>
          </w:tcPr>
          <w:p w14:paraId="5D511ED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0.4914</w:t>
            </w:r>
          </w:p>
        </w:tc>
        <w:tc>
          <w:tcPr>
            <w:tcW w:w="0" w:type="auto"/>
            <w:hideMark/>
          </w:tcPr>
          <w:p w14:paraId="0C18400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0.4914</w:t>
            </w:r>
          </w:p>
        </w:tc>
      </w:tr>
      <w:tr w:rsidR="00E53C42" w:rsidRPr="00E53C42" w14:paraId="7779343D" w14:textId="77777777" w:rsidTr="004B3337">
        <w:trPr>
          <w:jc w:val="center"/>
        </w:trPr>
        <w:tc>
          <w:tcPr>
            <w:tcW w:w="0" w:type="auto"/>
            <w:hideMark/>
          </w:tcPr>
          <w:p w14:paraId="76C96A4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2800018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1.02395385</w:t>
            </w:r>
          </w:p>
        </w:tc>
        <w:tc>
          <w:tcPr>
            <w:tcW w:w="0" w:type="auto"/>
            <w:hideMark/>
          </w:tcPr>
          <w:p w14:paraId="2347BE7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0.08070507</w:t>
            </w:r>
          </w:p>
        </w:tc>
        <w:tc>
          <w:tcPr>
            <w:tcW w:w="0" w:type="auto"/>
            <w:hideMark/>
          </w:tcPr>
          <w:p w14:paraId="1262789B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0.2560</w:t>
            </w:r>
          </w:p>
        </w:tc>
        <w:tc>
          <w:tcPr>
            <w:tcW w:w="0" w:type="auto"/>
            <w:hideMark/>
          </w:tcPr>
          <w:p w14:paraId="66B98D9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0.7474</w:t>
            </w:r>
          </w:p>
        </w:tc>
      </w:tr>
      <w:tr w:rsidR="00E53C42" w:rsidRPr="00E53C42" w14:paraId="253C9578" w14:textId="77777777" w:rsidTr="004B3337">
        <w:trPr>
          <w:jc w:val="center"/>
        </w:trPr>
        <w:tc>
          <w:tcPr>
            <w:tcW w:w="0" w:type="auto"/>
            <w:hideMark/>
          </w:tcPr>
          <w:p w14:paraId="7FD6015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FFD75B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0.94324878</w:t>
            </w:r>
          </w:p>
        </w:tc>
        <w:tc>
          <w:tcPr>
            <w:tcW w:w="0" w:type="auto"/>
            <w:hideMark/>
          </w:tcPr>
          <w:p w14:paraId="4998C51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0.87601013</w:t>
            </w:r>
          </w:p>
        </w:tc>
        <w:tc>
          <w:tcPr>
            <w:tcW w:w="0" w:type="auto"/>
            <w:hideMark/>
          </w:tcPr>
          <w:p w14:paraId="04CEE41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0.2358</w:t>
            </w:r>
          </w:p>
        </w:tc>
        <w:tc>
          <w:tcPr>
            <w:tcW w:w="0" w:type="auto"/>
            <w:hideMark/>
          </w:tcPr>
          <w:p w14:paraId="1012330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0.9832</w:t>
            </w:r>
          </w:p>
        </w:tc>
      </w:tr>
      <w:tr w:rsidR="00E53C42" w:rsidRPr="00E53C42" w14:paraId="0BE0E974" w14:textId="77777777" w:rsidTr="004B3337">
        <w:trPr>
          <w:jc w:val="center"/>
        </w:trPr>
        <w:tc>
          <w:tcPr>
            <w:tcW w:w="0" w:type="auto"/>
            <w:hideMark/>
          </w:tcPr>
          <w:p w14:paraId="203EF51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A4D145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0.06723865</w:t>
            </w:r>
          </w:p>
        </w:tc>
        <w:tc>
          <w:tcPr>
            <w:tcW w:w="0" w:type="auto"/>
            <w:hideMark/>
          </w:tcPr>
          <w:p w14:paraId="6A118AF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0" w:type="auto"/>
            <w:hideMark/>
          </w:tcPr>
          <w:p w14:paraId="3E0E201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0.0168</w:t>
            </w:r>
          </w:p>
        </w:tc>
        <w:tc>
          <w:tcPr>
            <w:tcW w:w="0" w:type="auto"/>
            <w:hideMark/>
          </w:tcPr>
          <w:p w14:paraId="3EF303A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1.0000</w:t>
            </w:r>
          </w:p>
        </w:tc>
      </w:tr>
    </w:tbl>
    <w:p w14:paraId="4E68C64E" w14:textId="77777777" w:rsidR="00E53C42" w:rsidRPr="00E53C42" w:rsidRDefault="00E53C42" w:rsidP="00E53C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7" w:name="IDX394"/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Total-Sample Standard Deviation"/>
      </w:tblPr>
      <w:tblGrid>
        <w:gridCol w:w="4131"/>
        <w:gridCol w:w="237"/>
      </w:tblGrid>
      <w:tr w:rsidR="00E53C42" w:rsidRPr="00E53C42" w14:paraId="6ABF3051" w14:textId="77777777" w:rsidTr="004B3337">
        <w:trPr>
          <w:jc w:val="center"/>
        </w:trPr>
        <w:tc>
          <w:tcPr>
            <w:tcW w:w="0" w:type="auto"/>
            <w:hideMark/>
          </w:tcPr>
          <w:p w14:paraId="248C7CE6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Root-Mean-Square Total-Sample Standard Deviation</w:t>
            </w:r>
          </w:p>
        </w:tc>
        <w:tc>
          <w:tcPr>
            <w:tcW w:w="0" w:type="auto"/>
            <w:hideMark/>
          </w:tcPr>
          <w:p w14:paraId="3CA03FD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</w:tr>
    </w:tbl>
    <w:p w14:paraId="43AD7941" w14:textId="77777777" w:rsidR="00E53C42" w:rsidRPr="00E53C42" w:rsidRDefault="00E53C42" w:rsidP="00E53C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8" w:name="IDX395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Root-Mean-Square Distance Between Observations"/>
      </w:tblPr>
      <w:tblGrid>
        <w:gridCol w:w="3997"/>
        <w:gridCol w:w="789"/>
      </w:tblGrid>
      <w:tr w:rsidR="00E53C42" w:rsidRPr="00E53C42" w14:paraId="74AB9E71" w14:textId="77777777" w:rsidTr="004B3337">
        <w:trPr>
          <w:jc w:val="center"/>
        </w:trPr>
        <w:tc>
          <w:tcPr>
            <w:tcW w:w="0" w:type="auto"/>
            <w:hideMark/>
          </w:tcPr>
          <w:p w14:paraId="711186AE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Root-Mean-Square Distance Between Observations</w:t>
            </w:r>
          </w:p>
        </w:tc>
        <w:tc>
          <w:tcPr>
            <w:tcW w:w="0" w:type="auto"/>
            <w:hideMark/>
          </w:tcPr>
          <w:p w14:paraId="4868B9C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2.828427</w:t>
            </w:r>
          </w:p>
        </w:tc>
      </w:tr>
    </w:tbl>
    <w:p w14:paraId="76EA5A1F" w14:textId="77777777" w:rsidR="00E53C42" w:rsidRPr="00E53C42" w:rsidRDefault="00E53C42" w:rsidP="00E53C4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9" w:name="IDX396"/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Cluster: Cluster History"/>
      </w:tblPr>
      <w:tblGrid>
        <w:gridCol w:w="771"/>
        <w:gridCol w:w="609"/>
        <w:gridCol w:w="659"/>
        <w:gridCol w:w="483"/>
        <w:gridCol w:w="1007"/>
        <w:gridCol w:w="827"/>
        <w:gridCol w:w="1138"/>
        <w:gridCol w:w="917"/>
        <w:gridCol w:w="820"/>
        <w:gridCol w:w="887"/>
        <w:gridCol w:w="376"/>
      </w:tblGrid>
      <w:tr w:rsidR="00E53C42" w:rsidRPr="00E53C42" w14:paraId="15225CE1" w14:textId="77777777" w:rsidTr="004B3337">
        <w:trPr>
          <w:tblHeader/>
          <w:jc w:val="center"/>
        </w:trPr>
        <w:tc>
          <w:tcPr>
            <w:tcW w:w="0" w:type="auto"/>
            <w:gridSpan w:val="11"/>
            <w:hideMark/>
          </w:tcPr>
          <w:p w14:paraId="179047E2" w14:textId="77777777" w:rsidR="00E53C42" w:rsidRPr="00E53C42" w:rsidRDefault="00E53C42" w:rsidP="00E53C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History</w:t>
            </w:r>
            <w:proofErr w:type="spellEnd"/>
          </w:p>
        </w:tc>
      </w:tr>
      <w:tr w:rsidR="004B3337" w:rsidRPr="00E53C42" w14:paraId="3EE63603" w14:textId="77777777" w:rsidTr="004B3337">
        <w:trPr>
          <w:tblHeader/>
          <w:jc w:val="center"/>
        </w:trPr>
        <w:tc>
          <w:tcPr>
            <w:tcW w:w="0" w:type="auto"/>
            <w:hideMark/>
          </w:tcPr>
          <w:p w14:paraId="6251EAEB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Number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of</w:t>
            </w: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Clusters</w:t>
            </w:r>
            <w:proofErr w:type="spellEnd"/>
          </w:p>
        </w:tc>
        <w:tc>
          <w:tcPr>
            <w:tcW w:w="0" w:type="auto"/>
            <w:gridSpan w:val="2"/>
            <w:hideMark/>
          </w:tcPr>
          <w:p w14:paraId="7BAE28A3" w14:textId="77777777" w:rsidR="00E53C42" w:rsidRPr="00E53C42" w:rsidRDefault="00E53C42" w:rsidP="00E53C4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Clusters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Joined</w:t>
            </w:r>
            <w:proofErr w:type="spellEnd"/>
          </w:p>
        </w:tc>
        <w:tc>
          <w:tcPr>
            <w:tcW w:w="0" w:type="auto"/>
            <w:hideMark/>
          </w:tcPr>
          <w:p w14:paraId="6359EB4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</w:t>
            </w:r>
            <w:proofErr w:type="spellEnd"/>
          </w:p>
        </w:tc>
        <w:tc>
          <w:tcPr>
            <w:tcW w:w="0" w:type="auto"/>
            <w:hideMark/>
          </w:tcPr>
          <w:p w14:paraId="0BA4CD0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Semipartial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R-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4C5965A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R-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1C9D535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Approximate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Expected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  <w:t>R-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Square</w:t>
            </w:r>
            <w:proofErr w:type="spellEnd"/>
          </w:p>
        </w:tc>
        <w:tc>
          <w:tcPr>
            <w:tcW w:w="0" w:type="auto"/>
            <w:hideMark/>
          </w:tcPr>
          <w:p w14:paraId="5A92253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Cubic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Clustering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Criterion</w:t>
            </w:r>
            <w:proofErr w:type="spellEnd"/>
          </w:p>
        </w:tc>
        <w:tc>
          <w:tcPr>
            <w:tcW w:w="0" w:type="auto"/>
            <w:hideMark/>
          </w:tcPr>
          <w:p w14:paraId="33AB74B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Pseudo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 xml:space="preserve"> F</w:t>
            </w: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br/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Statistic</w:t>
            </w:r>
            <w:proofErr w:type="spellEnd"/>
          </w:p>
        </w:tc>
        <w:tc>
          <w:tcPr>
            <w:tcW w:w="0" w:type="auto"/>
            <w:hideMark/>
          </w:tcPr>
          <w:p w14:paraId="53A89AD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Pseudo</w:t>
            </w:r>
            <w:proofErr w:type="spellEnd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br/>
              <w:t>t-</w:t>
            </w: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highlight w:val="yellow"/>
                <w:lang w:val="es-ES" w:eastAsia="es-ES"/>
              </w:rPr>
              <w:t>Squared</w:t>
            </w:r>
            <w:proofErr w:type="spellEnd"/>
          </w:p>
        </w:tc>
        <w:tc>
          <w:tcPr>
            <w:tcW w:w="0" w:type="auto"/>
            <w:hideMark/>
          </w:tcPr>
          <w:p w14:paraId="06492391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Tie</w:t>
            </w:r>
            <w:proofErr w:type="spellEnd"/>
          </w:p>
        </w:tc>
      </w:tr>
      <w:tr w:rsidR="004B3337" w:rsidRPr="00E53C42" w14:paraId="273FA9EA" w14:textId="77777777" w:rsidTr="004B3337">
        <w:trPr>
          <w:jc w:val="center"/>
        </w:trPr>
        <w:tc>
          <w:tcPr>
            <w:tcW w:w="0" w:type="auto"/>
            <w:hideMark/>
          </w:tcPr>
          <w:p w14:paraId="20B2DDB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08F194E6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CL19</w:t>
            </w:r>
          </w:p>
        </w:tc>
        <w:tc>
          <w:tcPr>
            <w:tcW w:w="0" w:type="auto"/>
            <w:hideMark/>
          </w:tcPr>
          <w:p w14:paraId="36E9EAFC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OB29</w:t>
            </w:r>
          </w:p>
        </w:tc>
        <w:tc>
          <w:tcPr>
            <w:tcW w:w="0" w:type="auto"/>
            <w:hideMark/>
          </w:tcPr>
          <w:p w14:paraId="46E89E9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6517CC0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0.0163</w:t>
            </w:r>
          </w:p>
        </w:tc>
        <w:tc>
          <w:tcPr>
            <w:tcW w:w="0" w:type="auto"/>
            <w:hideMark/>
          </w:tcPr>
          <w:p w14:paraId="5CFC3BC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.872</w:t>
            </w:r>
          </w:p>
        </w:tc>
        <w:tc>
          <w:tcPr>
            <w:tcW w:w="0" w:type="auto"/>
            <w:hideMark/>
          </w:tcPr>
          <w:p w14:paraId="538F3E4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.821</w:t>
            </w:r>
          </w:p>
        </w:tc>
        <w:tc>
          <w:tcPr>
            <w:tcW w:w="0" w:type="auto"/>
            <w:hideMark/>
          </w:tcPr>
          <w:p w14:paraId="39560277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5.22</w:t>
            </w:r>
          </w:p>
        </w:tc>
        <w:tc>
          <w:tcPr>
            <w:tcW w:w="0" w:type="auto"/>
            <w:hideMark/>
          </w:tcPr>
          <w:p w14:paraId="33A957B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68.2</w:t>
            </w:r>
          </w:p>
        </w:tc>
        <w:tc>
          <w:tcPr>
            <w:tcW w:w="0" w:type="auto"/>
            <w:hideMark/>
          </w:tcPr>
          <w:p w14:paraId="0295C73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5.2</w:t>
            </w:r>
          </w:p>
        </w:tc>
        <w:tc>
          <w:tcPr>
            <w:tcW w:w="0" w:type="auto"/>
            <w:hideMark/>
          </w:tcPr>
          <w:p w14:paraId="47085F5F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3B5C4DFD" w14:textId="77777777" w:rsidTr="004B3337">
        <w:trPr>
          <w:jc w:val="center"/>
        </w:trPr>
        <w:tc>
          <w:tcPr>
            <w:tcW w:w="0" w:type="auto"/>
            <w:hideMark/>
          </w:tcPr>
          <w:p w14:paraId="50663DCA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7D5D48AB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CL15</w:t>
            </w:r>
          </w:p>
        </w:tc>
        <w:tc>
          <w:tcPr>
            <w:tcW w:w="0" w:type="auto"/>
            <w:hideMark/>
          </w:tcPr>
          <w:p w14:paraId="7EB9C399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CL13</w:t>
            </w:r>
          </w:p>
        </w:tc>
        <w:tc>
          <w:tcPr>
            <w:tcW w:w="0" w:type="auto"/>
            <w:hideMark/>
          </w:tcPr>
          <w:p w14:paraId="3791D1F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28</w:t>
            </w:r>
          </w:p>
        </w:tc>
        <w:tc>
          <w:tcPr>
            <w:tcW w:w="0" w:type="auto"/>
            <w:hideMark/>
          </w:tcPr>
          <w:p w14:paraId="70310E0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0.0194</w:t>
            </w:r>
          </w:p>
        </w:tc>
        <w:tc>
          <w:tcPr>
            <w:tcW w:w="0" w:type="auto"/>
            <w:hideMark/>
          </w:tcPr>
          <w:p w14:paraId="24F3205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.853</w:t>
            </w:r>
          </w:p>
        </w:tc>
        <w:tc>
          <w:tcPr>
            <w:tcW w:w="0" w:type="auto"/>
            <w:hideMark/>
          </w:tcPr>
          <w:p w14:paraId="1E2BA94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.805</w:t>
            </w:r>
          </w:p>
        </w:tc>
        <w:tc>
          <w:tcPr>
            <w:tcW w:w="0" w:type="auto"/>
            <w:hideMark/>
          </w:tcPr>
          <w:p w14:paraId="0C08F6B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4.50</w:t>
            </w:r>
          </w:p>
        </w:tc>
        <w:tc>
          <w:tcPr>
            <w:tcW w:w="0" w:type="auto"/>
            <w:hideMark/>
          </w:tcPr>
          <w:p w14:paraId="4EEC69C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65.9</w:t>
            </w:r>
          </w:p>
        </w:tc>
        <w:tc>
          <w:tcPr>
            <w:tcW w:w="0" w:type="auto"/>
            <w:hideMark/>
          </w:tcPr>
          <w:p w14:paraId="5EA28E5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19.2</w:t>
            </w:r>
          </w:p>
        </w:tc>
        <w:tc>
          <w:tcPr>
            <w:tcW w:w="0" w:type="auto"/>
            <w:hideMark/>
          </w:tcPr>
          <w:p w14:paraId="1D3CAA41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3E59388B" w14:textId="77777777" w:rsidTr="004B3337">
        <w:trPr>
          <w:jc w:val="center"/>
        </w:trPr>
        <w:tc>
          <w:tcPr>
            <w:tcW w:w="0" w:type="auto"/>
            <w:hideMark/>
          </w:tcPr>
          <w:p w14:paraId="5F28BC9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38D823AE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CL22</w:t>
            </w:r>
          </w:p>
        </w:tc>
        <w:tc>
          <w:tcPr>
            <w:tcW w:w="0" w:type="auto"/>
            <w:hideMark/>
          </w:tcPr>
          <w:p w14:paraId="56DDABD7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CL20</w:t>
            </w:r>
          </w:p>
        </w:tc>
        <w:tc>
          <w:tcPr>
            <w:tcW w:w="0" w:type="auto"/>
            <w:hideMark/>
          </w:tcPr>
          <w:p w14:paraId="11164AF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1F45F8B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0.0220</w:t>
            </w:r>
          </w:p>
        </w:tc>
        <w:tc>
          <w:tcPr>
            <w:tcW w:w="0" w:type="auto"/>
            <w:hideMark/>
          </w:tcPr>
          <w:p w14:paraId="5A632CF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.831</w:t>
            </w:r>
          </w:p>
        </w:tc>
        <w:tc>
          <w:tcPr>
            <w:tcW w:w="0" w:type="auto"/>
            <w:hideMark/>
          </w:tcPr>
          <w:p w14:paraId="29BFF6B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.785</w:t>
            </w:r>
          </w:p>
        </w:tc>
        <w:tc>
          <w:tcPr>
            <w:tcW w:w="0" w:type="auto"/>
            <w:hideMark/>
          </w:tcPr>
          <w:p w14:paraId="44678F4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3.92</w:t>
            </w:r>
          </w:p>
        </w:tc>
        <w:tc>
          <w:tcPr>
            <w:tcW w:w="0" w:type="auto"/>
            <w:hideMark/>
          </w:tcPr>
          <w:p w14:paraId="53F1AD94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64.5</w:t>
            </w:r>
          </w:p>
        </w:tc>
        <w:tc>
          <w:tcPr>
            <w:tcW w:w="0" w:type="auto"/>
            <w:hideMark/>
          </w:tcPr>
          <w:p w14:paraId="799CE57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26.1</w:t>
            </w:r>
          </w:p>
        </w:tc>
        <w:tc>
          <w:tcPr>
            <w:tcW w:w="0" w:type="auto"/>
            <w:hideMark/>
          </w:tcPr>
          <w:p w14:paraId="131C4394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026FF46A" w14:textId="77777777" w:rsidTr="004B3337">
        <w:trPr>
          <w:jc w:val="center"/>
        </w:trPr>
        <w:tc>
          <w:tcPr>
            <w:tcW w:w="0" w:type="auto"/>
            <w:hideMark/>
          </w:tcPr>
          <w:p w14:paraId="7FDAF3A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0DC3231F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CL14</w:t>
            </w:r>
          </w:p>
        </w:tc>
        <w:tc>
          <w:tcPr>
            <w:tcW w:w="0" w:type="auto"/>
            <w:hideMark/>
          </w:tcPr>
          <w:p w14:paraId="122705B3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CL24</w:t>
            </w:r>
          </w:p>
        </w:tc>
        <w:tc>
          <w:tcPr>
            <w:tcW w:w="0" w:type="auto"/>
            <w:hideMark/>
          </w:tcPr>
          <w:p w14:paraId="7E1268A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234603E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0.0258</w:t>
            </w:r>
          </w:p>
        </w:tc>
        <w:tc>
          <w:tcPr>
            <w:tcW w:w="0" w:type="auto"/>
            <w:hideMark/>
          </w:tcPr>
          <w:p w14:paraId="5011373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.805</w:t>
            </w:r>
          </w:p>
        </w:tc>
        <w:tc>
          <w:tcPr>
            <w:tcW w:w="0" w:type="auto"/>
            <w:hideMark/>
          </w:tcPr>
          <w:p w14:paraId="3F7F576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.761</w:t>
            </w:r>
          </w:p>
        </w:tc>
        <w:tc>
          <w:tcPr>
            <w:tcW w:w="0" w:type="auto"/>
            <w:hideMark/>
          </w:tcPr>
          <w:p w14:paraId="1349B76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0E0DDD3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64.0</w:t>
            </w:r>
          </w:p>
        </w:tc>
        <w:tc>
          <w:tcPr>
            <w:tcW w:w="0" w:type="auto"/>
            <w:hideMark/>
          </w:tcPr>
          <w:p w14:paraId="44EC1E9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24.3</w:t>
            </w:r>
          </w:p>
        </w:tc>
        <w:tc>
          <w:tcPr>
            <w:tcW w:w="0" w:type="auto"/>
            <w:hideMark/>
          </w:tcPr>
          <w:p w14:paraId="315E1C49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3E8F1A32" w14:textId="77777777" w:rsidTr="004B3337">
        <w:trPr>
          <w:jc w:val="center"/>
        </w:trPr>
        <w:tc>
          <w:tcPr>
            <w:tcW w:w="0" w:type="auto"/>
            <w:hideMark/>
          </w:tcPr>
          <w:p w14:paraId="1C003C7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501C25F4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CL8</w:t>
            </w:r>
          </w:p>
        </w:tc>
        <w:tc>
          <w:tcPr>
            <w:tcW w:w="0" w:type="auto"/>
            <w:hideMark/>
          </w:tcPr>
          <w:p w14:paraId="62E8DD20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CL18</w:t>
            </w:r>
          </w:p>
        </w:tc>
        <w:tc>
          <w:tcPr>
            <w:tcW w:w="0" w:type="auto"/>
            <w:hideMark/>
          </w:tcPr>
          <w:p w14:paraId="1A780C8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0A84C90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0.0334</w:t>
            </w:r>
          </w:p>
        </w:tc>
        <w:tc>
          <w:tcPr>
            <w:tcW w:w="0" w:type="auto"/>
            <w:hideMark/>
          </w:tcPr>
          <w:p w14:paraId="23218177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.772</w:t>
            </w:r>
          </w:p>
        </w:tc>
        <w:tc>
          <w:tcPr>
            <w:tcW w:w="0" w:type="auto"/>
            <w:hideMark/>
          </w:tcPr>
          <w:p w14:paraId="57707D3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.731</w:t>
            </w:r>
          </w:p>
        </w:tc>
        <w:tc>
          <w:tcPr>
            <w:tcW w:w="0" w:type="auto"/>
            <w:hideMark/>
          </w:tcPr>
          <w:p w14:paraId="118139D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2.93</w:t>
            </w:r>
          </w:p>
        </w:tc>
        <w:tc>
          <w:tcPr>
            <w:tcW w:w="0" w:type="auto"/>
            <w:hideMark/>
          </w:tcPr>
          <w:p w14:paraId="2593EAA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63.5</w:t>
            </w:r>
          </w:p>
        </w:tc>
        <w:tc>
          <w:tcPr>
            <w:tcW w:w="0" w:type="auto"/>
            <w:hideMark/>
          </w:tcPr>
          <w:p w14:paraId="369DFFC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17.6</w:t>
            </w:r>
          </w:p>
        </w:tc>
        <w:tc>
          <w:tcPr>
            <w:tcW w:w="0" w:type="auto"/>
            <w:hideMark/>
          </w:tcPr>
          <w:p w14:paraId="666B5454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5465ABB4" w14:textId="77777777" w:rsidTr="004B3337">
        <w:trPr>
          <w:jc w:val="center"/>
        </w:trPr>
        <w:tc>
          <w:tcPr>
            <w:tcW w:w="0" w:type="auto"/>
            <w:hideMark/>
          </w:tcPr>
          <w:p w14:paraId="12ECB76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1E457A1C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CL10</w:t>
            </w:r>
          </w:p>
        </w:tc>
        <w:tc>
          <w:tcPr>
            <w:tcW w:w="0" w:type="auto"/>
            <w:hideMark/>
          </w:tcPr>
          <w:p w14:paraId="6A6A4FC6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CL12</w:t>
            </w:r>
          </w:p>
        </w:tc>
        <w:tc>
          <w:tcPr>
            <w:tcW w:w="0" w:type="auto"/>
            <w:hideMark/>
          </w:tcPr>
          <w:p w14:paraId="0B83435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45BAFD0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0.0414</w:t>
            </w:r>
          </w:p>
        </w:tc>
        <w:tc>
          <w:tcPr>
            <w:tcW w:w="0" w:type="auto"/>
            <w:hideMark/>
          </w:tcPr>
          <w:p w14:paraId="3188E32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.730</w:t>
            </w:r>
          </w:p>
        </w:tc>
        <w:tc>
          <w:tcPr>
            <w:tcW w:w="0" w:type="auto"/>
            <w:hideMark/>
          </w:tcPr>
          <w:p w14:paraId="6B7E6C09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.691</w:t>
            </w:r>
          </w:p>
        </w:tc>
        <w:tc>
          <w:tcPr>
            <w:tcW w:w="0" w:type="auto"/>
            <w:hideMark/>
          </w:tcPr>
          <w:p w14:paraId="6C03898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2.57</w:t>
            </w:r>
          </w:p>
        </w:tc>
        <w:tc>
          <w:tcPr>
            <w:tcW w:w="0" w:type="auto"/>
            <w:hideMark/>
          </w:tcPr>
          <w:p w14:paraId="5EC1093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64.3</w:t>
            </w:r>
          </w:p>
        </w:tc>
        <w:tc>
          <w:tcPr>
            <w:tcW w:w="0" w:type="auto"/>
            <w:hideMark/>
          </w:tcPr>
          <w:p w14:paraId="2E8A7957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9.4</w:t>
            </w:r>
          </w:p>
        </w:tc>
        <w:tc>
          <w:tcPr>
            <w:tcW w:w="0" w:type="auto"/>
            <w:hideMark/>
          </w:tcPr>
          <w:p w14:paraId="115DBE99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2375B7D0" w14:textId="77777777" w:rsidTr="004B3337">
        <w:trPr>
          <w:jc w:val="center"/>
        </w:trPr>
        <w:tc>
          <w:tcPr>
            <w:tcW w:w="0" w:type="auto"/>
            <w:hideMark/>
          </w:tcPr>
          <w:p w14:paraId="5B78F41A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4A396FDF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CL7</w:t>
            </w:r>
          </w:p>
        </w:tc>
        <w:tc>
          <w:tcPr>
            <w:tcW w:w="0" w:type="auto"/>
            <w:hideMark/>
          </w:tcPr>
          <w:p w14:paraId="1885A378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CL11</w:t>
            </w:r>
          </w:p>
        </w:tc>
        <w:tc>
          <w:tcPr>
            <w:tcW w:w="0" w:type="auto"/>
            <w:hideMark/>
          </w:tcPr>
          <w:p w14:paraId="59DCE3D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36</w:t>
            </w:r>
          </w:p>
        </w:tc>
        <w:tc>
          <w:tcPr>
            <w:tcW w:w="0" w:type="auto"/>
            <w:hideMark/>
          </w:tcPr>
          <w:p w14:paraId="0A1CD61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0.0802</w:t>
            </w:r>
          </w:p>
        </w:tc>
        <w:tc>
          <w:tcPr>
            <w:tcW w:w="0" w:type="auto"/>
            <w:hideMark/>
          </w:tcPr>
          <w:p w14:paraId="0F4E124A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.650</w:t>
            </w:r>
          </w:p>
        </w:tc>
        <w:tc>
          <w:tcPr>
            <w:tcW w:w="0" w:type="auto"/>
            <w:hideMark/>
          </w:tcPr>
          <w:p w14:paraId="412063D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.636</w:t>
            </w:r>
          </w:p>
        </w:tc>
        <w:tc>
          <w:tcPr>
            <w:tcW w:w="0" w:type="auto"/>
            <w:hideMark/>
          </w:tcPr>
          <w:p w14:paraId="12A42454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0.81</w:t>
            </w:r>
          </w:p>
        </w:tc>
        <w:tc>
          <w:tcPr>
            <w:tcW w:w="0" w:type="auto"/>
            <w:hideMark/>
          </w:tcPr>
          <w:p w14:paraId="3E12547A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59.4</w:t>
            </w:r>
          </w:p>
        </w:tc>
        <w:tc>
          <w:tcPr>
            <w:tcW w:w="0" w:type="auto"/>
            <w:hideMark/>
          </w:tcPr>
          <w:p w14:paraId="603F9B5E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41.4</w:t>
            </w:r>
          </w:p>
        </w:tc>
        <w:tc>
          <w:tcPr>
            <w:tcW w:w="0" w:type="auto"/>
            <w:hideMark/>
          </w:tcPr>
          <w:p w14:paraId="03385731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4B67DEE8" w14:textId="77777777" w:rsidTr="004B3337">
        <w:trPr>
          <w:jc w:val="center"/>
        </w:trPr>
        <w:tc>
          <w:tcPr>
            <w:tcW w:w="0" w:type="auto"/>
            <w:hideMark/>
          </w:tcPr>
          <w:p w14:paraId="76196534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74C670A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CL9</w:t>
            </w:r>
          </w:p>
        </w:tc>
        <w:tc>
          <w:tcPr>
            <w:tcW w:w="0" w:type="auto"/>
            <w:hideMark/>
          </w:tcPr>
          <w:p w14:paraId="5919BAE1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CL6</w:t>
            </w:r>
          </w:p>
        </w:tc>
        <w:tc>
          <w:tcPr>
            <w:tcW w:w="0" w:type="auto"/>
            <w:hideMark/>
          </w:tcPr>
          <w:p w14:paraId="4B23382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53</w:t>
            </w:r>
          </w:p>
        </w:tc>
        <w:tc>
          <w:tcPr>
            <w:tcW w:w="0" w:type="auto"/>
            <w:hideMark/>
          </w:tcPr>
          <w:p w14:paraId="212F32E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0.1177</w:t>
            </w:r>
          </w:p>
        </w:tc>
        <w:tc>
          <w:tcPr>
            <w:tcW w:w="0" w:type="auto"/>
            <w:hideMark/>
          </w:tcPr>
          <w:p w14:paraId="2ABF800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.532</w:t>
            </w:r>
          </w:p>
        </w:tc>
        <w:tc>
          <w:tcPr>
            <w:tcW w:w="0" w:type="auto"/>
            <w:hideMark/>
          </w:tcPr>
          <w:p w14:paraId="0F9EB54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.529</w:t>
            </w:r>
          </w:p>
        </w:tc>
        <w:tc>
          <w:tcPr>
            <w:tcW w:w="0" w:type="auto"/>
            <w:hideMark/>
          </w:tcPr>
          <w:p w14:paraId="569C410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0.16</w:t>
            </w:r>
          </w:p>
        </w:tc>
        <w:tc>
          <w:tcPr>
            <w:tcW w:w="0" w:type="auto"/>
            <w:hideMark/>
          </w:tcPr>
          <w:p w14:paraId="4376744B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55.2</w:t>
            </w:r>
          </w:p>
        </w:tc>
        <w:tc>
          <w:tcPr>
            <w:tcW w:w="0" w:type="auto"/>
            <w:hideMark/>
          </w:tcPr>
          <w:p w14:paraId="32582C2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48.9</w:t>
            </w:r>
          </w:p>
        </w:tc>
        <w:tc>
          <w:tcPr>
            <w:tcW w:w="0" w:type="auto"/>
            <w:hideMark/>
          </w:tcPr>
          <w:p w14:paraId="7BA38666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137F3E72" w14:textId="77777777" w:rsidTr="004B3337">
        <w:trPr>
          <w:jc w:val="center"/>
        </w:trPr>
        <w:tc>
          <w:tcPr>
            <w:tcW w:w="0" w:type="auto"/>
            <w:hideMark/>
          </w:tcPr>
          <w:p w14:paraId="6ADF3AD4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10E0BAF9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CL3</w:t>
            </w:r>
          </w:p>
        </w:tc>
        <w:tc>
          <w:tcPr>
            <w:tcW w:w="0" w:type="auto"/>
            <w:hideMark/>
          </w:tcPr>
          <w:p w14:paraId="1871A1ED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CL5</w:t>
            </w:r>
          </w:p>
        </w:tc>
        <w:tc>
          <w:tcPr>
            <w:tcW w:w="0" w:type="auto"/>
            <w:hideMark/>
          </w:tcPr>
          <w:p w14:paraId="5A5DAEC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64</w:t>
            </w:r>
          </w:p>
        </w:tc>
        <w:tc>
          <w:tcPr>
            <w:tcW w:w="0" w:type="auto"/>
            <w:hideMark/>
          </w:tcPr>
          <w:p w14:paraId="5707E708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0.1664</w:t>
            </w:r>
          </w:p>
        </w:tc>
        <w:tc>
          <w:tcPr>
            <w:tcW w:w="0" w:type="auto"/>
            <w:hideMark/>
          </w:tcPr>
          <w:p w14:paraId="653701B5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.366</w:t>
            </w:r>
          </w:p>
        </w:tc>
        <w:tc>
          <w:tcPr>
            <w:tcW w:w="0" w:type="auto"/>
            <w:hideMark/>
          </w:tcPr>
          <w:p w14:paraId="0A497AD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.379</w:t>
            </w:r>
          </w:p>
        </w:tc>
        <w:tc>
          <w:tcPr>
            <w:tcW w:w="0" w:type="auto"/>
            <w:hideMark/>
          </w:tcPr>
          <w:p w14:paraId="3FFB184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highlight w:val="red"/>
                <w:lang w:val="es-ES" w:eastAsia="es-ES"/>
              </w:rPr>
              <w:t>-.46</w:t>
            </w:r>
          </w:p>
        </w:tc>
        <w:tc>
          <w:tcPr>
            <w:tcW w:w="0" w:type="auto"/>
            <w:hideMark/>
          </w:tcPr>
          <w:p w14:paraId="1EDFF54D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56.5</w:t>
            </w:r>
          </w:p>
        </w:tc>
        <w:tc>
          <w:tcPr>
            <w:tcW w:w="0" w:type="auto"/>
            <w:hideMark/>
          </w:tcPr>
          <w:p w14:paraId="10D24EB6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32.1</w:t>
            </w:r>
          </w:p>
        </w:tc>
        <w:tc>
          <w:tcPr>
            <w:tcW w:w="0" w:type="auto"/>
            <w:hideMark/>
          </w:tcPr>
          <w:p w14:paraId="6F225762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  <w:tr w:rsidR="004B3337" w:rsidRPr="00E53C42" w14:paraId="46849CD2" w14:textId="77777777" w:rsidTr="004B3337">
        <w:trPr>
          <w:jc w:val="center"/>
        </w:trPr>
        <w:tc>
          <w:tcPr>
            <w:tcW w:w="0" w:type="auto"/>
            <w:hideMark/>
          </w:tcPr>
          <w:p w14:paraId="138B4800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155DE65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CL4</w:t>
            </w:r>
          </w:p>
        </w:tc>
        <w:tc>
          <w:tcPr>
            <w:tcW w:w="0" w:type="auto"/>
            <w:hideMark/>
          </w:tcPr>
          <w:p w14:paraId="3641C3F3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CL2</w:t>
            </w:r>
          </w:p>
        </w:tc>
        <w:tc>
          <w:tcPr>
            <w:tcW w:w="0" w:type="auto"/>
            <w:hideMark/>
          </w:tcPr>
          <w:p w14:paraId="14071367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6E800CE3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0.3659</w:t>
            </w:r>
          </w:p>
        </w:tc>
        <w:tc>
          <w:tcPr>
            <w:tcW w:w="0" w:type="auto"/>
            <w:hideMark/>
          </w:tcPr>
          <w:p w14:paraId="417B62B1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.000</w:t>
            </w:r>
          </w:p>
        </w:tc>
        <w:tc>
          <w:tcPr>
            <w:tcW w:w="0" w:type="auto"/>
            <w:hideMark/>
          </w:tcPr>
          <w:p w14:paraId="3585EE74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.000</w:t>
            </w:r>
          </w:p>
        </w:tc>
        <w:tc>
          <w:tcPr>
            <w:tcW w:w="0" w:type="auto"/>
            <w:hideMark/>
          </w:tcPr>
          <w:p w14:paraId="6E199CEC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0.00</w:t>
            </w:r>
          </w:p>
        </w:tc>
        <w:tc>
          <w:tcPr>
            <w:tcW w:w="0" w:type="auto"/>
            <w:hideMark/>
          </w:tcPr>
          <w:p w14:paraId="67A60032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.</w:t>
            </w:r>
          </w:p>
        </w:tc>
        <w:tc>
          <w:tcPr>
            <w:tcW w:w="0" w:type="auto"/>
            <w:hideMark/>
          </w:tcPr>
          <w:p w14:paraId="66625EBF" w14:textId="77777777" w:rsidR="00E53C42" w:rsidRPr="00E53C42" w:rsidRDefault="00E53C42" w:rsidP="00E53C42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56.5</w:t>
            </w:r>
          </w:p>
        </w:tc>
        <w:tc>
          <w:tcPr>
            <w:tcW w:w="0" w:type="auto"/>
            <w:hideMark/>
          </w:tcPr>
          <w:p w14:paraId="66D9A465" w14:textId="77777777" w:rsidR="00E53C42" w:rsidRPr="00E53C42" w:rsidRDefault="00E53C42" w:rsidP="00E53C42">
            <w:pPr>
              <w:spacing w:after="0" w:line="240" w:lineRule="auto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E53C42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 </w:t>
            </w:r>
          </w:p>
        </w:tc>
      </w:tr>
    </w:tbl>
    <w:p w14:paraId="0D42A497" w14:textId="77777777" w:rsidR="001C1746" w:rsidRDefault="001C17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7556085" w14:textId="075FA4AD" w:rsidR="001C1746" w:rsidRDefault="00367E5E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Por el Pseudo t-Squared se debe quedar con 4 clusters. Por el R-Square con 5.</w:t>
      </w:r>
    </w:p>
    <w:p w14:paraId="6164A72E" w14:textId="4DB8DFCE" w:rsidR="001C1746" w:rsidRDefault="007C32F5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Con el CCC quedo con 5 clusteres porque esta entre 2 y 3, el valor es 2.57.</w:t>
      </w:r>
    </w:p>
    <w:p w14:paraId="50B0E7BB" w14:textId="77777777" w:rsidR="001C1746" w:rsidRDefault="001C17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DB6D796" w14:textId="77777777" w:rsidR="001C1746" w:rsidRDefault="001C17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5A79697C" w14:textId="76C71106" w:rsidR="001C1746" w:rsidRDefault="00F0257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 wp14:anchorId="6BE9180A" wp14:editId="5E9D2EBC">
            <wp:extent cx="5400040" cy="4050030"/>
            <wp:effectExtent l="0" t="0" r="0" b="7620"/>
            <wp:docPr id="9" name="Imagen 9" descr="Criteria for the Number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riteria for the Number of Cluster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ABA2" w14:textId="77777777" w:rsidR="001C1746" w:rsidRDefault="001C17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26557424" w14:textId="77777777" w:rsidR="001C1746" w:rsidRDefault="001C1746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87F0CD7" w14:textId="4F16D430" w:rsidR="00851C78" w:rsidRDefault="00F0257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Con el grafico arriba lo mismo 4 para el Pseudo T-Squared y 5 para el Pseudo F y CCC.</w:t>
      </w:r>
    </w:p>
    <w:p w14:paraId="6D1C73C9" w14:textId="77777777" w:rsidR="00851C78" w:rsidRDefault="00851C7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39D712E0" w14:textId="2207B2B4" w:rsidR="00F0257B" w:rsidRDefault="00F0257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El dendograma con el metodo de Ward.</w:t>
      </w:r>
    </w:p>
    <w:p w14:paraId="0AFBE243" w14:textId="1608C52C" w:rsidR="00F0257B" w:rsidRDefault="00F0257B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7F13A645" wp14:editId="6A073AC5">
            <wp:extent cx="5400040" cy="1993861"/>
            <wp:effectExtent l="0" t="0" r="0" b="6985"/>
            <wp:docPr id="10" name="Imagen 10" descr="Vertical Dendrogram of Cluster Analysis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ertical Dendrogram of Cluster Analysis Resul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E47F" w14:textId="77777777" w:rsidR="00851C78" w:rsidRDefault="00851C7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B5642A2" w14:textId="77777777" w:rsidR="00851C78" w:rsidRDefault="00851C7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2766D4C" w14:textId="339A67A1" w:rsidR="00735BE6" w:rsidRDefault="001916F8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Dejo abajo el codigo para probar con el metodo average si </w:t>
      </w:r>
      <w:r w:rsidR="00851C78">
        <w:rPr>
          <w:noProof/>
          <w:lang w:val="es-ES"/>
        </w:rPr>
        <w:t>se desea, pero no lo que utilizado.</w:t>
      </w:r>
    </w:p>
    <w:p w14:paraId="25252F37" w14:textId="77777777" w:rsidR="009A09E1" w:rsidRDefault="009A09E1" w:rsidP="00996A66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4D39A9B" w14:textId="77777777" w:rsidR="009A09E1" w:rsidRP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9A09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A09E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cluster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=average </w:t>
      </w:r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pseudo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RSQUARE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ccc</w:t>
      </w:r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A09E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outtree</w:t>
      </w:r>
      <w:proofErr w:type="spellEnd"/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9A09E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sample_paisesnormA</w:t>
      </w:r>
      <w:proofErr w:type="spellEnd"/>
    </w:p>
    <w:p w14:paraId="04DEFC1C" w14:textId="77777777"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s-ES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plots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=den(VERTICAL);</w:t>
      </w:r>
    </w:p>
    <w:p w14:paraId="797A82CE" w14:textId="77777777"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6BF9015C" w14:textId="77777777" w:rsidR="009A09E1" w:rsidRDefault="009A09E1" w:rsidP="009A09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5DA50B63" w14:textId="77777777" w:rsidR="00786BBD" w:rsidRDefault="00786BBD" w:rsidP="00BC0DE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06BD9BCE" w14:textId="40BF5F70" w:rsidR="00BC0DED" w:rsidRPr="00851C78" w:rsidRDefault="00BC0DED" w:rsidP="00BC0DED">
      <w:pPr>
        <w:autoSpaceDE w:val="0"/>
        <w:autoSpaceDN w:val="0"/>
        <w:adjustRightInd w:val="0"/>
        <w:spacing w:after="0" w:line="240" w:lineRule="auto"/>
        <w:jc w:val="both"/>
        <w:rPr>
          <w:b/>
          <w:noProof/>
          <w:lang w:val="es-ES"/>
        </w:rPr>
      </w:pPr>
      <w:r>
        <w:rPr>
          <w:b/>
          <w:noProof/>
          <w:lang w:val="es-ES"/>
        </w:rPr>
        <w:lastRenderedPageBreak/>
        <w:t>Analisis de c</w:t>
      </w:r>
      <w:r w:rsidRPr="00851C78">
        <w:rPr>
          <w:b/>
          <w:noProof/>
          <w:lang w:val="es-ES"/>
        </w:rPr>
        <w:t xml:space="preserve">lusteres </w:t>
      </w:r>
      <w:r>
        <w:rPr>
          <w:b/>
          <w:noProof/>
          <w:lang w:val="es-ES"/>
        </w:rPr>
        <w:t>no j</w:t>
      </w:r>
      <w:r w:rsidRPr="00851C78">
        <w:rPr>
          <w:b/>
          <w:noProof/>
          <w:lang w:val="es-ES"/>
        </w:rPr>
        <w:t xml:space="preserve">erárquico </w:t>
      </w:r>
    </w:p>
    <w:p w14:paraId="330EE4E9" w14:textId="77777777" w:rsidR="00BC0DED" w:rsidRDefault="00BC0DED" w:rsidP="00BC0DE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1B5CF98B" w14:textId="32D31014" w:rsidR="00A35E73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Abajo se puede ver los codigos SAS para analisis de clusters no jerárquico, donde se ha probado con grupos (clusters) de 4, 5 y 7, esto por que han sido las cantidades de grupos (clusters) que han salido mejor en la prueba de analisis de clusteres jerarquicos pero no se puede llegar a una conclusion exacta de la mejor cuantidad para se quedar.</w:t>
      </w:r>
    </w:p>
    <w:p w14:paraId="47E9E753" w14:textId="77777777" w:rsidR="006B457B" w:rsidRDefault="006B457B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61C9CE4" w14:textId="00DE9109" w:rsid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 xml:space="preserve">Probando ambos jerárquico y no jerárquico la conclusión es que el número de grupos (clusters) que se debe quedar es 4. </w:t>
      </w:r>
    </w:p>
    <w:p w14:paraId="756EC31C" w14:textId="4CE1C9A1" w:rsid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br/>
        <w:t>Abajo se explicará como se ha llegado a esta conclusion, bien como los codigos y valores analisados.</w:t>
      </w:r>
    </w:p>
    <w:p w14:paraId="0D0112D0" w14:textId="77777777" w:rsid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67CDF93F" w14:textId="63DFE33D" w:rsidR="00786BBD" w:rsidRPr="002A319D" w:rsidRDefault="00786BBD" w:rsidP="006B457B">
      <w:pPr>
        <w:autoSpaceDE w:val="0"/>
        <w:autoSpaceDN w:val="0"/>
        <w:adjustRightInd w:val="0"/>
        <w:spacing w:after="0" w:line="240" w:lineRule="auto"/>
        <w:rPr>
          <w:b/>
          <w:noProof/>
          <w:lang w:val="es-ES"/>
        </w:rPr>
      </w:pPr>
      <w:r w:rsidRPr="002A319D">
        <w:rPr>
          <w:b/>
          <w:noProof/>
          <w:lang w:val="es-ES"/>
        </w:rPr>
        <w:t>Prueba con grupos (clusteres) no jerárquico para 4 grupos.</w:t>
      </w:r>
    </w:p>
    <w:p w14:paraId="45147DDB" w14:textId="77777777" w:rsidR="006B457B" w:rsidRPr="001F514A" w:rsidRDefault="006B457B" w:rsidP="006B4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E2D0FAD" w14:textId="03113532" w:rsidR="006B457B" w:rsidRPr="006B457B" w:rsidRDefault="006B457B" w:rsidP="006B4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FASTCLUS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MAXCLUSTERS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963C0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=MEDIAS2</w:t>
      </w:r>
    </w:p>
    <w:p w14:paraId="61BF46DF" w14:textId="18F488CA" w:rsidR="006B457B" w:rsidRPr="00963C0F" w:rsidRDefault="006B457B" w:rsidP="006B4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63C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DRIFT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OUT=cluster</w:t>
      </w:r>
      <w:r w:rsidR="00963C0F"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3C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maxiter</w:t>
      </w:r>
      <w:proofErr w:type="spellEnd"/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963C0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0ECFDA" w14:textId="77777777" w:rsidR="006B457B" w:rsidRPr="001F514A" w:rsidRDefault="006B457B" w:rsidP="006B4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5187930F" w14:textId="5DB11580" w:rsidR="00097AFF" w:rsidRPr="001F514A" w:rsidRDefault="006B457B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="00D35950"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1F1D96F2" w14:textId="77777777" w:rsidR="00786BBD" w:rsidRPr="001F514A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3A327074" w14:textId="547F14D9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noProof/>
          <w:lang w:val="es-ES"/>
        </w:rPr>
        <w:t>Resultados para la prueba con grupos (clusteres) no jerárquico para 4 grupos.</w:t>
      </w:r>
    </w:p>
    <w:p w14:paraId="70EFCA57" w14:textId="77777777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4D347816" w14:textId="77777777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Pseudo F Statistic"/>
      </w:tblPr>
      <w:tblGrid>
        <w:gridCol w:w="1629"/>
        <w:gridCol w:w="530"/>
      </w:tblGrid>
      <w:tr w:rsidR="00097AFF" w:rsidRPr="00097AFF" w14:paraId="25768C58" w14:textId="77777777" w:rsidTr="00097AFF">
        <w:trPr>
          <w:jc w:val="center"/>
        </w:trPr>
        <w:tc>
          <w:tcPr>
            <w:tcW w:w="0" w:type="auto"/>
            <w:hideMark/>
          </w:tcPr>
          <w:p w14:paraId="1727CAF7" w14:textId="77777777" w:rsidR="00097AFF" w:rsidRPr="00097AFF" w:rsidRDefault="00097AFF" w:rsidP="00097AF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Pseudo</w:t>
            </w:r>
            <w:proofErr w:type="spellEnd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F </w:t>
            </w:r>
            <w:proofErr w:type="spellStart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Statistic</w:t>
            </w:r>
            <w:proofErr w:type="spellEnd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6CA23274" w14:textId="77777777" w:rsidR="00097AFF" w:rsidRPr="00097AFF" w:rsidRDefault="00097AFF" w:rsidP="00097AF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</w:pPr>
            <w:r w:rsidRPr="00097AFF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68.64</w:t>
            </w:r>
          </w:p>
        </w:tc>
      </w:tr>
    </w:tbl>
    <w:p w14:paraId="4FF2DDB7" w14:textId="77777777" w:rsidR="00097AFF" w:rsidRPr="00097AFF" w:rsidRDefault="00097AFF" w:rsidP="00097A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0" w:name="IDX407"/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Approximate Expected Over-All R-Squared"/>
      </w:tblPr>
      <w:tblGrid>
        <w:gridCol w:w="3528"/>
        <w:gridCol w:w="703"/>
      </w:tblGrid>
      <w:tr w:rsidR="00097AFF" w:rsidRPr="00097AFF" w14:paraId="62E09ABE" w14:textId="77777777" w:rsidTr="00097AFF">
        <w:trPr>
          <w:jc w:val="center"/>
        </w:trPr>
        <w:tc>
          <w:tcPr>
            <w:tcW w:w="0" w:type="auto"/>
            <w:hideMark/>
          </w:tcPr>
          <w:p w14:paraId="333095D7" w14:textId="77777777" w:rsidR="00097AFF" w:rsidRPr="00097AFF" w:rsidRDefault="00097AFF" w:rsidP="00097AF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Approximate Expected Over-All R-Squared =</w:t>
            </w:r>
          </w:p>
        </w:tc>
        <w:tc>
          <w:tcPr>
            <w:tcW w:w="0" w:type="auto"/>
            <w:hideMark/>
          </w:tcPr>
          <w:p w14:paraId="69F12335" w14:textId="77777777" w:rsidR="00097AFF" w:rsidRPr="00097AFF" w:rsidRDefault="00097AFF" w:rsidP="00097AF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97AF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0.48331</w:t>
            </w:r>
          </w:p>
        </w:tc>
      </w:tr>
    </w:tbl>
    <w:p w14:paraId="5D9D59D7" w14:textId="77777777" w:rsidR="00097AFF" w:rsidRPr="00097AFF" w:rsidRDefault="00097AFF" w:rsidP="00097A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1" w:name="IDX408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Cubic Clustering Criterion"/>
      </w:tblPr>
      <w:tblGrid>
        <w:gridCol w:w="2242"/>
        <w:gridCol w:w="616"/>
      </w:tblGrid>
      <w:tr w:rsidR="00097AFF" w:rsidRPr="00097AFF" w14:paraId="41AAF4C4" w14:textId="77777777" w:rsidTr="00097AFF">
        <w:trPr>
          <w:jc w:val="center"/>
        </w:trPr>
        <w:tc>
          <w:tcPr>
            <w:tcW w:w="0" w:type="auto"/>
            <w:hideMark/>
          </w:tcPr>
          <w:p w14:paraId="788C7FBE" w14:textId="77777777" w:rsidR="00097AFF" w:rsidRPr="00097AFF" w:rsidRDefault="00097AFF" w:rsidP="00097AF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Cubic</w:t>
            </w:r>
            <w:proofErr w:type="spellEnd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Clustering</w:t>
            </w:r>
            <w:proofErr w:type="spellEnd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Criterion</w:t>
            </w:r>
            <w:proofErr w:type="spellEnd"/>
            <w:r w:rsidRPr="00097AF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410D98C8" w14:textId="77777777" w:rsidR="00097AFF" w:rsidRPr="00097AFF" w:rsidRDefault="00097AFF" w:rsidP="00097AF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097AFF">
              <w:rPr>
                <w:rFonts w:eastAsia="Times New Roman" w:cstheme="minorHAnsi"/>
                <w:color w:val="auto"/>
                <w:sz w:val="16"/>
                <w:szCs w:val="16"/>
                <w:highlight w:val="yellow"/>
                <w:lang w:val="es-ES" w:eastAsia="es-ES"/>
              </w:rPr>
              <w:t>14.195</w:t>
            </w:r>
          </w:p>
        </w:tc>
      </w:tr>
    </w:tbl>
    <w:p w14:paraId="7509EB23" w14:textId="77777777" w:rsidR="00097AFF" w:rsidRDefault="00097AFF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CE38EEE" w14:textId="5FE20CDE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 w:rsidRPr="00786BBD">
        <w:rPr>
          <w:noProof/>
          <w:lang w:val="es-ES"/>
        </w:rPr>
        <w:t>Se ha puesto en amarillo los valores de Pseudo F Statistic y Cubic Clustering Criterion por que con 4 grupos (clusters) se ha obtenido los mejores valores comparados con 5 y 7 grupos.</w:t>
      </w:r>
    </w:p>
    <w:p w14:paraId="30EF1AC0" w14:textId="77777777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D5E5675" w14:textId="56DE655D" w:rsidR="00CE2C3C" w:rsidRPr="002A319D" w:rsidRDefault="00786BBD" w:rsidP="00C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s-ES"/>
        </w:rPr>
      </w:pPr>
      <w:r w:rsidRPr="002A319D">
        <w:rPr>
          <w:b/>
          <w:noProof/>
          <w:lang w:val="es-ES"/>
        </w:rPr>
        <w:t>Prueba con grupos (clusteres) no jerárquico para 5 grupos.</w:t>
      </w:r>
    </w:p>
    <w:p w14:paraId="47279780" w14:textId="77777777" w:rsidR="00CE2C3C" w:rsidRPr="00786BBD" w:rsidRDefault="00CE2C3C" w:rsidP="00C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4EBF0E6" w14:textId="743FBB3C" w:rsidR="00CE2C3C" w:rsidRPr="006B457B" w:rsidRDefault="00CE2C3C" w:rsidP="00C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FASTCLUS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MAXCLUSTERS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963C0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=MEDIAS2</w:t>
      </w:r>
    </w:p>
    <w:p w14:paraId="7A859ADE" w14:textId="0E38A65A" w:rsidR="00CE2C3C" w:rsidRPr="00963C0F" w:rsidRDefault="00CE2C3C" w:rsidP="00C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63C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DRIFT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OUT=cluster</w:t>
      </w:r>
      <w:r w:rsidR="00963C0F"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63C0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maxiter</w:t>
      </w:r>
      <w:proofErr w:type="spellEnd"/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963C0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 w:rsidRPr="00963C0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932564" w14:textId="77777777" w:rsidR="00CE2C3C" w:rsidRPr="001F514A" w:rsidRDefault="00CE2C3C" w:rsidP="00CE2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5EA572F9" w14:textId="2DE1C701" w:rsidR="00097AFF" w:rsidRPr="001F514A" w:rsidRDefault="00CE2C3C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="00D35950"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61C92B8B" w14:textId="77777777" w:rsidR="00786BBD" w:rsidRPr="001F514A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7D985E57" w14:textId="256E6E90" w:rsid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Prueba con grupos (clusteres) no jerárquico para 5 grupos.</w:t>
      </w:r>
    </w:p>
    <w:p w14:paraId="0D1BA8A8" w14:textId="77777777" w:rsidR="00786BBD" w:rsidRPr="00786BBD" w:rsidRDefault="00786BBD" w:rsidP="00BC0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Pseudo F Statistic"/>
      </w:tblPr>
      <w:tblGrid>
        <w:gridCol w:w="1629"/>
        <w:gridCol w:w="530"/>
      </w:tblGrid>
      <w:tr w:rsidR="00DC5A37" w:rsidRPr="00DC5A37" w14:paraId="6905D7B5" w14:textId="77777777" w:rsidTr="00DC5A37">
        <w:trPr>
          <w:jc w:val="center"/>
        </w:trPr>
        <w:tc>
          <w:tcPr>
            <w:tcW w:w="0" w:type="auto"/>
            <w:hideMark/>
          </w:tcPr>
          <w:p w14:paraId="037755EE" w14:textId="77777777" w:rsidR="00DC5A37" w:rsidRPr="00DC5A37" w:rsidRDefault="00DC5A37" w:rsidP="00DC5A37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Pseudo</w:t>
            </w:r>
            <w:proofErr w:type="spellEnd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F </w:t>
            </w:r>
            <w:proofErr w:type="spellStart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Statistic</w:t>
            </w:r>
            <w:proofErr w:type="spellEnd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14284C5A" w14:textId="77777777" w:rsidR="00DC5A37" w:rsidRPr="00DC5A37" w:rsidRDefault="00DC5A37" w:rsidP="00DC5A37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DC5A37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58.69</w:t>
            </w:r>
          </w:p>
        </w:tc>
      </w:tr>
    </w:tbl>
    <w:p w14:paraId="203131BE" w14:textId="77777777" w:rsidR="00DC5A37" w:rsidRPr="00DC5A37" w:rsidRDefault="00DC5A37" w:rsidP="00DC5A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2" w:name="IDX419"/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Approximate Expected Over-All R-Squared"/>
      </w:tblPr>
      <w:tblGrid>
        <w:gridCol w:w="3528"/>
        <w:gridCol w:w="703"/>
      </w:tblGrid>
      <w:tr w:rsidR="00DC5A37" w:rsidRPr="00DC5A37" w14:paraId="6B774171" w14:textId="77777777" w:rsidTr="00DC5A37">
        <w:trPr>
          <w:jc w:val="center"/>
        </w:trPr>
        <w:tc>
          <w:tcPr>
            <w:tcW w:w="0" w:type="auto"/>
            <w:hideMark/>
          </w:tcPr>
          <w:p w14:paraId="1A4E0A96" w14:textId="77777777" w:rsidR="00DC5A37" w:rsidRPr="00DC5A37" w:rsidRDefault="00DC5A37" w:rsidP="00DC5A37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Approximate Expected Over-All R-Squared =</w:t>
            </w:r>
          </w:p>
        </w:tc>
        <w:tc>
          <w:tcPr>
            <w:tcW w:w="0" w:type="auto"/>
            <w:hideMark/>
          </w:tcPr>
          <w:p w14:paraId="3EF8D7B0" w14:textId="77777777" w:rsidR="00DC5A37" w:rsidRPr="00DC5A37" w:rsidRDefault="00DC5A37" w:rsidP="00DC5A37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DC5A37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0.58643</w:t>
            </w:r>
          </w:p>
        </w:tc>
      </w:tr>
    </w:tbl>
    <w:p w14:paraId="59168954" w14:textId="77777777" w:rsidR="00DC5A37" w:rsidRPr="00DC5A37" w:rsidRDefault="00DC5A37" w:rsidP="00DC5A3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3" w:name="IDX420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Cubic Clustering Criterion"/>
      </w:tblPr>
      <w:tblGrid>
        <w:gridCol w:w="2242"/>
        <w:gridCol w:w="530"/>
      </w:tblGrid>
      <w:tr w:rsidR="00DC5A37" w:rsidRPr="00DC5A37" w14:paraId="562388F6" w14:textId="77777777" w:rsidTr="00DC5A37">
        <w:trPr>
          <w:jc w:val="center"/>
        </w:trPr>
        <w:tc>
          <w:tcPr>
            <w:tcW w:w="0" w:type="auto"/>
            <w:hideMark/>
          </w:tcPr>
          <w:p w14:paraId="509F5054" w14:textId="77777777" w:rsidR="00DC5A37" w:rsidRPr="00DC5A37" w:rsidRDefault="00DC5A37" w:rsidP="00DC5A37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Cubic</w:t>
            </w:r>
            <w:proofErr w:type="spellEnd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Clustering</w:t>
            </w:r>
            <w:proofErr w:type="spellEnd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Criterion</w:t>
            </w:r>
            <w:proofErr w:type="spellEnd"/>
            <w:r w:rsidRPr="00DC5A37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0AD9872D" w14:textId="77777777" w:rsidR="00DC5A37" w:rsidRPr="00DC5A37" w:rsidRDefault="00DC5A37" w:rsidP="00DC5A37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DC5A37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9.680</w:t>
            </w:r>
          </w:p>
        </w:tc>
      </w:tr>
    </w:tbl>
    <w:p w14:paraId="452726B5" w14:textId="77777777" w:rsidR="00097AFF" w:rsidRDefault="00097AFF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9459AA" w14:textId="77777777" w:rsidR="00786BBD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E408FF3" w14:textId="77777777" w:rsidR="00786BBD" w:rsidRPr="00963C0F" w:rsidRDefault="00786BBD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A373A8C" w14:textId="18564F1F" w:rsidR="00963C0F" w:rsidRPr="002A319D" w:rsidRDefault="00786BBD" w:rsidP="0096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s-ES"/>
        </w:rPr>
      </w:pPr>
      <w:r w:rsidRPr="002A319D">
        <w:rPr>
          <w:b/>
          <w:noProof/>
          <w:lang w:val="es-ES"/>
        </w:rPr>
        <w:lastRenderedPageBreak/>
        <w:t>Prueba con grupos (clusteres) no jerárquico para 7 grupos.</w:t>
      </w:r>
    </w:p>
    <w:p w14:paraId="263A50F0" w14:textId="77777777" w:rsidR="00786BBD" w:rsidRPr="00786BBD" w:rsidRDefault="00786BBD" w:rsidP="0096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3CDF337" w14:textId="30B8ED63" w:rsidR="00963C0F" w:rsidRPr="006B457B" w:rsidRDefault="00963C0F" w:rsidP="0096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FASTCLUS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sample_paisesnorm</w:t>
      </w:r>
      <w:proofErr w:type="spellEnd"/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MAXCLUSTERS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6B45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6B45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=MEDIAS2</w:t>
      </w:r>
    </w:p>
    <w:p w14:paraId="5EF83D1A" w14:textId="289F1832" w:rsidR="00963C0F" w:rsidRDefault="00963C0F" w:rsidP="0096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DRIFT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OUT=cluster7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maxiter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s-ES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744CEA28" w14:textId="77777777" w:rsidR="00963C0F" w:rsidRDefault="00963C0F" w:rsidP="00963C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s-ES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 xml:space="preserve"> POBL NATALIDA ESPERANZ MORTALID;</w:t>
      </w:r>
    </w:p>
    <w:p w14:paraId="0189D2AD" w14:textId="16072228" w:rsidR="003A29D2" w:rsidRDefault="00963C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="00B0380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  <w:t>;</w:t>
      </w:r>
    </w:p>
    <w:p w14:paraId="5DDF11CD" w14:textId="77777777" w:rsidR="00786BBD" w:rsidRDefault="00786BBD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1BACBF9" w14:textId="6EF1DC71" w:rsidR="00786BBD" w:rsidRDefault="00786BBD" w:rsidP="003A29D2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Prueba con grupos (clusteres) no jerárquico para 7 grupos.</w:t>
      </w:r>
    </w:p>
    <w:p w14:paraId="79DEBA35" w14:textId="77777777" w:rsidR="00786BBD" w:rsidRPr="00B0380F" w:rsidRDefault="00786BBD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Pseudo F Statistic"/>
      </w:tblPr>
      <w:tblGrid>
        <w:gridCol w:w="1629"/>
        <w:gridCol w:w="530"/>
      </w:tblGrid>
      <w:tr w:rsidR="00B0380F" w:rsidRPr="00B0380F" w14:paraId="4B8CDF5A" w14:textId="77777777" w:rsidTr="00B0380F">
        <w:trPr>
          <w:jc w:val="center"/>
        </w:trPr>
        <w:tc>
          <w:tcPr>
            <w:tcW w:w="0" w:type="auto"/>
            <w:hideMark/>
          </w:tcPr>
          <w:p w14:paraId="03EED812" w14:textId="77777777" w:rsidR="00B0380F" w:rsidRPr="00B0380F" w:rsidRDefault="00B0380F" w:rsidP="00B038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Pseudo</w:t>
            </w:r>
            <w:proofErr w:type="spellEnd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F </w:t>
            </w:r>
            <w:proofErr w:type="spellStart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Statistic</w:t>
            </w:r>
            <w:proofErr w:type="spellEnd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7CE3D5C5" w14:textId="77777777" w:rsidR="00B0380F" w:rsidRPr="00B0380F" w:rsidRDefault="00B0380F" w:rsidP="00B038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038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59.70</w:t>
            </w:r>
          </w:p>
        </w:tc>
      </w:tr>
    </w:tbl>
    <w:p w14:paraId="7661520A" w14:textId="77777777" w:rsidR="00B0380F" w:rsidRPr="00B0380F" w:rsidRDefault="00B0380F" w:rsidP="00B038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4" w:name="IDX431"/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Approximate Expected Over-All R-Squared"/>
      </w:tblPr>
      <w:tblGrid>
        <w:gridCol w:w="3528"/>
        <w:gridCol w:w="703"/>
      </w:tblGrid>
      <w:tr w:rsidR="00B0380F" w:rsidRPr="00B0380F" w14:paraId="22286EBE" w14:textId="77777777" w:rsidTr="00B0380F">
        <w:trPr>
          <w:jc w:val="center"/>
        </w:trPr>
        <w:tc>
          <w:tcPr>
            <w:tcW w:w="0" w:type="auto"/>
            <w:hideMark/>
          </w:tcPr>
          <w:p w14:paraId="0E953B61" w14:textId="77777777" w:rsidR="00B0380F" w:rsidRPr="00B0380F" w:rsidRDefault="00B0380F" w:rsidP="00B038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</w:pPr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eastAsia="es-ES"/>
              </w:rPr>
              <w:t>Approximate Expected Over-All R-Squared =</w:t>
            </w:r>
          </w:p>
        </w:tc>
        <w:tc>
          <w:tcPr>
            <w:tcW w:w="0" w:type="auto"/>
            <w:hideMark/>
          </w:tcPr>
          <w:p w14:paraId="0E13A187" w14:textId="77777777" w:rsidR="00B0380F" w:rsidRPr="00B0380F" w:rsidRDefault="00B0380F" w:rsidP="00B038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038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0.66546</w:t>
            </w:r>
          </w:p>
        </w:tc>
      </w:tr>
    </w:tbl>
    <w:p w14:paraId="042D396E" w14:textId="77777777" w:rsidR="00B0380F" w:rsidRPr="00B0380F" w:rsidRDefault="00B0380F" w:rsidP="00B0380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bookmarkStart w:id="15" w:name="IDX432"/>
      <w:bookmarkEnd w:id="1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astclus: Cubic Clustering Criterion"/>
      </w:tblPr>
      <w:tblGrid>
        <w:gridCol w:w="2242"/>
        <w:gridCol w:w="616"/>
      </w:tblGrid>
      <w:tr w:rsidR="00B0380F" w:rsidRPr="00B0380F" w14:paraId="0EBAC626" w14:textId="77777777" w:rsidTr="00B0380F">
        <w:trPr>
          <w:jc w:val="center"/>
        </w:trPr>
        <w:tc>
          <w:tcPr>
            <w:tcW w:w="0" w:type="auto"/>
            <w:hideMark/>
          </w:tcPr>
          <w:p w14:paraId="5600F299" w14:textId="77777777" w:rsidR="00B0380F" w:rsidRPr="00B0380F" w:rsidRDefault="00B0380F" w:rsidP="00B038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Cubic</w:t>
            </w:r>
            <w:proofErr w:type="spellEnd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Clustering</w:t>
            </w:r>
            <w:proofErr w:type="spellEnd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Criterion</w:t>
            </w:r>
            <w:proofErr w:type="spellEnd"/>
            <w:r w:rsidRPr="00B038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=</w:t>
            </w:r>
          </w:p>
        </w:tc>
        <w:tc>
          <w:tcPr>
            <w:tcW w:w="0" w:type="auto"/>
            <w:hideMark/>
          </w:tcPr>
          <w:p w14:paraId="7D67B5EA" w14:textId="77777777" w:rsidR="00B0380F" w:rsidRPr="00B0380F" w:rsidRDefault="00B0380F" w:rsidP="00B038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038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11.147</w:t>
            </w:r>
          </w:p>
        </w:tc>
      </w:tr>
    </w:tbl>
    <w:p w14:paraId="499C3B04" w14:textId="77777777" w:rsidR="00D35950" w:rsidRDefault="00D35950" w:rsidP="003A29D2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1A56EAC8" w14:textId="3A37A911" w:rsidR="00786BBD" w:rsidRDefault="00786BBD" w:rsidP="00786BB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Hasta el momento la conclusion es quedar con 4 grupos (clusters) porque para comparar los grupos (clusteres) hay que comparar los resultados de los valores Pseudo F Statistic</w:t>
      </w:r>
      <w:r w:rsidR="002A319D">
        <w:rPr>
          <w:noProof/>
          <w:lang w:val="es-ES"/>
        </w:rPr>
        <w:t xml:space="preserve"> y también el Cubic Clustering Criterion. Se sabe que cuanto más grande son el Pseudo F Statistic y el CCC (Cubic Clustering Criterion) mejor es el cluster.</w:t>
      </w:r>
    </w:p>
    <w:p w14:paraId="1CFA4D5C" w14:textId="77777777" w:rsidR="002A319D" w:rsidRDefault="002A319D" w:rsidP="00786BB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49768FBF" w14:textId="0A60A0BE" w:rsidR="002A319D" w:rsidRDefault="002A319D" w:rsidP="00786BB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Entonces como se puede ver en los resultados arriba los mas altos son del cluster 4.</w:t>
      </w:r>
    </w:p>
    <w:p w14:paraId="346A4951" w14:textId="77777777" w:rsidR="00137924" w:rsidRDefault="00137924" w:rsidP="00786BB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</w:p>
    <w:p w14:paraId="7FA46111" w14:textId="33669ACB" w:rsidR="002A319D" w:rsidRPr="00B27D1D" w:rsidRDefault="002A319D" w:rsidP="00786BBD">
      <w:pPr>
        <w:autoSpaceDE w:val="0"/>
        <w:autoSpaceDN w:val="0"/>
        <w:adjustRightInd w:val="0"/>
        <w:spacing w:after="0" w:line="240" w:lineRule="auto"/>
        <w:jc w:val="both"/>
        <w:rPr>
          <w:b/>
          <w:noProof/>
          <w:lang w:val="es-ES"/>
        </w:rPr>
      </w:pPr>
      <w:r w:rsidRPr="00B27D1D">
        <w:rPr>
          <w:b/>
          <w:noProof/>
          <w:lang w:val="es-ES"/>
        </w:rPr>
        <w:t>Ahora probaremos el teste de beale</w:t>
      </w:r>
      <w:r w:rsidR="00B27D1D" w:rsidRPr="00B27D1D">
        <w:rPr>
          <w:b/>
          <w:noProof/>
          <w:lang w:val="es-ES"/>
        </w:rPr>
        <w:t xml:space="preserve"> (contraste F de Beale)</w:t>
      </w:r>
      <w:r w:rsidRPr="00B27D1D">
        <w:rPr>
          <w:b/>
          <w:noProof/>
          <w:lang w:val="es-ES"/>
        </w:rPr>
        <w:t>:</w:t>
      </w:r>
    </w:p>
    <w:p w14:paraId="26F7AD88" w14:textId="77777777" w:rsidR="002A319D" w:rsidRDefault="002A319D" w:rsidP="002A31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val="es-ES"/>
        </w:rPr>
      </w:pPr>
    </w:p>
    <w:p w14:paraId="33F3B1C5" w14:textId="76CEED62" w:rsidR="002A319D" w:rsidRDefault="002A319D" w:rsidP="002A319D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s-ES"/>
        </w:rPr>
      </w:pPr>
      <w:r>
        <w:rPr>
          <w:noProof/>
          <w:lang w:val="es-ES"/>
        </w:rPr>
        <w:t>El codigo SAS abajo se puede probar el test de beale con grupos (clusters) de 4, 5 y 7.</w:t>
      </w:r>
    </w:p>
    <w:p w14:paraId="25329DF5" w14:textId="77777777" w:rsidR="003A29D2" w:rsidRPr="00786BBD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1F63EAB3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;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distance;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=sumacuad4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uss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=w4 ;</w:t>
      </w:r>
    </w:p>
    <w:p w14:paraId="572FA32D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93EBFF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=cluster5 ;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distance;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=sumacuad5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uss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=w5 ;</w:t>
      </w:r>
    </w:p>
    <w:p w14:paraId="1AD17459" w14:textId="77777777" w:rsidR="003A29D2" w:rsidRPr="001F514A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694495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=cluster7 ;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distance;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=sumacuad7 </w:t>
      </w:r>
      <w:proofErr w:type="spell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uss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=w7 ;</w:t>
      </w:r>
    </w:p>
    <w:p w14:paraId="1179088F" w14:textId="77777777" w:rsidR="003A29D2" w:rsidRPr="001F514A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4A164F" w14:textId="77777777" w:rsidR="003A29D2" w:rsidRPr="001F514A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46D607" w14:textId="77777777" w:rsidR="003A29D2" w:rsidRPr="001F514A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beale</w:t>
      </w:r>
      <w:proofErr w:type="spell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8D91CC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sumacuad4 sumacuad5 sumacuad7;</w:t>
      </w:r>
    </w:p>
    <w:p w14:paraId="5E1F3558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k1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_freq_-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)*(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**(-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6E4E6315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k2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_freq_-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)*(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**(-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503C0EF8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k3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_freq_-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)*(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**(-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2B172121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fbeale1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w4-w5)*k2/(w5*(k1-k2));</w:t>
      </w:r>
    </w:p>
    <w:p w14:paraId="315EAB15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pvalor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-probf(fbeale1,(k1-k2),k2);</w:t>
      </w:r>
    </w:p>
    <w:p w14:paraId="17D61208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fbeale2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w4-w7)*k3/(w7*(k1-k3));</w:t>
      </w:r>
    </w:p>
    <w:p w14:paraId="0A7E88BD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pvalor2=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probf(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fbeale2,(k1-k3),k3);</w:t>
      </w:r>
    </w:p>
    <w:p w14:paraId="3350673E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fbeale3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w5-w7)*k3/(w7*(k2-k3));</w:t>
      </w:r>
    </w:p>
    <w:p w14:paraId="2E959249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pvalor3=</w:t>
      </w:r>
      <w:r w:rsidRPr="003A29D2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proofErr w:type="gramStart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probf(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fbeale3,(k2-k3),k3);</w:t>
      </w:r>
    </w:p>
    <w:p w14:paraId="3B19CF6A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3434637" w14:textId="77777777" w:rsidR="00593066" w:rsidRPr="00593066" w:rsidRDefault="00593066" w:rsidP="005930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9306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5930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306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5930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9306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5930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5930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beale;</w:t>
      </w:r>
      <w:r w:rsidRPr="0059306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 w:rsidRPr="0059306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6CA995" w14:textId="77777777" w:rsidR="00593066" w:rsidRPr="003A29D2" w:rsidRDefault="00593066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75B16C" w14:textId="706A06B2" w:rsidR="002A319D" w:rsidRDefault="0077406C" w:rsidP="003A29D2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Resultados del teste de Beale</w:t>
      </w:r>
      <w:r w:rsidR="00B27D1D">
        <w:rPr>
          <w:noProof/>
          <w:lang w:val="es-ES"/>
        </w:rPr>
        <w:t xml:space="preserve"> (contraste F de Beale)</w:t>
      </w:r>
      <w:r>
        <w:rPr>
          <w:noProof/>
          <w:lang w:val="es-ES"/>
        </w:rPr>
        <w:t>:</w:t>
      </w:r>
    </w:p>
    <w:p w14:paraId="49E85631" w14:textId="77777777" w:rsidR="00593066" w:rsidRPr="00593066" w:rsidRDefault="00593066" w:rsidP="0059306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Print: Data Set WORK.BEALE"/>
      </w:tblPr>
      <w:tblGrid>
        <w:gridCol w:w="364"/>
        <w:gridCol w:w="522"/>
        <w:gridCol w:w="537"/>
        <w:gridCol w:w="556"/>
        <w:gridCol w:w="556"/>
        <w:gridCol w:w="557"/>
        <w:gridCol w:w="557"/>
        <w:gridCol w:w="557"/>
        <w:gridCol w:w="557"/>
        <w:gridCol w:w="560"/>
        <w:gridCol w:w="557"/>
        <w:gridCol w:w="560"/>
        <w:gridCol w:w="747"/>
        <w:gridCol w:w="560"/>
        <w:gridCol w:w="747"/>
      </w:tblGrid>
      <w:tr w:rsidR="00593066" w:rsidRPr="002B7949" w14:paraId="277662D4" w14:textId="77777777" w:rsidTr="00593066">
        <w:trPr>
          <w:tblHeader/>
          <w:jc w:val="center"/>
        </w:trPr>
        <w:tc>
          <w:tcPr>
            <w:tcW w:w="0" w:type="auto"/>
            <w:hideMark/>
          </w:tcPr>
          <w:p w14:paraId="713F6572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14:paraId="2823C9D7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_TYPE_</w:t>
            </w:r>
          </w:p>
        </w:tc>
        <w:tc>
          <w:tcPr>
            <w:tcW w:w="0" w:type="auto"/>
            <w:hideMark/>
          </w:tcPr>
          <w:p w14:paraId="000307AA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_FREQ_</w:t>
            </w:r>
          </w:p>
        </w:tc>
        <w:tc>
          <w:tcPr>
            <w:tcW w:w="0" w:type="auto"/>
            <w:hideMark/>
          </w:tcPr>
          <w:p w14:paraId="0F49ADF9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w4</w:t>
            </w:r>
          </w:p>
        </w:tc>
        <w:tc>
          <w:tcPr>
            <w:tcW w:w="0" w:type="auto"/>
            <w:hideMark/>
          </w:tcPr>
          <w:p w14:paraId="18A3D931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w5</w:t>
            </w:r>
          </w:p>
        </w:tc>
        <w:tc>
          <w:tcPr>
            <w:tcW w:w="0" w:type="auto"/>
            <w:hideMark/>
          </w:tcPr>
          <w:p w14:paraId="60CFE2C9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w7</w:t>
            </w:r>
          </w:p>
        </w:tc>
        <w:tc>
          <w:tcPr>
            <w:tcW w:w="0" w:type="auto"/>
            <w:hideMark/>
          </w:tcPr>
          <w:p w14:paraId="223C2122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k1</w:t>
            </w:r>
          </w:p>
        </w:tc>
        <w:tc>
          <w:tcPr>
            <w:tcW w:w="0" w:type="auto"/>
            <w:hideMark/>
          </w:tcPr>
          <w:p w14:paraId="77CFEAEB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k2</w:t>
            </w:r>
          </w:p>
        </w:tc>
        <w:tc>
          <w:tcPr>
            <w:tcW w:w="0" w:type="auto"/>
            <w:hideMark/>
          </w:tcPr>
          <w:p w14:paraId="7E7423D7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k3</w:t>
            </w:r>
          </w:p>
        </w:tc>
        <w:tc>
          <w:tcPr>
            <w:tcW w:w="0" w:type="auto"/>
            <w:hideMark/>
          </w:tcPr>
          <w:p w14:paraId="488FF3A7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fbeale1</w:t>
            </w:r>
          </w:p>
        </w:tc>
        <w:tc>
          <w:tcPr>
            <w:tcW w:w="0" w:type="auto"/>
            <w:hideMark/>
          </w:tcPr>
          <w:p w14:paraId="558333F2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proofErr w:type="spellStart"/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pvalor</w:t>
            </w:r>
            <w:proofErr w:type="spellEnd"/>
          </w:p>
        </w:tc>
        <w:tc>
          <w:tcPr>
            <w:tcW w:w="0" w:type="auto"/>
            <w:hideMark/>
          </w:tcPr>
          <w:p w14:paraId="256CA26F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fbeale2</w:t>
            </w:r>
          </w:p>
        </w:tc>
        <w:tc>
          <w:tcPr>
            <w:tcW w:w="0" w:type="auto"/>
            <w:hideMark/>
          </w:tcPr>
          <w:p w14:paraId="53A035CB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pvalor2</w:t>
            </w:r>
          </w:p>
        </w:tc>
        <w:tc>
          <w:tcPr>
            <w:tcW w:w="0" w:type="auto"/>
            <w:hideMark/>
          </w:tcPr>
          <w:p w14:paraId="443C92CC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fbeale3</w:t>
            </w:r>
          </w:p>
        </w:tc>
        <w:tc>
          <w:tcPr>
            <w:tcW w:w="0" w:type="auto"/>
            <w:hideMark/>
          </w:tcPr>
          <w:p w14:paraId="62D88515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pvalor3</w:t>
            </w:r>
          </w:p>
        </w:tc>
      </w:tr>
      <w:tr w:rsidR="00593066" w:rsidRPr="002B7949" w14:paraId="338ABD5B" w14:textId="77777777" w:rsidTr="00593066">
        <w:trPr>
          <w:jc w:val="center"/>
        </w:trPr>
        <w:tc>
          <w:tcPr>
            <w:tcW w:w="0" w:type="auto"/>
            <w:hideMark/>
          </w:tcPr>
          <w:p w14:paraId="03BA1D96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b/>
                <w:bCs/>
                <w:color w:val="auto"/>
                <w:sz w:val="12"/>
                <w:szCs w:val="12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60DAA4F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0</w:t>
            </w:r>
          </w:p>
        </w:tc>
        <w:tc>
          <w:tcPr>
            <w:tcW w:w="0" w:type="auto"/>
            <w:hideMark/>
          </w:tcPr>
          <w:p w14:paraId="254B4FA0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100</w:t>
            </w:r>
          </w:p>
        </w:tc>
        <w:tc>
          <w:tcPr>
            <w:tcW w:w="0" w:type="auto"/>
            <w:hideMark/>
          </w:tcPr>
          <w:p w14:paraId="553A6612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125.909</w:t>
            </w:r>
          </w:p>
        </w:tc>
        <w:tc>
          <w:tcPr>
            <w:tcW w:w="0" w:type="auto"/>
            <w:hideMark/>
          </w:tcPr>
          <w:p w14:paraId="3C6A9C2D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114.090</w:t>
            </w:r>
          </w:p>
        </w:tc>
        <w:tc>
          <w:tcPr>
            <w:tcW w:w="0" w:type="auto"/>
            <w:hideMark/>
          </w:tcPr>
          <w:p w14:paraId="60F649CE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81.6182</w:t>
            </w:r>
          </w:p>
        </w:tc>
        <w:tc>
          <w:tcPr>
            <w:tcW w:w="0" w:type="auto"/>
            <w:hideMark/>
          </w:tcPr>
          <w:p w14:paraId="637A4D68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67.8823</w:t>
            </w:r>
          </w:p>
        </w:tc>
        <w:tc>
          <w:tcPr>
            <w:tcW w:w="0" w:type="auto"/>
            <w:hideMark/>
          </w:tcPr>
          <w:p w14:paraId="65F88C5C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63.5303</w:t>
            </w:r>
          </w:p>
        </w:tc>
        <w:tc>
          <w:tcPr>
            <w:tcW w:w="0" w:type="auto"/>
            <w:hideMark/>
          </w:tcPr>
          <w:p w14:paraId="0B2D8FC0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57.1753</w:t>
            </w:r>
          </w:p>
        </w:tc>
        <w:tc>
          <w:tcPr>
            <w:tcW w:w="0" w:type="auto"/>
            <w:hideMark/>
          </w:tcPr>
          <w:p w14:paraId="6DF0628F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1.51231</w:t>
            </w:r>
          </w:p>
        </w:tc>
        <w:tc>
          <w:tcPr>
            <w:tcW w:w="0" w:type="auto"/>
            <w:hideMark/>
          </w:tcPr>
          <w:p w14:paraId="3A01EF6D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highlight w:val="yellow"/>
                <w:lang w:val="es-ES" w:eastAsia="es-ES"/>
              </w:rPr>
              <w:t>0.20544</w:t>
            </w:r>
          </w:p>
        </w:tc>
        <w:tc>
          <w:tcPr>
            <w:tcW w:w="0" w:type="auto"/>
            <w:hideMark/>
          </w:tcPr>
          <w:p w14:paraId="774AFC97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2.89781</w:t>
            </w:r>
          </w:p>
        </w:tc>
        <w:tc>
          <w:tcPr>
            <w:tcW w:w="0" w:type="auto"/>
            <w:hideMark/>
          </w:tcPr>
          <w:p w14:paraId="12C91E73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highlight w:val="yellow"/>
                <w:lang w:val="es-ES" w:eastAsia="es-ES"/>
              </w:rPr>
              <w:t>.004545197</w:t>
            </w:r>
          </w:p>
        </w:tc>
        <w:tc>
          <w:tcPr>
            <w:tcW w:w="0" w:type="auto"/>
            <w:hideMark/>
          </w:tcPr>
          <w:p w14:paraId="48A1E357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  <w:t>3.57938</w:t>
            </w:r>
          </w:p>
        </w:tc>
        <w:tc>
          <w:tcPr>
            <w:tcW w:w="0" w:type="auto"/>
            <w:hideMark/>
          </w:tcPr>
          <w:p w14:paraId="059B57FA" w14:textId="77777777" w:rsidR="00593066" w:rsidRPr="00593066" w:rsidRDefault="00593066" w:rsidP="00593066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2"/>
                <w:szCs w:val="12"/>
                <w:lang w:val="es-ES" w:eastAsia="es-ES"/>
              </w:rPr>
            </w:pPr>
            <w:r w:rsidRPr="00593066">
              <w:rPr>
                <w:rFonts w:eastAsia="Times New Roman" w:cstheme="minorHAnsi"/>
                <w:color w:val="auto"/>
                <w:sz w:val="12"/>
                <w:szCs w:val="12"/>
                <w:highlight w:val="yellow"/>
                <w:lang w:val="es-ES" w:eastAsia="es-ES"/>
              </w:rPr>
              <w:t>.003807254</w:t>
            </w:r>
          </w:p>
        </w:tc>
      </w:tr>
    </w:tbl>
    <w:p w14:paraId="2741C14D" w14:textId="77777777" w:rsidR="0077406C" w:rsidRPr="0077406C" w:rsidRDefault="0077406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073A44EF" w14:textId="53983893" w:rsidR="00735816" w:rsidRDefault="00137924" w:rsidP="00137924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  <w:r>
        <w:rPr>
          <w:noProof/>
          <w:lang w:val="es-ES"/>
        </w:rPr>
        <w:t>Ahora haremos la interpretacion del resultado del teste de beale</w:t>
      </w:r>
      <w:r w:rsidR="00B27D1D">
        <w:rPr>
          <w:noProof/>
          <w:lang w:val="es-ES"/>
        </w:rPr>
        <w:t xml:space="preserve"> (contraste F de Beale).</w:t>
      </w:r>
    </w:p>
    <w:p w14:paraId="0BF41BF7" w14:textId="77777777" w:rsidR="00436369" w:rsidRPr="00B27D1D" w:rsidRDefault="00436369" w:rsidP="00436369">
      <w:pPr>
        <w:spacing w:after="0" w:line="240" w:lineRule="auto"/>
        <w:rPr>
          <w:rFonts w:eastAsia="Times New Roman" w:cstheme="minorHAnsi"/>
          <w:b/>
          <w:color w:val="000000"/>
          <w:lang w:eastAsia="es-ES"/>
        </w:rPr>
      </w:pPr>
      <w:r w:rsidRPr="00B02323">
        <w:rPr>
          <w:rFonts w:eastAsia="Times New Roman" w:cstheme="minorHAnsi"/>
          <w:b/>
          <w:color w:val="000000"/>
          <w:lang w:val="es-ES" w:eastAsia="es-ES"/>
        </w:rPr>
        <w:lastRenderedPageBreak/>
        <w:t>Comparativos de p-valores.</w:t>
      </w:r>
    </w:p>
    <w:p w14:paraId="477C14BE" w14:textId="77777777" w:rsidR="00436369" w:rsidRPr="00B27D1D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27D1D">
        <w:rPr>
          <w:rFonts w:cstheme="minorHAnsi"/>
          <w:color w:val="000000"/>
          <w:shd w:val="clear" w:color="auto" w:fill="FFFFFF"/>
        </w:rPr>
        <w:t>fbeale1</w:t>
      </w:r>
      <w:proofErr w:type="gramStart"/>
      <w:r w:rsidRPr="00B27D1D">
        <w:rPr>
          <w:rFonts w:cstheme="minorHAnsi"/>
          <w:color w:val="000000"/>
          <w:shd w:val="clear" w:color="auto" w:fill="FFFFFF"/>
        </w:rPr>
        <w:t>=(</w:t>
      </w:r>
      <w:proofErr w:type="gramEnd"/>
      <w:r w:rsidRPr="00B27D1D">
        <w:rPr>
          <w:rFonts w:cstheme="minorHAnsi"/>
          <w:color w:val="000000"/>
          <w:shd w:val="clear" w:color="auto" w:fill="FFFFFF"/>
        </w:rPr>
        <w:t>w4-w5)*k2/(w5*(k1-k2));</w:t>
      </w:r>
    </w:p>
    <w:p w14:paraId="7E34AA6A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B02323">
        <w:rPr>
          <w:rFonts w:cstheme="minorHAnsi"/>
          <w:color w:val="000000"/>
          <w:shd w:val="clear" w:color="auto" w:fill="FFFFFF"/>
        </w:rPr>
        <w:t>pvalor</w:t>
      </w:r>
      <w:proofErr w:type="spellEnd"/>
      <w:r w:rsidRPr="00B02323">
        <w:rPr>
          <w:rFonts w:cstheme="minorHAnsi"/>
          <w:color w:val="000000"/>
          <w:shd w:val="clear" w:color="auto" w:fill="FFFFFF"/>
        </w:rPr>
        <w:t>=</w:t>
      </w:r>
      <w:proofErr w:type="gramEnd"/>
      <w:r w:rsidRPr="00B02323">
        <w:rPr>
          <w:rFonts w:cstheme="minorHAnsi"/>
          <w:b/>
          <w:bCs/>
          <w:color w:val="008080"/>
          <w:shd w:val="clear" w:color="auto" w:fill="FFFFFF"/>
        </w:rPr>
        <w:t>1</w:t>
      </w:r>
      <w:r w:rsidRPr="00B02323">
        <w:rPr>
          <w:rFonts w:cstheme="minorHAnsi"/>
          <w:color w:val="000000"/>
          <w:shd w:val="clear" w:color="auto" w:fill="FFFFFF"/>
        </w:rPr>
        <w:t>-probf(fbeale1,(k1-k2),k2);</w:t>
      </w:r>
    </w:p>
    <w:p w14:paraId="4D9A7276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457AAC34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02323">
        <w:rPr>
          <w:rFonts w:cstheme="minorHAnsi"/>
          <w:color w:val="000000"/>
          <w:shd w:val="clear" w:color="auto" w:fill="FFFFFF"/>
        </w:rPr>
        <w:t>fbeale2</w:t>
      </w:r>
      <w:proofErr w:type="gramStart"/>
      <w:r w:rsidRPr="00B02323">
        <w:rPr>
          <w:rFonts w:cstheme="minorHAnsi"/>
          <w:color w:val="000000"/>
          <w:shd w:val="clear" w:color="auto" w:fill="FFFFFF"/>
        </w:rPr>
        <w:t>=(</w:t>
      </w:r>
      <w:proofErr w:type="gramEnd"/>
      <w:r w:rsidRPr="00B02323">
        <w:rPr>
          <w:rFonts w:cstheme="minorHAnsi"/>
          <w:color w:val="000000"/>
          <w:shd w:val="clear" w:color="auto" w:fill="FFFFFF"/>
        </w:rPr>
        <w:t>w4-w7)*k3/(w7*(k1-k3));</w:t>
      </w:r>
    </w:p>
    <w:p w14:paraId="0E2D1EEF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02323">
        <w:rPr>
          <w:rFonts w:cstheme="minorHAnsi"/>
          <w:color w:val="000000"/>
          <w:shd w:val="clear" w:color="auto" w:fill="FFFFFF"/>
        </w:rPr>
        <w:t>pvalor2=</w:t>
      </w:r>
      <w:r w:rsidRPr="00B02323">
        <w:rPr>
          <w:rFonts w:cstheme="minorHAnsi"/>
          <w:b/>
          <w:bCs/>
          <w:color w:val="008080"/>
          <w:shd w:val="clear" w:color="auto" w:fill="FFFFFF"/>
        </w:rPr>
        <w:t>1</w:t>
      </w:r>
      <w:r w:rsidRPr="00B02323">
        <w:rPr>
          <w:rFonts w:cstheme="minorHAnsi"/>
          <w:color w:val="000000"/>
          <w:shd w:val="clear" w:color="auto" w:fill="FFFFFF"/>
        </w:rPr>
        <w:t>-</w:t>
      </w:r>
      <w:proofErr w:type="gramStart"/>
      <w:r w:rsidRPr="00B02323">
        <w:rPr>
          <w:rFonts w:cstheme="minorHAnsi"/>
          <w:color w:val="000000"/>
          <w:shd w:val="clear" w:color="auto" w:fill="FFFFFF"/>
        </w:rPr>
        <w:t>probf(</w:t>
      </w:r>
      <w:proofErr w:type="gramEnd"/>
      <w:r w:rsidRPr="00B02323">
        <w:rPr>
          <w:rFonts w:cstheme="minorHAnsi"/>
          <w:color w:val="000000"/>
          <w:shd w:val="clear" w:color="auto" w:fill="FFFFFF"/>
        </w:rPr>
        <w:t>fbeale2,(k1-k3),k3);</w:t>
      </w:r>
    </w:p>
    <w:p w14:paraId="3925F362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74087AB5" w14:textId="77777777" w:rsidR="00436369" w:rsidRPr="00B02323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02323">
        <w:rPr>
          <w:rFonts w:cstheme="minorHAnsi"/>
          <w:color w:val="000000"/>
          <w:shd w:val="clear" w:color="auto" w:fill="FFFFFF"/>
        </w:rPr>
        <w:t>fbeale3</w:t>
      </w:r>
      <w:proofErr w:type="gramStart"/>
      <w:r w:rsidRPr="00B02323">
        <w:rPr>
          <w:rFonts w:cstheme="minorHAnsi"/>
          <w:color w:val="000000"/>
          <w:shd w:val="clear" w:color="auto" w:fill="FFFFFF"/>
        </w:rPr>
        <w:t>=(</w:t>
      </w:r>
      <w:proofErr w:type="gramEnd"/>
      <w:r w:rsidRPr="00B02323">
        <w:rPr>
          <w:rFonts w:cstheme="minorHAnsi"/>
          <w:color w:val="000000"/>
          <w:shd w:val="clear" w:color="auto" w:fill="FFFFFF"/>
        </w:rPr>
        <w:t>w5-w7)*k3/(w7*(k2-k3));</w:t>
      </w:r>
    </w:p>
    <w:p w14:paraId="04586153" w14:textId="77777777" w:rsidR="00436369" w:rsidRPr="00B27D1D" w:rsidRDefault="00436369" w:rsidP="00436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B27D1D">
        <w:rPr>
          <w:rFonts w:cstheme="minorHAnsi"/>
          <w:color w:val="000000"/>
          <w:shd w:val="clear" w:color="auto" w:fill="FFFFFF"/>
          <w:lang w:val="es-ES"/>
        </w:rPr>
        <w:t>pvalor3=</w:t>
      </w:r>
      <w:r w:rsidRPr="00B27D1D">
        <w:rPr>
          <w:rFonts w:cstheme="minorHAnsi"/>
          <w:b/>
          <w:bCs/>
          <w:color w:val="008080"/>
          <w:shd w:val="clear" w:color="auto" w:fill="FFFFFF"/>
          <w:lang w:val="es-ES"/>
        </w:rPr>
        <w:t>1</w:t>
      </w:r>
      <w:r w:rsidRPr="00B27D1D">
        <w:rPr>
          <w:rFonts w:cstheme="minorHAnsi"/>
          <w:color w:val="000000"/>
          <w:shd w:val="clear" w:color="auto" w:fill="FFFFFF"/>
          <w:lang w:val="es-ES"/>
        </w:rPr>
        <w:t>-</w:t>
      </w:r>
      <w:proofErr w:type="gramStart"/>
      <w:r w:rsidRPr="00B27D1D">
        <w:rPr>
          <w:rFonts w:cstheme="minorHAnsi"/>
          <w:color w:val="000000"/>
          <w:shd w:val="clear" w:color="auto" w:fill="FFFFFF"/>
          <w:lang w:val="es-ES"/>
        </w:rPr>
        <w:t>probf(</w:t>
      </w:r>
      <w:proofErr w:type="gramEnd"/>
      <w:r w:rsidRPr="00B27D1D">
        <w:rPr>
          <w:rFonts w:cstheme="minorHAnsi"/>
          <w:color w:val="000000"/>
          <w:shd w:val="clear" w:color="auto" w:fill="FFFFFF"/>
          <w:lang w:val="es-ES"/>
        </w:rPr>
        <w:t>fbeale3,(k2-k3),k3);</w:t>
      </w:r>
    </w:p>
    <w:p w14:paraId="6646C626" w14:textId="77777777" w:rsidR="00436369" w:rsidRDefault="00436369" w:rsidP="00436369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747614F7" w14:textId="6E93DBC5" w:rsidR="00B02323" w:rsidRDefault="00B02323" w:rsidP="00436369">
      <w:pPr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b/>
          <w:color w:val="000000"/>
          <w:shd w:val="clear" w:color="auto" w:fill="FFFFFF"/>
          <w:lang w:val="es-ES"/>
        </w:rPr>
        <w:t>Valores de p-valores:</w:t>
      </w:r>
    </w:p>
    <w:p w14:paraId="5E812D84" w14:textId="77777777" w:rsidR="00B02323" w:rsidRPr="00B02323" w:rsidRDefault="00B02323" w:rsidP="00B0232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  <w:r w:rsidRPr="00B02323">
        <w:rPr>
          <w:rFonts w:cstheme="minorHAnsi"/>
          <w:noProof/>
          <w:lang w:val="es-ES"/>
        </w:rPr>
        <w:t>Pvalor1 = 0.20544</w:t>
      </w:r>
    </w:p>
    <w:p w14:paraId="1CBC1312" w14:textId="77777777" w:rsidR="00B02323" w:rsidRPr="00B02323" w:rsidRDefault="00B02323" w:rsidP="00B02323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lang w:val="es-ES"/>
        </w:rPr>
      </w:pPr>
      <w:r w:rsidRPr="00B02323">
        <w:rPr>
          <w:rFonts w:cstheme="minorHAnsi"/>
          <w:noProof/>
          <w:lang w:val="es-ES"/>
        </w:rPr>
        <w:t>Pvalor2 = .004545197</w:t>
      </w:r>
    </w:p>
    <w:p w14:paraId="710F4F59" w14:textId="72694A7F" w:rsidR="00B02323" w:rsidRDefault="00B02323" w:rsidP="00DC33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 w:rsidRPr="00B02323">
        <w:rPr>
          <w:rFonts w:cstheme="minorHAnsi"/>
          <w:noProof/>
          <w:lang w:val="es-ES"/>
        </w:rPr>
        <w:t>Pvalor3 = .003807254</w:t>
      </w:r>
    </w:p>
    <w:p w14:paraId="4C5BE4DE" w14:textId="77777777" w:rsidR="00DC330B" w:rsidRPr="00DC330B" w:rsidRDefault="00DC330B" w:rsidP="00DC33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55409325" w14:textId="2CD2186E" w:rsidR="00B02323" w:rsidRPr="00766403" w:rsidRDefault="00B02323" w:rsidP="00B02323">
      <w:pPr>
        <w:rPr>
          <w:rFonts w:cstheme="minorHAnsi"/>
          <w:color w:val="000000"/>
          <w:shd w:val="clear" w:color="auto" w:fill="FFFFFF"/>
          <w:lang w:val="es-ES"/>
        </w:rPr>
      </w:pPr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El p-valor 1 (comparación de 4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con 5) es 0.20544 es alto, entonces la comparación de 4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con 5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se dice que es muy difícil que 4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sea peor que 5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2959DC51" w14:textId="6CDB4793" w:rsidR="00B02323" w:rsidRPr="00766403" w:rsidRDefault="00B02323" w:rsidP="00B02323">
      <w:pPr>
        <w:rPr>
          <w:rFonts w:cstheme="minorHAnsi"/>
          <w:color w:val="000000"/>
          <w:shd w:val="clear" w:color="auto" w:fill="FFFFFF"/>
          <w:lang w:val="es-ES"/>
        </w:rPr>
      </w:pPr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El p-valor2 es bajo siendo .004545197 donde se hace la comparación de 4 frente a 7, se entiende que si 4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son mejores que 7.</w:t>
      </w:r>
    </w:p>
    <w:p w14:paraId="7765DC26" w14:textId="6426372C" w:rsidR="00B02323" w:rsidRDefault="00B02323" w:rsidP="00B02323">
      <w:pPr>
        <w:rPr>
          <w:rFonts w:cstheme="minorHAnsi"/>
          <w:color w:val="000000"/>
          <w:shd w:val="clear" w:color="auto" w:fill="FFFFFF"/>
          <w:lang w:val="es-ES"/>
        </w:rPr>
      </w:pPr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El p-valor3 es bajo donde se compara 5 frente a 7, donde si 5 </w:t>
      </w:r>
      <w:proofErr w:type="spellStart"/>
      <w:r w:rsidRPr="007664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766403">
        <w:rPr>
          <w:rFonts w:cstheme="minorHAnsi"/>
          <w:color w:val="000000"/>
          <w:shd w:val="clear" w:color="auto" w:fill="FFFFFF"/>
          <w:lang w:val="es-ES"/>
        </w:rPr>
        <w:t xml:space="preserve"> son mejores que 7.</w:t>
      </w:r>
    </w:p>
    <w:p w14:paraId="25D3935E" w14:textId="012F45CC" w:rsidR="00766403" w:rsidRPr="00766403" w:rsidRDefault="00766403" w:rsidP="00B02323">
      <w:pPr>
        <w:rPr>
          <w:rFonts w:cstheme="minorHAnsi"/>
          <w:b/>
          <w:color w:val="000000"/>
          <w:shd w:val="clear" w:color="auto" w:fill="FFFFFF"/>
          <w:lang w:val="es-ES"/>
        </w:rPr>
      </w:pPr>
      <w:r w:rsidRPr="00766403">
        <w:rPr>
          <w:rFonts w:cstheme="minorHAnsi"/>
          <w:b/>
          <w:color w:val="000000"/>
          <w:shd w:val="clear" w:color="auto" w:fill="FFFFFF"/>
          <w:lang w:val="es-ES"/>
        </w:rPr>
        <w:t>Conclusión Final</w:t>
      </w:r>
    </w:p>
    <w:p w14:paraId="72B73240" w14:textId="1DE66389" w:rsidR="001F514A" w:rsidRPr="001F514A" w:rsidRDefault="00766403" w:rsidP="000B1EEA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La conclusión final de la cantidad de grupos (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)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baseado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en el resultado de </w:t>
      </w:r>
      <w:proofErr w:type="gramStart"/>
      <w:r>
        <w:rPr>
          <w:rFonts w:cstheme="minorHAnsi"/>
          <w:color w:val="000000"/>
          <w:shd w:val="clear" w:color="auto" w:fill="FFFFFF"/>
          <w:lang w:val="es-ES"/>
        </w:rPr>
        <w:t>todos</w:t>
      </w:r>
      <w:proofErr w:type="gramEnd"/>
      <w:r>
        <w:rPr>
          <w:rFonts w:cstheme="minorHAnsi"/>
          <w:color w:val="000000"/>
          <w:shd w:val="clear" w:color="auto" w:fill="FFFFFF"/>
          <w:lang w:val="es-ES"/>
        </w:rPr>
        <w:t xml:space="preserve"> las pruebas es quedar con 4 grupos (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).</w:t>
      </w:r>
    </w:p>
    <w:p w14:paraId="78A7CAC6" w14:textId="565DA499" w:rsidR="001F514A" w:rsidRPr="00766403" w:rsidRDefault="001F514A" w:rsidP="001F514A">
      <w:pPr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b/>
          <w:color w:val="000000"/>
          <w:shd w:val="clear" w:color="auto" w:fill="FFFFFF"/>
          <w:lang w:val="es-ES"/>
        </w:rPr>
        <w:t>Grupos (</w:t>
      </w:r>
      <w:proofErr w:type="spellStart"/>
      <w:r>
        <w:rPr>
          <w:rFonts w:cstheme="minorHAnsi"/>
          <w:b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b/>
          <w:color w:val="000000"/>
          <w:shd w:val="clear" w:color="auto" w:fill="FFFFFF"/>
          <w:lang w:val="es-ES"/>
        </w:rPr>
        <w:t>)</w:t>
      </w:r>
    </w:p>
    <w:p w14:paraId="402F7BA9" w14:textId="49E3C341" w:rsidR="001F514A" w:rsidRPr="001F514A" w:rsidRDefault="001F514A" w:rsidP="001F514A">
      <w:pPr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El código SAS abajo se puede utilizar para estudiar los grupos.</w:t>
      </w:r>
    </w:p>
    <w:p w14:paraId="6F622EAF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24A5E105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0AB63098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72FE67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78967E52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PAIS;</w:t>
      </w:r>
    </w:p>
    <w:p w14:paraId="407905E0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E34667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10CA11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24B057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=cluster5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=cluster5s;</w:t>
      </w:r>
    </w:p>
    <w:p w14:paraId="488DBBFE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0071D692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41439B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=cluster5s;</w:t>
      </w:r>
    </w:p>
    <w:p w14:paraId="24CB5D5D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PAIS;</w:t>
      </w:r>
    </w:p>
    <w:p w14:paraId="28C985C7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1DDBFA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8CDC40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EA5DEB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=cluster7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=cluster7s;</w:t>
      </w:r>
    </w:p>
    <w:p w14:paraId="3A21AB9B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38C12BBB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B782BE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=cluster7s;</w:t>
      </w:r>
    </w:p>
    <w:p w14:paraId="4C1F9CBF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PAIS;</w:t>
      </w:r>
    </w:p>
    <w:p w14:paraId="73CD3089" w14:textId="77777777" w:rsidR="001F514A" w:rsidRPr="003A29D2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37B687" w14:textId="77777777" w:rsidR="001F514A" w:rsidRPr="001F514A" w:rsidRDefault="001F514A" w:rsidP="000B1EEA">
      <w:pPr>
        <w:rPr>
          <w:rFonts w:cstheme="minorHAnsi"/>
          <w:b/>
          <w:color w:val="000000"/>
          <w:shd w:val="clear" w:color="auto" w:fill="FFFFFF"/>
        </w:rPr>
      </w:pPr>
    </w:p>
    <w:p w14:paraId="5A8201A3" w14:textId="490D891B" w:rsidR="000B1EEA" w:rsidRPr="00766403" w:rsidRDefault="000B1EEA" w:rsidP="000B1EEA">
      <w:pPr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b/>
          <w:color w:val="000000"/>
          <w:shd w:val="clear" w:color="auto" w:fill="FFFFFF"/>
          <w:lang w:val="es-ES"/>
        </w:rPr>
        <w:t>Pruebas con R</w:t>
      </w:r>
    </w:p>
    <w:p w14:paraId="639F4635" w14:textId="3684C4DF" w:rsidR="00073803" w:rsidRDefault="00073803" w:rsidP="0043636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He hecho algunas pruebas con R.</w:t>
      </w:r>
    </w:p>
    <w:p w14:paraId="0813914E" w14:textId="05F92C1E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En el ejemplo abajo se utiliza el paquete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NbClust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para determinar el número correcto de</w:t>
      </w:r>
      <w:r>
        <w:rPr>
          <w:rFonts w:cstheme="minorHAnsi"/>
          <w:color w:val="000000"/>
          <w:shd w:val="clear" w:color="auto" w:fill="FFFFFF"/>
          <w:lang w:val="es-ES"/>
        </w:rPr>
        <w:t xml:space="preserve"> grupos</w:t>
      </w: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</w:t>
      </w:r>
      <w:r>
        <w:rPr>
          <w:rFonts w:cstheme="minorHAnsi"/>
          <w:color w:val="000000"/>
          <w:shd w:val="clear" w:color="auto" w:fill="FFFFFF"/>
          <w:lang w:val="es-ES"/>
        </w:rPr>
        <w:t>(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)</w:t>
      </w:r>
      <w:r w:rsidRPr="00073803"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0A7A095C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Enlace para el tutorial:</w:t>
      </w:r>
    </w:p>
    <w:p w14:paraId="06C5B8E9" w14:textId="47E2B93D" w:rsidR="00073803" w:rsidRDefault="00BC4B2C" w:rsidP="00073803">
      <w:pPr>
        <w:rPr>
          <w:rFonts w:cstheme="minorHAnsi"/>
          <w:color w:val="000000"/>
          <w:shd w:val="clear" w:color="auto" w:fill="FFFFFF"/>
          <w:lang w:val="es-ES"/>
        </w:rPr>
      </w:pPr>
      <w:hyperlink r:id="rId17" w:history="1">
        <w:r w:rsidR="00073803" w:rsidRPr="00594265">
          <w:rPr>
            <w:rStyle w:val="Hipervnculo"/>
            <w:rFonts w:cstheme="minorHAnsi"/>
            <w:shd w:val="clear" w:color="auto" w:fill="FFFFFF"/>
            <w:lang w:val="es-ES"/>
          </w:rPr>
          <w:t>http://www.inside-r.org/packages/cran/NbClust/docs/NbClust</w:t>
        </w:r>
      </w:hyperlink>
    </w:p>
    <w:p w14:paraId="1D3A022A" w14:textId="0880BCFB" w:rsidR="00073803" w:rsidRPr="001F514A" w:rsidRDefault="00073803" w:rsidP="00073803">
      <w:pPr>
        <w:rPr>
          <w:rFonts w:cstheme="minorHAnsi"/>
          <w:b/>
          <w:color w:val="000000"/>
          <w:shd w:val="clear" w:color="auto" w:fill="FFFFFF"/>
          <w:lang w:val="es-ES"/>
        </w:rPr>
      </w:pPr>
      <w:r w:rsidRPr="001F514A">
        <w:rPr>
          <w:rFonts w:cstheme="minorHAnsi"/>
          <w:b/>
          <w:color w:val="000000"/>
          <w:shd w:val="clear" w:color="auto" w:fill="FFFFFF"/>
          <w:lang w:val="es-ES"/>
        </w:rPr>
        <w:t>Código R:</w:t>
      </w:r>
    </w:p>
    <w:p w14:paraId="5571C52C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setwd</w:t>
      </w:r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("/Users/caiomsouza/git/Bitbucket/ucm/COMPLEMENTOS_DE_FORMACION_EN_TECNICAS_DE_MINERIA_DE_DATOS/tareas-entregar/trabajo-31enero16")</w:t>
      </w:r>
    </w:p>
    <w:p w14:paraId="636E0E55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paises</w:t>
      </w:r>
      <w:proofErr w:type="spellEnd"/>
      <w:proofErr w:type="gramEnd"/>
      <w:r w:rsidRPr="00073803">
        <w:rPr>
          <w:rFonts w:cstheme="minorHAnsi"/>
          <w:color w:val="000000"/>
          <w:shd w:val="clear" w:color="auto" w:fill="FFFFFF"/>
        </w:rPr>
        <w:t xml:space="preserve"> &lt;- read.csv(file="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DatosPaises.csv",head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=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TRUE,sep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=",")</w:t>
      </w:r>
    </w:p>
    <w:p w14:paraId="1028B8EF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#</w:t>
      </w:r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head(</w:t>
      </w:r>
      <w:proofErr w:type="spellStart"/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paises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>, 10)</w:t>
      </w:r>
    </w:p>
    <w:p w14:paraId="39656D85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#Dejar solo POBL NATALIDA ESPERANZ MORTALID</w:t>
      </w:r>
    </w:p>
    <w:p w14:paraId="1A707A11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paises.valores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&lt;-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paises</w:t>
      </w:r>
      <w:proofErr w:type="spellEnd"/>
    </w:p>
    <w:p w14:paraId="68079519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Remove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la columna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Paises</w:t>
      </w:r>
      <w:proofErr w:type="spellEnd"/>
    </w:p>
    <w:p w14:paraId="5D00B343" w14:textId="4DDEA7C0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paises.valores$Pais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&lt;- NULL</w:t>
      </w:r>
    </w:p>
    <w:p w14:paraId="7EE9F19F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Remove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la columna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BalanzaComercial</w:t>
      </w:r>
      <w:proofErr w:type="spellEnd"/>
    </w:p>
    <w:p w14:paraId="1718BC97" w14:textId="43128A62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paises.v</w:t>
      </w:r>
      <w:r>
        <w:rPr>
          <w:rFonts w:cstheme="minorHAnsi"/>
          <w:color w:val="000000"/>
          <w:shd w:val="clear" w:color="auto" w:fill="FFFFFF"/>
          <w:lang w:val="es-ES"/>
        </w:rPr>
        <w:t>alores$BalanzaComercial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&lt;- NULL</w:t>
      </w:r>
    </w:p>
    <w:p w14:paraId="2B07B503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Remove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la columna PIB</w:t>
      </w:r>
    </w:p>
    <w:p w14:paraId="6C855A6F" w14:textId="3953B0FC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paises.valores$PIB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&lt;- NULL</w:t>
      </w:r>
    </w:p>
    <w:p w14:paraId="52EB3D39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Remove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la columna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ProdCereales</w:t>
      </w:r>
      <w:proofErr w:type="spellEnd"/>
    </w:p>
    <w:p w14:paraId="6A2FF1DF" w14:textId="1CC23182" w:rsidR="00073803" w:rsidRPr="001F514A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 w:rsidRPr="001F514A">
        <w:rPr>
          <w:rFonts w:cstheme="minorHAnsi"/>
          <w:color w:val="000000"/>
          <w:shd w:val="clear" w:color="auto" w:fill="FFFFFF"/>
          <w:lang w:val="es-ES"/>
        </w:rPr>
        <w:t>paises.valores$ProdCereales</w:t>
      </w:r>
      <w:proofErr w:type="spellEnd"/>
      <w:r w:rsidRPr="001F514A">
        <w:rPr>
          <w:rFonts w:cstheme="minorHAnsi"/>
          <w:color w:val="000000"/>
          <w:shd w:val="clear" w:color="auto" w:fill="FFFFFF"/>
          <w:lang w:val="es-ES"/>
        </w:rPr>
        <w:t xml:space="preserve"> &lt;- NULL</w:t>
      </w:r>
    </w:p>
    <w:p w14:paraId="39D31215" w14:textId="60F20BCF" w:rsidR="00073803" w:rsidRPr="001F514A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1F514A">
        <w:rPr>
          <w:rFonts w:cstheme="minorHAnsi"/>
          <w:color w:val="000000"/>
          <w:shd w:val="clear" w:color="auto" w:fill="FFFFFF"/>
          <w:lang w:val="es-ES"/>
        </w:rPr>
        <w:t>#</w:t>
      </w:r>
      <w:proofErr w:type="gramStart"/>
      <w:r w:rsidRPr="001F514A">
        <w:rPr>
          <w:rFonts w:cstheme="minorHAnsi"/>
          <w:color w:val="000000"/>
          <w:shd w:val="clear" w:color="auto" w:fill="FFFFFF"/>
          <w:lang w:val="es-ES"/>
        </w:rPr>
        <w:t>head(</w:t>
      </w:r>
      <w:proofErr w:type="gramEnd"/>
      <w:r w:rsidRPr="001F514A">
        <w:rPr>
          <w:rFonts w:cstheme="minorHAnsi"/>
          <w:color w:val="000000"/>
          <w:shd w:val="clear" w:color="auto" w:fill="FFFFFF"/>
          <w:lang w:val="es-ES"/>
        </w:rPr>
        <w:t>paises.valores,10)</w:t>
      </w:r>
    </w:p>
    <w:p w14:paraId="71698977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 Normaliza las variables </w:t>
      </w:r>
    </w:p>
    <w:p w14:paraId="78CB9243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lastRenderedPageBreak/>
        <w:t>paises.valores.normalizar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&lt;- </w:t>
      </w: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scale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>(</w:t>
      </w:r>
      <w:proofErr w:type="spellStart"/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paises.valores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>)</w:t>
      </w:r>
    </w:p>
    <w:p w14:paraId="34B7143E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#</w:t>
      </w:r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head(</w:t>
      </w:r>
      <w:proofErr w:type="spellStart"/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paises.valores.normalizar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>, 10)</w:t>
      </w:r>
    </w:p>
    <w:p w14:paraId="355C8552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</w:p>
    <w:p w14:paraId="3973638C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## Prueba el mejor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cluster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</w:t>
      </w:r>
    </w:p>
    <w:p w14:paraId="1ABEB3A6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 xml:space="preserve">data1 &lt;- 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paises.valores</w:t>
      </w:r>
      <w:proofErr w:type="spellEnd"/>
    </w:p>
    <w:p w14:paraId="20FEAD37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 xml:space="preserve">data2 &lt;- 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paises.valores.normalizar</w:t>
      </w:r>
      <w:proofErr w:type="spellEnd"/>
    </w:p>
    <w:p w14:paraId="6547DC83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>#data&lt;-</w:t>
      </w:r>
      <w:proofErr w:type="gramStart"/>
      <w:r w:rsidRPr="00073803">
        <w:rPr>
          <w:rFonts w:cstheme="minorHAnsi"/>
          <w:color w:val="000000"/>
          <w:shd w:val="clear" w:color="auto" w:fill="FFFFFF"/>
        </w:rPr>
        <w:t>iris[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 xml:space="preserve">,-c(5)] </w:t>
      </w:r>
    </w:p>
    <w:p w14:paraId="10E37D03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</w:p>
    <w:p w14:paraId="023F9364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>#data &lt;- data1</w:t>
      </w:r>
    </w:p>
    <w:p w14:paraId="70F06B25" w14:textId="40BBFE42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data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&lt;- data2</w:t>
      </w:r>
    </w:p>
    <w:p w14:paraId="524B62C7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 w:rsidRPr="00073803">
        <w:rPr>
          <w:rFonts w:cstheme="minorHAnsi"/>
          <w:color w:val="000000"/>
          <w:shd w:val="clear" w:color="auto" w:fill="FFFFFF"/>
        </w:rPr>
        <w:t>res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&lt;-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NbClust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(data, 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diss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=NULL, distance = 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euclidean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", min.nc=2, max.nc=6, </w:t>
      </w:r>
    </w:p>
    <w:p w14:paraId="31193B58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 xml:space="preserve">             </w:t>
      </w:r>
      <w:proofErr w:type="gramStart"/>
      <w:r w:rsidRPr="00073803">
        <w:rPr>
          <w:rFonts w:cstheme="minorHAnsi"/>
          <w:color w:val="000000"/>
          <w:shd w:val="clear" w:color="auto" w:fill="FFFFFF"/>
        </w:rPr>
        <w:t>method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 xml:space="preserve"> = "ward.D2", index = "kl") </w:t>
      </w:r>
    </w:p>
    <w:p w14:paraId="30066AA6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All.index</w:t>
      </w:r>
      <w:proofErr w:type="spellEnd"/>
    </w:p>
    <w:p w14:paraId="01362751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Best.nc</w:t>
      </w:r>
    </w:p>
    <w:p w14:paraId="2BF51953" w14:textId="4806F7E5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Best.partition</w:t>
      </w:r>
      <w:proofErr w:type="spellEnd"/>
    </w:p>
    <w:p w14:paraId="74D94374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 w:rsidRPr="00073803">
        <w:rPr>
          <w:rFonts w:cstheme="minorHAnsi"/>
          <w:color w:val="000000"/>
          <w:shd w:val="clear" w:color="auto" w:fill="FFFFFF"/>
        </w:rPr>
        <w:t>res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&lt;-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NbClust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(data, 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diss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=NULL, distance = 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euclidean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", min.nc=2, max.nc=6, </w:t>
      </w:r>
    </w:p>
    <w:p w14:paraId="4DFDA779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 xml:space="preserve">             </w:t>
      </w:r>
      <w:proofErr w:type="gramStart"/>
      <w:r w:rsidRPr="00073803">
        <w:rPr>
          <w:rFonts w:cstheme="minorHAnsi"/>
          <w:color w:val="000000"/>
          <w:shd w:val="clear" w:color="auto" w:fill="FFFFFF"/>
        </w:rPr>
        <w:t>method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 xml:space="preserve"> = 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kmeans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", index = 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hubert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")</w:t>
      </w:r>
    </w:p>
    <w:p w14:paraId="4B4780CB" w14:textId="75909DE9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All.index</w:t>
      </w:r>
      <w:proofErr w:type="spellEnd"/>
    </w:p>
    <w:p w14:paraId="1124DA58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 w:rsidRPr="00073803">
        <w:rPr>
          <w:rFonts w:cstheme="minorHAnsi"/>
          <w:color w:val="000000"/>
          <w:shd w:val="clear" w:color="auto" w:fill="FFFFFF"/>
        </w:rPr>
        <w:t>res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&lt;-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NbClust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(data, 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diss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>=NULL, distance = "</w:t>
      </w:r>
      <w:proofErr w:type="spellStart"/>
      <w:r w:rsidRPr="00073803">
        <w:rPr>
          <w:rFonts w:cstheme="minorHAnsi"/>
          <w:color w:val="000000"/>
          <w:shd w:val="clear" w:color="auto" w:fill="FFFFFF"/>
        </w:rPr>
        <w:t>manhattan</w:t>
      </w:r>
      <w:proofErr w:type="spellEnd"/>
      <w:r w:rsidRPr="00073803">
        <w:rPr>
          <w:rFonts w:cstheme="minorHAnsi"/>
          <w:color w:val="000000"/>
          <w:shd w:val="clear" w:color="auto" w:fill="FFFFFF"/>
        </w:rPr>
        <w:t xml:space="preserve">", min.nc=2, max.nc=6, </w:t>
      </w:r>
    </w:p>
    <w:p w14:paraId="4DD91957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 xml:space="preserve">             </w:t>
      </w:r>
      <w:proofErr w:type="gramStart"/>
      <w:r w:rsidRPr="00073803">
        <w:rPr>
          <w:rFonts w:cstheme="minorHAnsi"/>
          <w:color w:val="000000"/>
          <w:shd w:val="clear" w:color="auto" w:fill="FFFFFF"/>
        </w:rPr>
        <w:t>method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 xml:space="preserve"> = "complete", index = "all") </w:t>
      </w:r>
    </w:p>
    <w:p w14:paraId="1CAE015D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All.index</w:t>
      </w:r>
      <w:proofErr w:type="spellEnd"/>
    </w:p>
    <w:p w14:paraId="5A770FB2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Best.nc</w:t>
      </w:r>
    </w:p>
    <w:p w14:paraId="24A2015F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</w:rPr>
        <w:t>All.CriticalValues</w:t>
      </w:r>
      <w:proofErr w:type="spellEnd"/>
    </w:p>
    <w:p w14:paraId="761B6DF4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res$</w:t>
      </w:r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Best.partition</w:t>
      </w:r>
      <w:proofErr w:type="spellEnd"/>
    </w:p>
    <w:p w14:paraId="15561EAE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</w:p>
    <w:p w14:paraId="487DA68B" w14:textId="5CCB8F91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lastRenderedPageBreak/>
        <w:t>He probado los datos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normalizados y no normalizados por curiosidad, pero si lo sé que por las unidades de medidas no tener las mismas es obligatorio normalizar los datos.</w:t>
      </w:r>
    </w:p>
    <w:p w14:paraId="7C73B706" w14:textId="237B9BCF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Con el método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ward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se recomienda 6 grupos/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, pero con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kmeans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y complete se recomien</w:t>
      </w:r>
      <w:r>
        <w:rPr>
          <w:rFonts w:cstheme="minorHAnsi"/>
          <w:color w:val="000000"/>
          <w:shd w:val="clear" w:color="auto" w:fill="FFFFFF"/>
          <w:lang w:val="es-ES"/>
        </w:rPr>
        <w:t>da 2 con los datos normalizados.</w:t>
      </w:r>
    </w:p>
    <w:p w14:paraId="2F4FC6C2" w14:textId="4E60D698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Cuando los datos no son normalizados se recomienda 5 grupos con </w:t>
      </w:r>
      <w:proofErr w:type="spellStart"/>
      <w:r w:rsidRPr="00073803">
        <w:rPr>
          <w:rFonts w:cstheme="minorHAnsi"/>
          <w:color w:val="000000"/>
          <w:shd w:val="clear" w:color="auto" w:fill="FFFFFF"/>
          <w:lang w:val="es-ES"/>
        </w:rPr>
        <w:t>ward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 y después con los otros métodos 2</w:t>
      </w:r>
      <w:r>
        <w:rPr>
          <w:rFonts w:cstheme="minorHAnsi"/>
          <w:color w:val="000000"/>
          <w:shd w:val="clear" w:color="auto" w:fill="FFFFFF"/>
          <w:lang w:val="es-ES"/>
        </w:rPr>
        <w:t>.</w:t>
      </w:r>
    </w:p>
    <w:p w14:paraId="2288CEA1" w14:textId="2DBA33C9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La conclusión es que el mejor número de </w:t>
      </w:r>
      <w:r>
        <w:rPr>
          <w:rFonts w:cstheme="minorHAnsi"/>
          <w:color w:val="000000"/>
          <w:shd w:val="clear" w:color="auto" w:fill="FFFFFF"/>
          <w:lang w:val="es-ES"/>
        </w:rPr>
        <w:t xml:space="preserve">grupos </w:t>
      </w:r>
      <w:r w:rsidRPr="00073803">
        <w:rPr>
          <w:rFonts w:cstheme="minorHAnsi"/>
          <w:color w:val="000000"/>
          <w:shd w:val="clear" w:color="auto" w:fill="FFFFFF"/>
          <w:lang w:val="es-ES"/>
        </w:rPr>
        <w:t>son 2.</w:t>
      </w:r>
    </w:p>
    <w:p w14:paraId="27AAE7A1" w14:textId="241A0819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>Pero los valores son distintos cuando los v</w:t>
      </w:r>
      <w:r>
        <w:rPr>
          <w:rFonts w:cstheme="minorHAnsi"/>
          <w:color w:val="000000"/>
          <w:shd w:val="clear" w:color="auto" w:fill="FFFFFF"/>
          <w:lang w:val="es-ES"/>
        </w:rPr>
        <w:t>alores están normalizados o no.</w:t>
      </w:r>
    </w:p>
    <w:p w14:paraId="6284C422" w14:textId="16E56E84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r w:rsidRPr="00073803">
        <w:rPr>
          <w:rFonts w:cstheme="minorHAnsi"/>
          <w:color w:val="000000"/>
          <w:shd w:val="clear" w:color="auto" w:fill="FFFFFF"/>
          <w:lang w:val="es-ES"/>
        </w:rPr>
        <w:t xml:space="preserve">Con los datos normalizados tenemos las siguientes recomendaciones para el numero de </w:t>
      </w:r>
      <w:proofErr w:type="spellStart"/>
      <w:proofErr w:type="gramStart"/>
      <w:r w:rsidRPr="00073803"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 w:rsidRPr="00073803">
        <w:rPr>
          <w:rFonts w:cstheme="minorHAnsi"/>
          <w:color w:val="000000"/>
          <w:shd w:val="clear" w:color="auto" w:fill="FFFFFF"/>
          <w:lang w:val="es-ES"/>
        </w:rPr>
        <w:t>(</w:t>
      </w:r>
      <w:proofErr w:type="gramEnd"/>
      <w:r w:rsidRPr="00073803">
        <w:rPr>
          <w:rFonts w:cstheme="minorHAnsi"/>
          <w:color w:val="000000"/>
          <w:shd w:val="clear" w:color="auto" w:fill="FFFFFF"/>
          <w:lang w:val="es-ES"/>
        </w:rPr>
        <w:t>grupos):</w:t>
      </w:r>
    </w:p>
    <w:p w14:paraId="1A65327B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>PseudoT2: 2</w:t>
      </w:r>
    </w:p>
    <w:p w14:paraId="374E6244" w14:textId="7ACD6B6E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>Test de Beale:</w:t>
      </w:r>
      <w:r>
        <w:rPr>
          <w:rFonts w:cstheme="minorHAnsi"/>
          <w:color w:val="000000"/>
          <w:shd w:val="clear" w:color="auto" w:fill="FFFFFF"/>
        </w:rPr>
        <w:t xml:space="preserve"> 2</w:t>
      </w:r>
    </w:p>
    <w:p w14:paraId="551C8C6A" w14:textId="77777777" w:rsidR="00073803" w:rsidRPr="00073803" w:rsidRDefault="00073803" w:rsidP="00073803">
      <w:pPr>
        <w:rPr>
          <w:rFonts w:cstheme="minorHAnsi"/>
          <w:color w:val="000000"/>
          <w:shd w:val="clear" w:color="auto" w:fill="FFFFFF"/>
        </w:rPr>
      </w:pPr>
      <w:r w:rsidRPr="00073803">
        <w:rPr>
          <w:rFonts w:cstheme="minorHAnsi"/>
          <w:color w:val="000000"/>
          <w:shd w:val="clear" w:color="auto" w:fill="FFFFFF"/>
        </w:rPr>
        <w:t>CCC: 2</w:t>
      </w:r>
    </w:p>
    <w:p w14:paraId="14F02C38" w14:textId="359F64FB" w:rsidR="00073803" w:rsidRPr="00073803" w:rsidRDefault="00073803" w:rsidP="00073803">
      <w:pPr>
        <w:rPr>
          <w:rFonts w:cstheme="minorHAnsi"/>
          <w:color w:val="000000"/>
          <w:shd w:val="clear" w:color="auto" w:fill="FFFFFF"/>
          <w:lang w:val="es-ES"/>
        </w:rPr>
      </w:pP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Silhouette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: 2</w:t>
      </w:r>
    </w:p>
    <w:p w14:paraId="43B1E965" w14:textId="1B539B17" w:rsidR="00073803" w:rsidRPr="00073803" w:rsidRDefault="00073803" w:rsidP="00436369">
      <w:pPr>
        <w:rPr>
          <w:rFonts w:cstheme="minorHAnsi"/>
          <w:b/>
          <w:color w:val="000000"/>
          <w:shd w:val="clear" w:color="auto" w:fill="FFFFFF"/>
          <w:lang w:val="es-ES"/>
        </w:rPr>
      </w:pPr>
      <w:r w:rsidRPr="00073803">
        <w:rPr>
          <w:rFonts w:cstheme="minorHAnsi"/>
          <w:b/>
          <w:color w:val="000000"/>
          <w:shd w:val="clear" w:color="auto" w:fill="FFFFFF"/>
          <w:lang w:val="es-ES"/>
        </w:rPr>
        <w:t>Conclusiones con R:</w:t>
      </w:r>
    </w:p>
    <w:p w14:paraId="71717B33" w14:textId="5E285BE1" w:rsidR="00073803" w:rsidRDefault="00073803" w:rsidP="0043636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Se puede concluir que con R el </w:t>
      </w:r>
      <w:r w:rsidR="006B346C">
        <w:rPr>
          <w:rFonts w:cstheme="minorHAnsi"/>
          <w:color w:val="000000"/>
          <w:shd w:val="clear" w:color="auto" w:fill="FFFFFF"/>
          <w:lang w:val="es-ES"/>
        </w:rPr>
        <w:t>número</w:t>
      </w:r>
      <w:r>
        <w:rPr>
          <w:rFonts w:cstheme="minorHAnsi"/>
          <w:color w:val="000000"/>
          <w:shd w:val="clear" w:color="auto" w:fill="FFFFFF"/>
          <w:lang w:val="es-ES"/>
        </w:rPr>
        <w:t xml:space="preserve"> de grupos es de 2 a 6 grupos, pero se recomienda 2 grupos, lo que hemos visto con SAS que no es la mejor recomendación. </w:t>
      </w:r>
    </w:p>
    <w:p w14:paraId="67674240" w14:textId="04863162" w:rsidR="00073803" w:rsidRDefault="00073803" w:rsidP="0043636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No se puede decir que R se equivoca porque no conozco este paquete </w:t>
      </w:r>
      <w:proofErr w:type="spellStart"/>
      <w:r w:rsidRPr="00073803">
        <w:rPr>
          <w:rFonts w:cstheme="minorHAnsi"/>
          <w:b/>
          <w:color w:val="000000"/>
          <w:shd w:val="clear" w:color="auto" w:fill="FFFFFF"/>
          <w:lang w:val="es-ES"/>
        </w:rPr>
        <w:t>NbClust</w:t>
      </w:r>
      <w:proofErr w:type="spellEnd"/>
      <w:r>
        <w:rPr>
          <w:rFonts w:cstheme="minorHAnsi"/>
          <w:b/>
          <w:color w:val="000000"/>
          <w:shd w:val="clear" w:color="auto" w:fill="FFFFFF"/>
          <w:lang w:val="es-ES"/>
        </w:rPr>
        <w:t xml:space="preserve"> </w:t>
      </w:r>
      <w:r>
        <w:rPr>
          <w:rFonts w:cstheme="minorHAnsi"/>
          <w:color w:val="000000"/>
          <w:shd w:val="clear" w:color="auto" w:fill="FFFFFF"/>
          <w:lang w:val="es-ES"/>
        </w:rPr>
        <w:t>o suficiente para quizás hacer un trabajo con la calidad exigida.</w:t>
      </w:r>
    </w:p>
    <w:p w14:paraId="033E350F" w14:textId="4A6D57AC" w:rsidR="00073803" w:rsidRDefault="00073803" w:rsidP="0043636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Quizás con </w:t>
      </w:r>
      <w:r w:rsidR="006B346C">
        <w:rPr>
          <w:rFonts w:cstheme="minorHAnsi"/>
          <w:color w:val="000000"/>
          <w:shd w:val="clear" w:color="auto" w:fill="FFFFFF"/>
          <w:lang w:val="es-ES"/>
        </w:rPr>
        <w:t>más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tiempo y conocimiento de R y del paquete </w:t>
      </w:r>
      <w:proofErr w:type="spellStart"/>
      <w:r w:rsidRPr="006B346C">
        <w:rPr>
          <w:rFonts w:cstheme="minorHAnsi"/>
          <w:b/>
          <w:color w:val="000000"/>
          <w:shd w:val="clear" w:color="auto" w:fill="FFFFFF"/>
          <w:lang w:val="es-ES"/>
        </w:rPr>
        <w:t>NbClust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se pudiera llegar a números y resultados </w:t>
      </w:r>
      <w:r w:rsidR="006B346C">
        <w:rPr>
          <w:rFonts w:cstheme="minorHAnsi"/>
          <w:color w:val="000000"/>
          <w:shd w:val="clear" w:color="auto" w:fill="FFFFFF"/>
          <w:lang w:val="es-ES"/>
        </w:rPr>
        <w:t>más</w:t>
      </w:r>
      <w:r>
        <w:rPr>
          <w:rFonts w:cstheme="minorHAnsi"/>
          <w:color w:val="000000"/>
          <w:shd w:val="clear" w:color="auto" w:fill="FFFFFF"/>
          <w:lang w:val="es-ES"/>
        </w:rPr>
        <w:t xml:space="preserve"> próximos de los conseguidos con SAS.</w:t>
      </w:r>
    </w:p>
    <w:p w14:paraId="044058B9" w14:textId="217C3E4F" w:rsidR="000B1EEA" w:rsidRPr="00DC330B" w:rsidRDefault="00073803" w:rsidP="00436369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Pero si se puede decir </w:t>
      </w:r>
      <w:r w:rsidR="006B346C">
        <w:rPr>
          <w:rFonts w:cstheme="minorHAnsi"/>
          <w:color w:val="000000"/>
          <w:shd w:val="clear" w:color="auto" w:fill="FFFFFF"/>
          <w:lang w:val="es-ES"/>
        </w:rPr>
        <w:t>que con R se recomienda de 2 a 6. Dejo esta análisis con R solo como un complemento al trabajo, pero tengo conocimiento que no ha sido pedido hacer nada con R, solo con SAS y con lo que hemos visto en clase.</w:t>
      </w:r>
    </w:p>
    <w:p w14:paraId="14F7DFB6" w14:textId="77777777" w:rsidR="001F514A" w:rsidRDefault="001F514A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044E09EF" w14:textId="77777777" w:rsidR="001F514A" w:rsidRDefault="001F514A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40DFCDDF" w14:textId="77777777" w:rsidR="001F514A" w:rsidRDefault="001F514A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64E9B8C1" w14:textId="77777777" w:rsidR="001F514A" w:rsidRDefault="001F514A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7561AEA9" w14:textId="77777777" w:rsidR="001F514A" w:rsidRDefault="001F514A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</w:p>
    <w:p w14:paraId="0113B43E" w14:textId="4992E529" w:rsidR="00DC330B" w:rsidRPr="00766403" w:rsidRDefault="00DC330B" w:rsidP="00DC330B">
      <w:pPr>
        <w:rPr>
          <w:rFonts w:cstheme="minorHAnsi"/>
          <w:b/>
          <w:color w:val="000000"/>
          <w:shd w:val="clear" w:color="auto" w:fill="FFFFFF"/>
          <w:lang w:val="es-ES"/>
        </w:rPr>
      </w:pPr>
      <w:r>
        <w:rPr>
          <w:rFonts w:cstheme="minorHAnsi"/>
          <w:b/>
          <w:color w:val="000000"/>
          <w:shd w:val="clear" w:color="auto" w:fill="FFFFFF"/>
          <w:lang w:val="es-ES"/>
        </w:rPr>
        <w:lastRenderedPageBreak/>
        <w:t>Explicando</w:t>
      </w:r>
      <w:r w:rsidR="001F514A">
        <w:rPr>
          <w:rFonts w:cstheme="minorHAnsi"/>
          <w:b/>
          <w:color w:val="000000"/>
          <w:shd w:val="clear" w:color="auto" w:fill="FFFFFF"/>
          <w:lang w:val="es-ES"/>
        </w:rPr>
        <w:t xml:space="preserve"> los </w:t>
      </w:r>
      <w:r>
        <w:rPr>
          <w:rFonts w:cstheme="minorHAnsi"/>
          <w:b/>
          <w:color w:val="000000"/>
          <w:shd w:val="clear" w:color="auto" w:fill="FFFFFF"/>
          <w:lang w:val="es-ES"/>
        </w:rPr>
        <w:t xml:space="preserve"> grupos (</w:t>
      </w:r>
      <w:proofErr w:type="spellStart"/>
      <w:r>
        <w:rPr>
          <w:rFonts w:cstheme="minorHAnsi"/>
          <w:b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b/>
          <w:color w:val="000000"/>
          <w:shd w:val="clear" w:color="auto" w:fill="FFFFFF"/>
          <w:lang w:val="es-ES"/>
        </w:rPr>
        <w:t>)</w:t>
      </w:r>
    </w:p>
    <w:p w14:paraId="5E4B746B" w14:textId="13407080" w:rsidR="002A319D" w:rsidRDefault="00DC330B" w:rsidP="00DC330B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El código SAS abajo se imprime los grupos para que se pueda interpretar sus resultados y características de cada grupo.</w:t>
      </w:r>
    </w:p>
    <w:p w14:paraId="3F766E79" w14:textId="3029EEE3" w:rsidR="001F514A" w:rsidRPr="00DC330B" w:rsidRDefault="001F514A" w:rsidP="00DC330B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Lo analizáremos solo los resultados con 4 grupos (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).</w:t>
      </w:r>
    </w:p>
    <w:p w14:paraId="29BD9404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=cluster4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68E42B74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</w:t>
      </w:r>
    </w:p>
    <w:p w14:paraId="1463DE5B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55FB09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=cluster4s;</w:t>
      </w:r>
    </w:p>
    <w:p w14:paraId="3B8C6807" w14:textId="77777777" w:rsidR="003A29D2" w:rsidRP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cluster; </w:t>
      </w:r>
      <w:r w:rsidRPr="003A29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PAIS;</w:t>
      </w:r>
    </w:p>
    <w:p w14:paraId="147FB3A1" w14:textId="77777777" w:rsidR="003A29D2" w:rsidRDefault="003A29D2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3A29D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 w:rsidRPr="003A29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205F61" w14:textId="77777777" w:rsidR="001F514A" w:rsidRPr="001F514A" w:rsidRDefault="001F514A" w:rsidP="001F5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1F51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=cluster4;</w:t>
      </w:r>
      <w:r w:rsidRPr="001F51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1F51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38194D" w14:textId="77777777" w:rsidR="001F514A" w:rsidRDefault="001F514A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299DCE" w14:textId="77777777" w:rsidR="001F0114" w:rsidRDefault="001F0114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529212" w14:textId="77A2819C" w:rsidR="001F0114" w:rsidRDefault="001F0114" w:rsidP="003A29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Abajo los países que pertenecen a cada grupo (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cluster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>).</w:t>
      </w:r>
    </w:p>
    <w:p w14:paraId="10219945" w14:textId="77777777" w:rsidR="001F0114" w:rsidRDefault="001F0114" w:rsidP="003A29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145440AA" w14:textId="1ECB1C69" w:rsidR="001F0114" w:rsidRPr="001F0114" w:rsidRDefault="001F0114" w:rsidP="003A29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1F0114">
        <w:rPr>
          <w:rFonts w:cstheme="minorHAnsi"/>
          <w:b/>
          <w:color w:val="000000"/>
          <w:shd w:val="clear" w:color="auto" w:fill="FFFFFF"/>
          <w:lang w:val="es-ES"/>
        </w:rPr>
        <w:t>Grupo 1 (</w:t>
      </w:r>
      <w:proofErr w:type="spellStart"/>
      <w:r w:rsidRPr="001F0114">
        <w:rPr>
          <w:rFonts w:cstheme="minorHAnsi"/>
          <w:b/>
          <w:color w:val="000000"/>
          <w:shd w:val="clear" w:color="auto" w:fill="FFFFFF"/>
          <w:lang w:val="es-ES"/>
        </w:rPr>
        <w:t>Cluster</w:t>
      </w:r>
      <w:proofErr w:type="spellEnd"/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 1)</w:t>
      </w:r>
    </w:p>
    <w:p w14:paraId="25C3F3DE" w14:textId="77777777" w:rsidR="00047665" w:rsidRPr="001F0114" w:rsidRDefault="00047665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ES"/>
        </w:rPr>
      </w:pPr>
    </w:p>
    <w:p w14:paraId="52C9A018" w14:textId="77777777" w:rsidR="00BC4B2C" w:rsidRPr="00BC4B2C" w:rsidRDefault="00BC4B2C" w:rsidP="00BC4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3220"/>
        <w:gridCol w:w="926"/>
        <w:gridCol w:w="721"/>
        <w:gridCol w:w="1003"/>
        <w:gridCol w:w="1003"/>
      </w:tblGrid>
      <w:tr w:rsidR="00BC4B2C" w:rsidRPr="001F0114" w14:paraId="1D4B000E" w14:textId="77777777" w:rsidTr="001F0114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1C0F981B" w14:textId="77777777" w:rsidR="00BC4B2C" w:rsidRPr="001F0114" w:rsidRDefault="00BC4B2C" w:rsidP="00BC4B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</w:tr>
      <w:tr w:rsidR="00BC4B2C" w:rsidRPr="001F0114" w14:paraId="58311CA8" w14:textId="77777777" w:rsidTr="001F0114">
        <w:trPr>
          <w:tblHeader/>
          <w:jc w:val="center"/>
        </w:trPr>
        <w:tc>
          <w:tcPr>
            <w:tcW w:w="0" w:type="auto"/>
            <w:hideMark/>
          </w:tcPr>
          <w:p w14:paraId="614DCE0F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00E6FF6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38E0BFC0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hideMark/>
          </w:tcPr>
          <w:p w14:paraId="2128FE7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3CB71F1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</w:tr>
      <w:tr w:rsidR="00BC4B2C" w:rsidRPr="001F0114" w14:paraId="363917F2" w14:textId="77777777" w:rsidTr="001F0114">
        <w:trPr>
          <w:jc w:val="center"/>
        </w:trPr>
        <w:tc>
          <w:tcPr>
            <w:tcW w:w="0" w:type="auto"/>
            <w:hideMark/>
          </w:tcPr>
          <w:p w14:paraId="6F254EAB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Afganistán</w:t>
            </w:r>
          </w:p>
        </w:tc>
        <w:tc>
          <w:tcPr>
            <w:tcW w:w="0" w:type="auto"/>
            <w:hideMark/>
          </w:tcPr>
          <w:p w14:paraId="0547D6B5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004967A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B0D8D0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1E9178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</w:tr>
      <w:tr w:rsidR="00BC4B2C" w:rsidRPr="001F0114" w14:paraId="71772FC3" w14:textId="77777777" w:rsidTr="001F0114">
        <w:trPr>
          <w:jc w:val="center"/>
        </w:trPr>
        <w:tc>
          <w:tcPr>
            <w:tcW w:w="0" w:type="auto"/>
            <w:hideMark/>
          </w:tcPr>
          <w:p w14:paraId="475880B2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Benin</w:t>
            </w:r>
            <w:proofErr w:type="spellEnd"/>
          </w:p>
        </w:tc>
        <w:tc>
          <w:tcPr>
            <w:tcW w:w="0" w:type="auto"/>
            <w:hideMark/>
          </w:tcPr>
          <w:p w14:paraId="294E081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198B1D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49EA94D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475DB86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6.90</w:t>
            </w:r>
          </w:p>
        </w:tc>
      </w:tr>
      <w:tr w:rsidR="00BC4B2C" w:rsidRPr="001F0114" w14:paraId="2F3F8D3F" w14:textId="77777777" w:rsidTr="001F0114">
        <w:trPr>
          <w:jc w:val="center"/>
        </w:trPr>
        <w:tc>
          <w:tcPr>
            <w:tcW w:w="0" w:type="auto"/>
            <w:hideMark/>
          </w:tcPr>
          <w:p w14:paraId="04703378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Burkina Faso</w:t>
            </w:r>
          </w:p>
        </w:tc>
        <w:tc>
          <w:tcPr>
            <w:tcW w:w="0" w:type="auto"/>
            <w:hideMark/>
          </w:tcPr>
          <w:p w14:paraId="5F733E2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324943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0D57F73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02B32FD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10.34</w:t>
            </w:r>
          </w:p>
        </w:tc>
      </w:tr>
      <w:tr w:rsidR="00BC4B2C" w:rsidRPr="001F0114" w14:paraId="42B9CB0E" w14:textId="77777777" w:rsidTr="001F0114">
        <w:trPr>
          <w:jc w:val="center"/>
        </w:trPr>
        <w:tc>
          <w:tcPr>
            <w:tcW w:w="0" w:type="auto"/>
            <w:hideMark/>
          </w:tcPr>
          <w:p w14:paraId="341A7591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Camerún</w:t>
            </w:r>
          </w:p>
        </w:tc>
        <w:tc>
          <w:tcPr>
            <w:tcW w:w="0" w:type="auto"/>
            <w:hideMark/>
          </w:tcPr>
          <w:p w14:paraId="761D17A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52296E0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2B02E46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901BCE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13.79</w:t>
            </w:r>
          </w:p>
        </w:tc>
      </w:tr>
      <w:tr w:rsidR="00BC4B2C" w:rsidRPr="001F0114" w14:paraId="18D7B53C" w14:textId="77777777" w:rsidTr="001F0114">
        <w:trPr>
          <w:jc w:val="center"/>
        </w:trPr>
        <w:tc>
          <w:tcPr>
            <w:tcW w:w="0" w:type="auto"/>
            <w:hideMark/>
          </w:tcPr>
          <w:p w14:paraId="6CAFB4B2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Chad</w:t>
            </w:r>
          </w:p>
        </w:tc>
        <w:tc>
          <w:tcPr>
            <w:tcW w:w="0" w:type="auto"/>
            <w:hideMark/>
          </w:tcPr>
          <w:p w14:paraId="2BB3FDF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32386F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74FE549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5C0076BA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17.24</w:t>
            </w:r>
          </w:p>
        </w:tc>
      </w:tr>
      <w:tr w:rsidR="00BC4B2C" w:rsidRPr="001F0114" w14:paraId="5042B2E7" w14:textId="77777777" w:rsidTr="001F0114">
        <w:trPr>
          <w:jc w:val="center"/>
        </w:trPr>
        <w:tc>
          <w:tcPr>
            <w:tcW w:w="0" w:type="auto"/>
            <w:hideMark/>
          </w:tcPr>
          <w:p w14:paraId="26507559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Congo</w:t>
            </w:r>
          </w:p>
        </w:tc>
        <w:tc>
          <w:tcPr>
            <w:tcW w:w="0" w:type="auto"/>
            <w:hideMark/>
          </w:tcPr>
          <w:p w14:paraId="77B293C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8DCE95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6DF0FF6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518401B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20.69</w:t>
            </w:r>
          </w:p>
        </w:tc>
      </w:tr>
      <w:tr w:rsidR="00BC4B2C" w:rsidRPr="001F0114" w14:paraId="597DBB61" w14:textId="77777777" w:rsidTr="001F0114">
        <w:trPr>
          <w:jc w:val="center"/>
        </w:trPr>
        <w:tc>
          <w:tcPr>
            <w:tcW w:w="0" w:type="auto"/>
            <w:hideMark/>
          </w:tcPr>
          <w:p w14:paraId="29D63790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Etiopía</w:t>
            </w:r>
          </w:p>
        </w:tc>
        <w:tc>
          <w:tcPr>
            <w:tcW w:w="0" w:type="auto"/>
            <w:hideMark/>
          </w:tcPr>
          <w:p w14:paraId="1A1E5B8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9A9A66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1C609F6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41CFBC75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24.14</w:t>
            </w:r>
          </w:p>
        </w:tc>
      </w:tr>
      <w:tr w:rsidR="00BC4B2C" w:rsidRPr="001F0114" w14:paraId="629329B7" w14:textId="77777777" w:rsidTr="001F0114">
        <w:trPr>
          <w:jc w:val="center"/>
        </w:trPr>
        <w:tc>
          <w:tcPr>
            <w:tcW w:w="0" w:type="auto"/>
            <w:hideMark/>
          </w:tcPr>
          <w:p w14:paraId="478A6123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Gabón</w:t>
            </w:r>
          </w:p>
        </w:tc>
        <w:tc>
          <w:tcPr>
            <w:tcW w:w="0" w:type="auto"/>
            <w:hideMark/>
          </w:tcPr>
          <w:p w14:paraId="22BD60F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63CE69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79676EB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10107633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27.59</w:t>
            </w:r>
          </w:p>
        </w:tc>
      </w:tr>
      <w:tr w:rsidR="00BC4B2C" w:rsidRPr="001F0114" w14:paraId="694E0529" w14:textId="77777777" w:rsidTr="001F0114">
        <w:trPr>
          <w:jc w:val="center"/>
        </w:trPr>
        <w:tc>
          <w:tcPr>
            <w:tcW w:w="0" w:type="auto"/>
            <w:hideMark/>
          </w:tcPr>
          <w:p w14:paraId="42B42B3F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Ghana</w:t>
            </w:r>
          </w:p>
        </w:tc>
        <w:tc>
          <w:tcPr>
            <w:tcW w:w="0" w:type="auto"/>
            <w:hideMark/>
          </w:tcPr>
          <w:p w14:paraId="14EBDA9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72DB05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6ED3D3F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4F78D34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31.03</w:t>
            </w:r>
          </w:p>
        </w:tc>
      </w:tr>
      <w:tr w:rsidR="00BC4B2C" w:rsidRPr="001F0114" w14:paraId="27A34B66" w14:textId="77777777" w:rsidTr="001F0114">
        <w:trPr>
          <w:jc w:val="center"/>
        </w:trPr>
        <w:tc>
          <w:tcPr>
            <w:tcW w:w="0" w:type="auto"/>
            <w:hideMark/>
          </w:tcPr>
          <w:p w14:paraId="7128E2D6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Guinea</w:t>
            </w:r>
          </w:p>
        </w:tc>
        <w:tc>
          <w:tcPr>
            <w:tcW w:w="0" w:type="auto"/>
            <w:hideMark/>
          </w:tcPr>
          <w:p w14:paraId="48932FF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1A4EDA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F3EEDD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6C377C2A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34.48</w:t>
            </w:r>
          </w:p>
        </w:tc>
      </w:tr>
      <w:tr w:rsidR="00BC4B2C" w:rsidRPr="001F0114" w14:paraId="62E41FB6" w14:textId="77777777" w:rsidTr="001F0114">
        <w:trPr>
          <w:jc w:val="center"/>
        </w:trPr>
        <w:tc>
          <w:tcPr>
            <w:tcW w:w="0" w:type="auto"/>
            <w:hideMark/>
          </w:tcPr>
          <w:p w14:paraId="3E905083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Haití</w:t>
            </w:r>
          </w:p>
        </w:tc>
        <w:tc>
          <w:tcPr>
            <w:tcW w:w="0" w:type="auto"/>
            <w:hideMark/>
          </w:tcPr>
          <w:p w14:paraId="416D7DD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082840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4A105E0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70F4300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37.93</w:t>
            </w:r>
          </w:p>
        </w:tc>
      </w:tr>
      <w:tr w:rsidR="00BC4B2C" w:rsidRPr="001F0114" w14:paraId="72B97CA7" w14:textId="77777777" w:rsidTr="001F0114">
        <w:trPr>
          <w:jc w:val="center"/>
        </w:trPr>
        <w:tc>
          <w:tcPr>
            <w:tcW w:w="0" w:type="auto"/>
            <w:hideMark/>
          </w:tcPr>
          <w:p w14:paraId="64A183EC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Lesoto</w:t>
            </w:r>
          </w:p>
        </w:tc>
        <w:tc>
          <w:tcPr>
            <w:tcW w:w="0" w:type="auto"/>
            <w:hideMark/>
          </w:tcPr>
          <w:p w14:paraId="234EE9C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56B202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19BC6B9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0" w:type="auto"/>
            <w:hideMark/>
          </w:tcPr>
          <w:p w14:paraId="6C78D613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41.38</w:t>
            </w:r>
          </w:p>
        </w:tc>
      </w:tr>
      <w:tr w:rsidR="00BC4B2C" w:rsidRPr="001F0114" w14:paraId="0F90208B" w14:textId="77777777" w:rsidTr="001F0114">
        <w:trPr>
          <w:jc w:val="center"/>
        </w:trPr>
        <w:tc>
          <w:tcPr>
            <w:tcW w:w="0" w:type="auto"/>
            <w:hideMark/>
          </w:tcPr>
          <w:p w14:paraId="50F00648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Madagascar</w:t>
            </w:r>
          </w:p>
        </w:tc>
        <w:tc>
          <w:tcPr>
            <w:tcW w:w="0" w:type="auto"/>
            <w:hideMark/>
          </w:tcPr>
          <w:p w14:paraId="232DDC7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170633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F9A99C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13</w:t>
            </w:r>
          </w:p>
        </w:tc>
        <w:tc>
          <w:tcPr>
            <w:tcW w:w="0" w:type="auto"/>
            <w:hideMark/>
          </w:tcPr>
          <w:p w14:paraId="290A69F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44.83</w:t>
            </w:r>
          </w:p>
        </w:tc>
      </w:tr>
      <w:tr w:rsidR="00BC4B2C" w:rsidRPr="001F0114" w14:paraId="31402670" w14:textId="77777777" w:rsidTr="001F0114">
        <w:trPr>
          <w:jc w:val="center"/>
        </w:trPr>
        <w:tc>
          <w:tcPr>
            <w:tcW w:w="0" w:type="auto"/>
            <w:hideMark/>
          </w:tcPr>
          <w:p w14:paraId="273D38FB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Malawi</w:t>
            </w:r>
          </w:p>
        </w:tc>
        <w:tc>
          <w:tcPr>
            <w:tcW w:w="0" w:type="auto"/>
            <w:hideMark/>
          </w:tcPr>
          <w:p w14:paraId="72BFCFC5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392A98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6C7FA97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14</w:t>
            </w:r>
          </w:p>
        </w:tc>
        <w:tc>
          <w:tcPr>
            <w:tcW w:w="0" w:type="auto"/>
            <w:hideMark/>
          </w:tcPr>
          <w:p w14:paraId="789618B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48.28</w:t>
            </w:r>
          </w:p>
        </w:tc>
      </w:tr>
      <w:tr w:rsidR="00BC4B2C" w:rsidRPr="001F0114" w14:paraId="7AF32392" w14:textId="77777777" w:rsidTr="001F0114">
        <w:trPr>
          <w:jc w:val="center"/>
        </w:trPr>
        <w:tc>
          <w:tcPr>
            <w:tcW w:w="0" w:type="auto"/>
            <w:hideMark/>
          </w:tcPr>
          <w:p w14:paraId="050F6272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Malí</w:t>
            </w:r>
          </w:p>
        </w:tc>
        <w:tc>
          <w:tcPr>
            <w:tcW w:w="0" w:type="auto"/>
            <w:hideMark/>
          </w:tcPr>
          <w:p w14:paraId="3A40550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10ACE6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269E001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0" w:type="auto"/>
            <w:hideMark/>
          </w:tcPr>
          <w:p w14:paraId="1677548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51.72</w:t>
            </w:r>
          </w:p>
        </w:tc>
      </w:tr>
      <w:tr w:rsidR="00BC4B2C" w:rsidRPr="001F0114" w14:paraId="44CFCB96" w14:textId="77777777" w:rsidTr="001F0114">
        <w:trPr>
          <w:jc w:val="center"/>
        </w:trPr>
        <w:tc>
          <w:tcPr>
            <w:tcW w:w="0" w:type="auto"/>
            <w:hideMark/>
          </w:tcPr>
          <w:p w14:paraId="5CA89864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Mozambique</w:t>
            </w:r>
          </w:p>
        </w:tc>
        <w:tc>
          <w:tcPr>
            <w:tcW w:w="0" w:type="auto"/>
            <w:hideMark/>
          </w:tcPr>
          <w:p w14:paraId="4AEB1403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76B8F35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461AF1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16</w:t>
            </w:r>
          </w:p>
        </w:tc>
        <w:tc>
          <w:tcPr>
            <w:tcW w:w="0" w:type="auto"/>
            <w:hideMark/>
          </w:tcPr>
          <w:p w14:paraId="22878A4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55.17</w:t>
            </w:r>
          </w:p>
        </w:tc>
      </w:tr>
      <w:tr w:rsidR="00BC4B2C" w:rsidRPr="001F0114" w14:paraId="50F85A3B" w14:textId="77777777" w:rsidTr="001F0114">
        <w:trPr>
          <w:jc w:val="center"/>
        </w:trPr>
        <w:tc>
          <w:tcPr>
            <w:tcW w:w="0" w:type="auto"/>
            <w:hideMark/>
          </w:tcPr>
          <w:p w14:paraId="72C20983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Namibia</w:t>
            </w:r>
          </w:p>
        </w:tc>
        <w:tc>
          <w:tcPr>
            <w:tcW w:w="0" w:type="auto"/>
            <w:hideMark/>
          </w:tcPr>
          <w:p w14:paraId="18F3E67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FDE4C0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6E16D99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</w:t>
            </w:r>
          </w:p>
        </w:tc>
        <w:tc>
          <w:tcPr>
            <w:tcW w:w="0" w:type="auto"/>
            <w:hideMark/>
          </w:tcPr>
          <w:p w14:paraId="7DA57EA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58.62</w:t>
            </w:r>
          </w:p>
        </w:tc>
      </w:tr>
      <w:tr w:rsidR="00BC4B2C" w:rsidRPr="001F0114" w14:paraId="0CD1109D" w14:textId="77777777" w:rsidTr="001F0114">
        <w:trPr>
          <w:jc w:val="center"/>
        </w:trPr>
        <w:tc>
          <w:tcPr>
            <w:tcW w:w="0" w:type="auto"/>
            <w:hideMark/>
          </w:tcPr>
          <w:p w14:paraId="62AA5EA0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Níger</w:t>
            </w:r>
          </w:p>
        </w:tc>
        <w:tc>
          <w:tcPr>
            <w:tcW w:w="0" w:type="auto"/>
            <w:hideMark/>
          </w:tcPr>
          <w:p w14:paraId="3CFD0E1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313879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2F466F6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3C2C5BF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62.07</w:t>
            </w:r>
          </w:p>
        </w:tc>
      </w:tr>
      <w:tr w:rsidR="00BC4B2C" w:rsidRPr="001F0114" w14:paraId="2E47CCCC" w14:textId="77777777" w:rsidTr="001F0114">
        <w:trPr>
          <w:jc w:val="center"/>
        </w:trPr>
        <w:tc>
          <w:tcPr>
            <w:tcW w:w="0" w:type="auto"/>
            <w:hideMark/>
          </w:tcPr>
          <w:p w14:paraId="4B771081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Papúa Nueva Guinea</w:t>
            </w:r>
          </w:p>
        </w:tc>
        <w:tc>
          <w:tcPr>
            <w:tcW w:w="0" w:type="auto"/>
            <w:hideMark/>
          </w:tcPr>
          <w:p w14:paraId="31C10AE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5CC9BFB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2588D86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0DE1E62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65.52</w:t>
            </w:r>
          </w:p>
        </w:tc>
      </w:tr>
      <w:tr w:rsidR="00BC4B2C" w:rsidRPr="001F0114" w14:paraId="416B9481" w14:textId="77777777" w:rsidTr="001F0114">
        <w:trPr>
          <w:jc w:val="center"/>
        </w:trPr>
        <w:tc>
          <w:tcPr>
            <w:tcW w:w="0" w:type="auto"/>
            <w:hideMark/>
          </w:tcPr>
          <w:p w14:paraId="13888B66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Republica Checa</w:t>
            </w:r>
          </w:p>
        </w:tc>
        <w:tc>
          <w:tcPr>
            <w:tcW w:w="0" w:type="auto"/>
            <w:hideMark/>
          </w:tcPr>
          <w:p w14:paraId="785880F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659B8A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6B0D24B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</w:t>
            </w:r>
          </w:p>
        </w:tc>
        <w:tc>
          <w:tcPr>
            <w:tcW w:w="0" w:type="auto"/>
            <w:hideMark/>
          </w:tcPr>
          <w:p w14:paraId="7247A400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68.97</w:t>
            </w:r>
          </w:p>
        </w:tc>
      </w:tr>
      <w:tr w:rsidR="00BC4B2C" w:rsidRPr="001F0114" w14:paraId="09C26EBE" w14:textId="77777777" w:rsidTr="001F0114">
        <w:trPr>
          <w:jc w:val="center"/>
        </w:trPr>
        <w:tc>
          <w:tcPr>
            <w:tcW w:w="0" w:type="auto"/>
            <w:hideMark/>
          </w:tcPr>
          <w:p w14:paraId="572CE01E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lastRenderedPageBreak/>
              <w:t>República Democrática Popular de Corea</w:t>
            </w:r>
          </w:p>
        </w:tc>
        <w:tc>
          <w:tcPr>
            <w:tcW w:w="0" w:type="auto"/>
            <w:hideMark/>
          </w:tcPr>
          <w:p w14:paraId="6F9ED52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B636B5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7018E6E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0" w:type="auto"/>
            <w:hideMark/>
          </w:tcPr>
          <w:p w14:paraId="065F1C0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72.41</w:t>
            </w:r>
          </w:p>
        </w:tc>
      </w:tr>
      <w:tr w:rsidR="00BC4B2C" w:rsidRPr="001F0114" w14:paraId="79231EE9" w14:textId="77777777" w:rsidTr="001F0114">
        <w:trPr>
          <w:jc w:val="center"/>
        </w:trPr>
        <w:tc>
          <w:tcPr>
            <w:tcW w:w="0" w:type="auto"/>
            <w:hideMark/>
          </w:tcPr>
          <w:p w14:paraId="031F25BA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Rumania</w:t>
            </w:r>
          </w:p>
        </w:tc>
        <w:tc>
          <w:tcPr>
            <w:tcW w:w="0" w:type="auto"/>
            <w:hideMark/>
          </w:tcPr>
          <w:p w14:paraId="5CF6F49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912ECA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60E77D3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</w:t>
            </w:r>
          </w:p>
        </w:tc>
        <w:tc>
          <w:tcPr>
            <w:tcW w:w="0" w:type="auto"/>
            <w:hideMark/>
          </w:tcPr>
          <w:p w14:paraId="64179E5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75.86</w:t>
            </w:r>
          </w:p>
        </w:tc>
      </w:tr>
      <w:tr w:rsidR="00BC4B2C" w:rsidRPr="001F0114" w14:paraId="24A223CC" w14:textId="77777777" w:rsidTr="001F0114">
        <w:trPr>
          <w:jc w:val="center"/>
        </w:trPr>
        <w:tc>
          <w:tcPr>
            <w:tcW w:w="0" w:type="auto"/>
            <w:hideMark/>
          </w:tcPr>
          <w:p w14:paraId="5365DBA3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Senegal</w:t>
            </w:r>
          </w:p>
        </w:tc>
        <w:tc>
          <w:tcPr>
            <w:tcW w:w="0" w:type="auto"/>
            <w:hideMark/>
          </w:tcPr>
          <w:p w14:paraId="05A7D3F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27B2C6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1A625EEE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23</w:t>
            </w:r>
          </w:p>
        </w:tc>
        <w:tc>
          <w:tcPr>
            <w:tcW w:w="0" w:type="auto"/>
            <w:hideMark/>
          </w:tcPr>
          <w:p w14:paraId="4AE0943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79.31</w:t>
            </w:r>
          </w:p>
        </w:tc>
      </w:tr>
      <w:tr w:rsidR="00BC4B2C" w:rsidRPr="001F0114" w14:paraId="40EE5E80" w14:textId="77777777" w:rsidTr="001F0114">
        <w:trPr>
          <w:jc w:val="center"/>
        </w:trPr>
        <w:tc>
          <w:tcPr>
            <w:tcW w:w="0" w:type="auto"/>
            <w:hideMark/>
          </w:tcPr>
          <w:p w14:paraId="7B441695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Serbia</w:t>
            </w:r>
          </w:p>
        </w:tc>
        <w:tc>
          <w:tcPr>
            <w:tcW w:w="0" w:type="auto"/>
            <w:hideMark/>
          </w:tcPr>
          <w:p w14:paraId="7E234B4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B0C24C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0BEBF0D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</w:t>
            </w:r>
          </w:p>
        </w:tc>
        <w:tc>
          <w:tcPr>
            <w:tcW w:w="0" w:type="auto"/>
            <w:hideMark/>
          </w:tcPr>
          <w:p w14:paraId="758315F5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82.76</w:t>
            </w:r>
          </w:p>
        </w:tc>
      </w:tr>
      <w:tr w:rsidR="00BC4B2C" w:rsidRPr="001F0114" w14:paraId="65831C4E" w14:textId="77777777" w:rsidTr="001F0114">
        <w:trPr>
          <w:jc w:val="center"/>
        </w:trPr>
        <w:tc>
          <w:tcPr>
            <w:tcW w:w="0" w:type="auto"/>
            <w:hideMark/>
          </w:tcPr>
          <w:p w14:paraId="13AC3024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Togo</w:t>
            </w:r>
          </w:p>
        </w:tc>
        <w:tc>
          <w:tcPr>
            <w:tcW w:w="0" w:type="auto"/>
            <w:hideMark/>
          </w:tcPr>
          <w:p w14:paraId="4FBF8E2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2BE1790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519AA02A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33FF5596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86.21</w:t>
            </w:r>
          </w:p>
        </w:tc>
      </w:tr>
      <w:tr w:rsidR="00BC4B2C" w:rsidRPr="001F0114" w14:paraId="7EA433FE" w14:textId="77777777" w:rsidTr="001F0114">
        <w:trPr>
          <w:jc w:val="center"/>
        </w:trPr>
        <w:tc>
          <w:tcPr>
            <w:tcW w:w="0" w:type="auto"/>
            <w:hideMark/>
          </w:tcPr>
          <w:p w14:paraId="71E1BABE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Uganda</w:t>
            </w:r>
          </w:p>
        </w:tc>
        <w:tc>
          <w:tcPr>
            <w:tcW w:w="0" w:type="auto"/>
            <w:hideMark/>
          </w:tcPr>
          <w:p w14:paraId="7BC60621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6E60A9C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7231EECA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26</w:t>
            </w:r>
          </w:p>
        </w:tc>
        <w:tc>
          <w:tcPr>
            <w:tcW w:w="0" w:type="auto"/>
            <w:hideMark/>
          </w:tcPr>
          <w:p w14:paraId="00A2BFC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89.66</w:t>
            </w:r>
          </w:p>
        </w:tc>
      </w:tr>
      <w:tr w:rsidR="00BC4B2C" w:rsidRPr="001F0114" w14:paraId="56BD4D96" w14:textId="77777777" w:rsidTr="001F0114">
        <w:trPr>
          <w:jc w:val="center"/>
        </w:trPr>
        <w:tc>
          <w:tcPr>
            <w:tcW w:w="0" w:type="auto"/>
            <w:hideMark/>
          </w:tcPr>
          <w:p w14:paraId="7C6B9D65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Yemen</w:t>
            </w:r>
          </w:p>
        </w:tc>
        <w:tc>
          <w:tcPr>
            <w:tcW w:w="0" w:type="auto"/>
            <w:hideMark/>
          </w:tcPr>
          <w:p w14:paraId="47821650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49EE72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3F17D40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0" w:type="auto"/>
            <w:hideMark/>
          </w:tcPr>
          <w:p w14:paraId="102E2E92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93.10</w:t>
            </w:r>
          </w:p>
        </w:tc>
      </w:tr>
      <w:tr w:rsidR="00BC4B2C" w:rsidRPr="001F0114" w14:paraId="0DC15579" w14:textId="77777777" w:rsidTr="001F0114">
        <w:trPr>
          <w:jc w:val="center"/>
        </w:trPr>
        <w:tc>
          <w:tcPr>
            <w:tcW w:w="0" w:type="auto"/>
            <w:hideMark/>
          </w:tcPr>
          <w:p w14:paraId="37565653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Zambia</w:t>
            </w:r>
          </w:p>
        </w:tc>
        <w:tc>
          <w:tcPr>
            <w:tcW w:w="0" w:type="auto"/>
            <w:hideMark/>
          </w:tcPr>
          <w:p w14:paraId="063A7809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C1BA87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1C1BBE9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28</w:t>
            </w:r>
          </w:p>
        </w:tc>
        <w:tc>
          <w:tcPr>
            <w:tcW w:w="0" w:type="auto"/>
            <w:hideMark/>
          </w:tcPr>
          <w:p w14:paraId="6F6B985F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96.55</w:t>
            </w:r>
          </w:p>
        </w:tc>
      </w:tr>
      <w:tr w:rsidR="00BC4B2C" w:rsidRPr="001F0114" w14:paraId="2BE52468" w14:textId="77777777" w:rsidTr="001F0114">
        <w:trPr>
          <w:jc w:val="center"/>
        </w:trPr>
        <w:tc>
          <w:tcPr>
            <w:tcW w:w="0" w:type="auto"/>
            <w:hideMark/>
          </w:tcPr>
          <w:p w14:paraId="4CF8B83B" w14:textId="77777777" w:rsidR="00BC4B2C" w:rsidRPr="001F0114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Zimbabue</w:t>
            </w:r>
          </w:p>
        </w:tc>
        <w:tc>
          <w:tcPr>
            <w:tcW w:w="0" w:type="auto"/>
            <w:hideMark/>
          </w:tcPr>
          <w:p w14:paraId="7CC08EE4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236AA68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3.45</w:t>
            </w:r>
          </w:p>
        </w:tc>
        <w:tc>
          <w:tcPr>
            <w:tcW w:w="0" w:type="auto"/>
            <w:hideMark/>
          </w:tcPr>
          <w:p w14:paraId="063408B7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29</w:t>
            </w:r>
          </w:p>
        </w:tc>
        <w:tc>
          <w:tcPr>
            <w:tcW w:w="0" w:type="auto"/>
            <w:hideMark/>
          </w:tcPr>
          <w:p w14:paraId="153EF90D" w14:textId="77777777" w:rsidR="00BC4B2C" w:rsidRPr="001F0114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1F0114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100.00</w:t>
            </w:r>
          </w:p>
        </w:tc>
      </w:tr>
    </w:tbl>
    <w:p w14:paraId="150FA399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ECB28A" w14:textId="77777777" w:rsidR="001F0114" w:rsidRDefault="001F0114" w:rsidP="001F01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  <w:lang w:val="es-ES"/>
        </w:rPr>
      </w:pPr>
    </w:p>
    <w:p w14:paraId="30533A34" w14:textId="5BCB9DB3" w:rsidR="001F0114" w:rsidRPr="001F0114" w:rsidRDefault="001F0114" w:rsidP="001F01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Grupo </w:t>
      </w:r>
      <w:r w:rsidRPr="001F0114">
        <w:rPr>
          <w:rFonts w:cstheme="minorHAnsi"/>
          <w:b/>
          <w:color w:val="000000"/>
          <w:shd w:val="clear" w:color="auto" w:fill="FFFFFF"/>
          <w:lang w:val="es-ES"/>
        </w:rPr>
        <w:t>2</w:t>
      </w:r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 (</w:t>
      </w:r>
      <w:proofErr w:type="spellStart"/>
      <w:r w:rsidRPr="001F0114">
        <w:rPr>
          <w:rFonts w:cstheme="minorHAnsi"/>
          <w:b/>
          <w:color w:val="000000"/>
          <w:shd w:val="clear" w:color="auto" w:fill="FFFFFF"/>
          <w:lang w:val="es-ES"/>
        </w:rPr>
        <w:t>Cluster</w:t>
      </w:r>
      <w:proofErr w:type="spellEnd"/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 </w:t>
      </w:r>
      <w:r w:rsidRPr="001F0114">
        <w:rPr>
          <w:rFonts w:cstheme="minorHAnsi"/>
          <w:b/>
          <w:color w:val="000000"/>
          <w:shd w:val="clear" w:color="auto" w:fill="FFFFFF"/>
          <w:lang w:val="es-ES"/>
        </w:rPr>
        <w:t>2</w:t>
      </w:r>
      <w:r w:rsidRPr="001F0114">
        <w:rPr>
          <w:rFonts w:cstheme="minorHAnsi"/>
          <w:b/>
          <w:color w:val="000000"/>
          <w:shd w:val="clear" w:color="auto" w:fill="FFFFFF"/>
          <w:lang w:val="es-ES"/>
        </w:rPr>
        <w:t>)</w:t>
      </w:r>
    </w:p>
    <w:p w14:paraId="0E648B87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A567A8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34A7AA" w14:textId="77777777" w:rsidR="00BC4B2C" w:rsidRPr="00BC4B2C" w:rsidRDefault="00BC4B2C" w:rsidP="00BC4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FREQ </w:t>
      </w: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Procedure</w:t>
      </w:r>
      <w:proofErr w:type="spellEnd"/>
    </w:p>
    <w:p w14:paraId="5A10EFD6" w14:textId="77777777" w:rsidR="00BC4B2C" w:rsidRPr="00BC4B2C" w:rsidRDefault="00BC4B2C" w:rsidP="00BC4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1374"/>
        <w:gridCol w:w="926"/>
        <w:gridCol w:w="721"/>
        <w:gridCol w:w="1003"/>
        <w:gridCol w:w="1003"/>
      </w:tblGrid>
      <w:tr w:rsidR="00BC4B2C" w:rsidRPr="00BC4B2C" w14:paraId="2E1AEB8B" w14:textId="77777777" w:rsidTr="00BC4B2C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56CDBEBB" w14:textId="77777777" w:rsidR="00BC4B2C" w:rsidRPr="00BC4B2C" w:rsidRDefault="00BC4B2C" w:rsidP="00BC4B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</w:tr>
      <w:tr w:rsidR="00BC4B2C" w:rsidRPr="00BC4B2C" w14:paraId="3440247A" w14:textId="77777777" w:rsidTr="00BC4B2C">
        <w:trPr>
          <w:tblHeader/>
          <w:jc w:val="center"/>
        </w:trPr>
        <w:tc>
          <w:tcPr>
            <w:tcW w:w="0" w:type="auto"/>
            <w:hideMark/>
          </w:tcPr>
          <w:p w14:paraId="59CB04A4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5C7DFCE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685C881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hideMark/>
          </w:tcPr>
          <w:p w14:paraId="40DD56C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0656351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</w:tr>
      <w:tr w:rsidR="00BC4B2C" w:rsidRPr="00BC4B2C" w14:paraId="5061E9FA" w14:textId="77777777" w:rsidTr="00BC4B2C">
        <w:trPr>
          <w:jc w:val="center"/>
        </w:trPr>
        <w:tc>
          <w:tcPr>
            <w:tcW w:w="0" w:type="auto"/>
            <w:hideMark/>
          </w:tcPr>
          <w:p w14:paraId="1BC423BB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Bangladesh</w:t>
            </w:r>
          </w:p>
        </w:tc>
        <w:tc>
          <w:tcPr>
            <w:tcW w:w="0" w:type="auto"/>
            <w:hideMark/>
          </w:tcPr>
          <w:p w14:paraId="4E9B746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CCC96F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  <w:tc>
          <w:tcPr>
            <w:tcW w:w="0" w:type="auto"/>
            <w:hideMark/>
          </w:tcPr>
          <w:p w14:paraId="0FC8408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060106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</w:tr>
      <w:tr w:rsidR="00BC4B2C" w:rsidRPr="00BC4B2C" w14:paraId="11117E3B" w14:textId="77777777" w:rsidTr="00BC4B2C">
        <w:trPr>
          <w:jc w:val="center"/>
        </w:trPr>
        <w:tc>
          <w:tcPr>
            <w:tcW w:w="0" w:type="auto"/>
            <w:hideMark/>
          </w:tcPr>
          <w:p w14:paraId="5759FC40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Brasil</w:t>
            </w:r>
          </w:p>
        </w:tc>
        <w:tc>
          <w:tcPr>
            <w:tcW w:w="0" w:type="auto"/>
            <w:hideMark/>
          </w:tcPr>
          <w:p w14:paraId="322F1AB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41F99F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  <w:tc>
          <w:tcPr>
            <w:tcW w:w="0" w:type="auto"/>
            <w:hideMark/>
          </w:tcPr>
          <w:p w14:paraId="5B61A1B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4B86E52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40.00</w:t>
            </w:r>
          </w:p>
        </w:tc>
      </w:tr>
      <w:tr w:rsidR="00BC4B2C" w:rsidRPr="00BC4B2C" w14:paraId="2D4EAD97" w14:textId="77777777" w:rsidTr="00BC4B2C">
        <w:trPr>
          <w:jc w:val="center"/>
        </w:trPr>
        <w:tc>
          <w:tcPr>
            <w:tcW w:w="0" w:type="auto"/>
            <w:hideMark/>
          </w:tcPr>
          <w:p w14:paraId="67246357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Federación Rusa</w:t>
            </w:r>
          </w:p>
        </w:tc>
        <w:tc>
          <w:tcPr>
            <w:tcW w:w="0" w:type="auto"/>
            <w:hideMark/>
          </w:tcPr>
          <w:p w14:paraId="7A03EC8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394D9E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  <w:tc>
          <w:tcPr>
            <w:tcW w:w="0" w:type="auto"/>
            <w:hideMark/>
          </w:tcPr>
          <w:p w14:paraId="0078EA1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9B9F09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60.00</w:t>
            </w:r>
          </w:p>
        </w:tc>
      </w:tr>
      <w:tr w:rsidR="00BC4B2C" w:rsidRPr="00BC4B2C" w14:paraId="755A3072" w14:textId="77777777" w:rsidTr="00BC4B2C">
        <w:trPr>
          <w:jc w:val="center"/>
        </w:trPr>
        <w:tc>
          <w:tcPr>
            <w:tcW w:w="0" w:type="auto"/>
            <w:hideMark/>
          </w:tcPr>
          <w:p w14:paraId="3E6640AA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Filipinas</w:t>
            </w:r>
          </w:p>
        </w:tc>
        <w:tc>
          <w:tcPr>
            <w:tcW w:w="0" w:type="auto"/>
            <w:hideMark/>
          </w:tcPr>
          <w:p w14:paraId="73CB862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1E79D6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  <w:tc>
          <w:tcPr>
            <w:tcW w:w="0" w:type="auto"/>
            <w:hideMark/>
          </w:tcPr>
          <w:p w14:paraId="0D8E5AA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938712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80.00</w:t>
            </w:r>
          </w:p>
        </w:tc>
      </w:tr>
      <w:tr w:rsidR="00BC4B2C" w:rsidRPr="00BC4B2C" w14:paraId="26178D12" w14:textId="77777777" w:rsidTr="00BC4B2C">
        <w:trPr>
          <w:jc w:val="center"/>
        </w:trPr>
        <w:tc>
          <w:tcPr>
            <w:tcW w:w="0" w:type="auto"/>
            <w:hideMark/>
          </w:tcPr>
          <w:p w14:paraId="20017D9A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Pakistán</w:t>
            </w:r>
          </w:p>
        </w:tc>
        <w:tc>
          <w:tcPr>
            <w:tcW w:w="0" w:type="auto"/>
            <w:hideMark/>
          </w:tcPr>
          <w:p w14:paraId="743C3DE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61FD9A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20.00</w:t>
            </w:r>
          </w:p>
        </w:tc>
        <w:tc>
          <w:tcPr>
            <w:tcW w:w="0" w:type="auto"/>
            <w:hideMark/>
          </w:tcPr>
          <w:p w14:paraId="4EECC22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6BE0B1F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100.00</w:t>
            </w:r>
          </w:p>
        </w:tc>
      </w:tr>
    </w:tbl>
    <w:p w14:paraId="09C8F02F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8288D9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3F7A96" w14:textId="77777777" w:rsidR="00047665" w:rsidRDefault="00047665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08A7BA" w14:textId="0B60892D" w:rsidR="001F0114" w:rsidRPr="001F0114" w:rsidRDefault="001F0114" w:rsidP="001F01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Grupo </w:t>
      </w:r>
      <w:r w:rsidRPr="001F0114">
        <w:rPr>
          <w:rFonts w:cstheme="minorHAnsi"/>
          <w:b/>
          <w:color w:val="000000"/>
          <w:shd w:val="clear" w:color="auto" w:fill="FFFFFF"/>
          <w:lang w:val="es-ES"/>
        </w:rPr>
        <w:t>3</w:t>
      </w:r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 (</w:t>
      </w:r>
      <w:proofErr w:type="spellStart"/>
      <w:r w:rsidRPr="001F0114">
        <w:rPr>
          <w:rFonts w:cstheme="minorHAnsi"/>
          <w:b/>
          <w:color w:val="000000"/>
          <w:shd w:val="clear" w:color="auto" w:fill="FFFFFF"/>
          <w:lang w:val="es-ES"/>
        </w:rPr>
        <w:t>Cluster</w:t>
      </w:r>
      <w:proofErr w:type="spellEnd"/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 </w:t>
      </w:r>
      <w:r w:rsidRPr="001F0114">
        <w:rPr>
          <w:rFonts w:cstheme="minorHAnsi"/>
          <w:b/>
          <w:color w:val="000000"/>
          <w:shd w:val="clear" w:color="auto" w:fill="FFFFFF"/>
          <w:lang w:val="es-ES"/>
        </w:rPr>
        <w:t>3</w:t>
      </w:r>
      <w:r w:rsidRPr="001F0114">
        <w:rPr>
          <w:rFonts w:cstheme="minorHAnsi"/>
          <w:b/>
          <w:color w:val="000000"/>
          <w:shd w:val="clear" w:color="auto" w:fill="FFFFFF"/>
          <w:lang w:val="es-ES"/>
        </w:rPr>
        <w:t>)</w:t>
      </w:r>
    </w:p>
    <w:p w14:paraId="09CA9D71" w14:textId="2D6DD171" w:rsidR="00047665" w:rsidRDefault="00047665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99671B" w14:textId="77777777" w:rsidR="00782F0F" w:rsidRDefault="00782F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31E189" w14:textId="77777777" w:rsidR="00782F0F" w:rsidRDefault="00782F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E0F9CD" w14:textId="77777777" w:rsidR="00BC4B2C" w:rsidRPr="00BC4B2C" w:rsidRDefault="00BC4B2C" w:rsidP="00BC4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FREQ </w:t>
      </w: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Procedure</w:t>
      </w:r>
      <w:proofErr w:type="spellEnd"/>
    </w:p>
    <w:p w14:paraId="46DC2150" w14:textId="77777777" w:rsidR="00BC4B2C" w:rsidRPr="00BC4B2C" w:rsidRDefault="00BC4B2C" w:rsidP="00BC4B2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BC4B2C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2937"/>
        <w:gridCol w:w="926"/>
        <w:gridCol w:w="721"/>
        <w:gridCol w:w="1003"/>
        <w:gridCol w:w="1003"/>
      </w:tblGrid>
      <w:tr w:rsidR="00BC4B2C" w:rsidRPr="00BC4B2C" w14:paraId="6823A27C" w14:textId="77777777" w:rsidTr="00BC4B2C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05F6CD03" w14:textId="77777777" w:rsidR="00BC4B2C" w:rsidRPr="00BC4B2C" w:rsidRDefault="00BC4B2C" w:rsidP="00BC4B2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</w:tr>
      <w:tr w:rsidR="00BC4B2C" w:rsidRPr="00BC4B2C" w14:paraId="7B71B36D" w14:textId="77777777" w:rsidTr="00BC4B2C">
        <w:trPr>
          <w:tblHeader/>
          <w:jc w:val="center"/>
        </w:trPr>
        <w:tc>
          <w:tcPr>
            <w:tcW w:w="0" w:type="auto"/>
            <w:hideMark/>
          </w:tcPr>
          <w:p w14:paraId="3A1D6A4E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1584047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04ABD95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hideMark/>
          </w:tcPr>
          <w:p w14:paraId="4FBDBA7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3CA75B9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</w:tr>
      <w:tr w:rsidR="00BC4B2C" w:rsidRPr="00BC4B2C" w14:paraId="2E0DE7E7" w14:textId="77777777" w:rsidTr="00BC4B2C">
        <w:trPr>
          <w:jc w:val="center"/>
        </w:trPr>
        <w:tc>
          <w:tcPr>
            <w:tcW w:w="0" w:type="auto"/>
            <w:hideMark/>
          </w:tcPr>
          <w:p w14:paraId="53FD5B4D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Albania</w:t>
            </w:r>
          </w:p>
        </w:tc>
        <w:tc>
          <w:tcPr>
            <w:tcW w:w="0" w:type="auto"/>
            <w:hideMark/>
          </w:tcPr>
          <w:p w14:paraId="39A478C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5BB5CE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2FE7597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95F09F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</w:tr>
      <w:tr w:rsidR="00BC4B2C" w:rsidRPr="00BC4B2C" w14:paraId="00AD4FA5" w14:textId="77777777" w:rsidTr="00BC4B2C">
        <w:trPr>
          <w:jc w:val="center"/>
        </w:trPr>
        <w:tc>
          <w:tcPr>
            <w:tcW w:w="0" w:type="auto"/>
            <w:hideMark/>
          </w:tcPr>
          <w:p w14:paraId="668651F9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Australia</w:t>
            </w:r>
          </w:p>
        </w:tc>
        <w:tc>
          <w:tcPr>
            <w:tcW w:w="0" w:type="auto"/>
            <w:hideMark/>
          </w:tcPr>
          <w:p w14:paraId="4A039B1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762A9B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F148BF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24A8A6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5.13</w:t>
            </w:r>
          </w:p>
        </w:tc>
      </w:tr>
      <w:tr w:rsidR="00BC4B2C" w:rsidRPr="00BC4B2C" w14:paraId="0E6BE38D" w14:textId="77777777" w:rsidTr="00BC4B2C">
        <w:trPr>
          <w:jc w:val="center"/>
        </w:trPr>
        <w:tc>
          <w:tcPr>
            <w:tcW w:w="0" w:type="auto"/>
            <w:hideMark/>
          </w:tcPr>
          <w:p w14:paraId="13D50A78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Bolivia (Estado Plurinacional de)</w:t>
            </w:r>
          </w:p>
        </w:tc>
        <w:tc>
          <w:tcPr>
            <w:tcW w:w="0" w:type="auto"/>
            <w:hideMark/>
          </w:tcPr>
          <w:p w14:paraId="6EFF576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4CA0CB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657320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3A273D6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7.69</w:t>
            </w:r>
          </w:p>
        </w:tc>
      </w:tr>
      <w:tr w:rsidR="00BC4B2C" w:rsidRPr="00BC4B2C" w14:paraId="47FFBA3B" w14:textId="77777777" w:rsidTr="00BC4B2C">
        <w:trPr>
          <w:jc w:val="center"/>
        </w:trPr>
        <w:tc>
          <w:tcPr>
            <w:tcW w:w="0" w:type="auto"/>
            <w:hideMark/>
          </w:tcPr>
          <w:p w14:paraId="5C055C1B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Canadá</w:t>
            </w:r>
          </w:p>
        </w:tc>
        <w:tc>
          <w:tcPr>
            <w:tcW w:w="0" w:type="auto"/>
            <w:hideMark/>
          </w:tcPr>
          <w:p w14:paraId="54AB676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EA9B97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03D2A8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25945EA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10.26</w:t>
            </w:r>
          </w:p>
        </w:tc>
      </w:tr>
      <w:tr w:rsidR="00BC4B2C" w:rsidRPr="00BC4B2C" w14:paraId="42232DB4" w14:textId="77777777" w:rsidTr="00BC4B2C">
        <w:trPr>
          <w:jc w:val="center"/>
        </w:trPr>
        <w:tc>
          <w:tcPr>
            <w:tcW w:w="0" w:type="auto"/>
            <w:hideMark/>
          </w:tcPr>
          <w:p w14:paraId="38983E8E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Chile</w:t>
            </w:r>
          </w:p>
        </w:tc>
        <w:tc>
          <w:tcPr>
            <w:tcW w:w="0" w:type="auto"/>
            <w:hideMark/>
          </w:tcPr>
          <w:p w14:paraId="43A48E4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AF1FDB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509F7F3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11DF649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12.82</w:t>
            </w:r>
          </w:p>
        </w:tc>
      </w:tr>
      <w:tr w:rsidR="00BC4B2C" w:rsidRPr="00BC4B2C" w14:paraId="466B9B7B" w14:textId="77777777" w:rsidTr="00BC4B2C">
        <w:trPr>
          <w:jc w:val="center"/>
        </w:trPr>
        <w:tc>
          <w:tcPr>
            <w:tcW w:w="0" w:type="auto"/>
            <w:hideMark/>
          </w:tcPr>
          <w:p w14:paraId="5A9D3059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lastRenderedPageBreak/>
              <w:t>Colombia</w:t>
            </w:r>
          </w:p>
        </w:tc>
        <w:tc>
          <w:tcPr>
            <w:tcW w:w="0" w:type="auto"/>
            <w:hideMark/>
          </w:tcPr>
          <w:p w14:paraId="5B54BDF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D09962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53D36BE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70DF6D2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15.38</w:t>
            </w:r>
          </w:p>
        </w:tc>
      </w:tr>
      <w:tr w:rsidR="00BC4B2C" w:rsidRPr="00BC4B2C" w14:paraId="5D03CE20" w14:textId="77777777" w:rsidTr="00BC4B2C">
        <w:trPr>
          <w:jc w:val="center"/>
        </w:trPr>
        <w:tc>
          <w:tcPr>
            <w:tcW w:w="0" w:type="auto"/>
            <w:hideMark/>
          </w:tcPr>
          <w:p w14:paraId="29389294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Cuba</w:t>
            </w:r>
          </w:p>
        </w:tc>
        <w:tc>
          <w:tcPr>
            <w:tcW w:w="0" w:type="auto"/>
            <w:hideMark/>
          </w:tcPr>
          <w:p w14:paraId="7A5C09E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7F4264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2C6E33E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1ACA469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17.95</w:t>
            </w:r>
          </w:p>
        </w:tc>
      </w:tr>
      <w:tr w:rsidR="00BC4B2C" w:rsidRPr="00BC4B2C" w14:paraId="082521C9" w14:textId="77777777" w:rsidTr="00BC4B2C">
        <w:trPr>
          <w:jc w:val="center"/>
        </w:trPr>
        <w:tc>
          <w:tcPr>
            <w:tcW w:w="0" w:type="auto"/>
            <w:hideMark/>
          </w:tcPr>
          <w:p w14:paraId="76077A56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Ecuador</w:t>
            </w:r>
          </w:p>
        </w:tc>
        <w:tc>
          <w:tcPr>
            <w:tcW w:w="0" w:type="auto"/>
            <w:hideMark/>
          </w:tcPr>
          <w:p w14:paraId="17ED37D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284240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2266C9C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5C56C73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20.51</w:t>
            </w:r>
          </w:p>
        </w:tc>
      </w:tr>
      <w:tr w:rsidR="00BC4B2C" w:rsidRPr="00BC4B2C" w14:paraId="3482C8B0" w14:textId="77777777" w:rsidTr="00BC4B2C">
        <w:trPr>
          <w:jc w:val="center"/>
        </w:trPr>
        <w:tc>
          <w:tcPr>
            <w:tcW w:w="0" w:type="auto"/>
            <w:hideMark/>
          </w:tcPr>
          <w:p w14:paraId="138DD438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Fiji</w:t>
            </w:r>
            <w:proofErr w:type="spellEnd"/>
          </w:p>
        </w:tc>
        <w:tc>
          <w:tcPr>
            <w:tcW w:w="0" w:type="auto"/>
            <w:hideMark/>
          </w:tcPr>
          <w:p w14:paraId="431324A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07249B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4B823DD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5E8BCEA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23.08</w:t>
            </w:r>
          </w:p>
        </w:tc>
      </w:tr>
      <w:tr w:rsidR="00BC4B2C" w:rsidRPr="00BC4B2C" w14:paraId="373D10B2" w14:textId="77777777" w:rsidTr="00BC4B2C">
        <w:trPr>
          <w:jc w:val="center"/>
        </w:trPr>
        <w:tc>
          <w:tcPr>
            <w:tcW w:w="0" w:type="auto"/>
            <w:hideMark/>
          </w:tcPr>
          <w:p w14:paraId="1859C562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Irak</w:t>
            </w:r>
          </w:p>
        </w:tc>
        <w:tc>
          <w:tcPr>
            <w:tcW w:w="0" w:type="auto"/>
            <w:hideMark/>
          </w:tcPr>
          <w:p w14:paraId="46F5F1F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450F88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115C5FA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1FCDDA5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25.64</w:t>
            </w:r>
          </w:p>
        </w:tc>
      </w:tr>
      <w:tr w:rsidR="00BC4B2C" w:rsidRPr="00BC4B2C" w14:paraId="5C75A6DE" w14:textId="77777777" w:rsidTr="00BC4B2C">
        <w:trPr>
          <w:jc w:val="center"/>
        </w:trPr>
        <w:tc>
          <w:tcPr>
            <w:tcW w:w="0" w:type="auto"/>
            <w:hideMark/>
          </w:tcPr>
          <w:p w14:paraId="3CB64A24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Irlanda</w:t>
            </w:r>
          </w:p>
        </w:tc>
        <w:tc>
          <w:tcPr>
            <w:tcW w:w="0" w:type="auto"/>
            <w:hideMark/>
          </w:tcPr>
          <w:p w14:paraId="384719E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AB8753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317502A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70F4052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28.21</w:t>
            </w:r>
          </w:p>
        </w:tc>
      </w:tr>
      <w:tr w:rsidR="00BC4B2C" w:rsidRPr="00BC4B2C" w14:paraId="6222708D" w14:textId="77777777" w:rsidTr="00BC4B2C">
        <w:trPr>
          <w:jc w:val="center"/>
        </w:trPr>
        <w:tc>
          <w:tcPr>
            <w:tcW w:w="0" w:type="auto"/>
            <w:hideMark/>
          </w:tcPr>
          <w:p w14:paraId="288F716F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Irán (República islámica de)</w:t>
            </w:r>
          </w:p>
        </w:tc>
        <w:tc>
          <w:tcPr>
            <w:tcW w:w="0" w:type="auto"/>
            <w:hideMark/>
          </w:tcPr>
          <w:p w14:paraId="21FF808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1F350C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4E6FAF6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0" w:type="auto"/>
            <w:hideMark/>
          </w:tcPr>
          <w:p w14:paraId="2DA9B21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30.77</w:t>
            </w:r>
          </w:p>
        </w:tc>
      </w:tr>
      <w:tr w:rsidR="00BC4B2C" w:rsidRPr="00BC4B2C" w14:paraId="38846F5C" w14:textId="77777777" w:rsidTr="00BC4B2C">
        <w:trPr>
          <w:jc w:val="center"/>
        </w:trPr>
        <w:tc>
          <w:tcPr>
            <w:tcW w:w="0" w:type="auto"/>
            <w:hideMark/>
          </w:tcPr>
          <w:p w14:paraId="5E44BAA5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Israel</w:t>
            </w:r>
          </w:p>
        </w:tc>
        <w:tc>
          <w:tcPr>
            <w:tcW w:w="0" w:type="auto"/>
            <w:hideMark/>
          </w:tcPr>
          <w:p w14:paraId="0DB93B9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62FB5B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3F5A3D1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13</w:t>
            </w:r>
          </w:p>
        </w:tc>
        <w:tc>
          <w:tcPr>
            <w:tcW w:w="0" w:type="auto"/>
            <w:hideMark/>
          </w:tcPr>
          <w:p w14:paraId="03E6638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33.33</w:t>
            </w:r>
          </w:p>
        </w:tc>
      </w:tr>
      <w:tr w:rsidR="00BC4B2C" w:rsidRPr="00BC4B2C" w14:paraId="328ECEA8" w14:textId="77777777" w:rsidTr="00BC4B2C">
        <w:trPr>
          <w:jc w:val="center"/>
        </w:trPr>
        <w:tc>
          <w:tcPr>
            <w:tcW w:w="0" w:type="auto"/>
            <w:hideMark/>
          </w:tcPr>
          <w:p w14:paraId="4BB0DCEF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Jordania</w:t>
            </w:r>
          </w:p>
        </w:tc>
        <w:tc>
          <w:tcPr>
            <w:tcW w:w="0" w:type="auto"/>
            <w:hideMark/>
          </w:tcPr>
          <w:p w14:paraId="5B18A5B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B9A8F6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537D7E5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14</w:t>
            </w:r>
          </w:p>
        </w:tc>
        <w:tc>
          <w:tcPr>
            <w:tcW w:w="0" w:type="auto"/>
            <w:hideMark/>
          </w:tcPr>
          <w:p w14:paraId="1065F5A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35.90</w:t>
            </w:r>
          </w:p>
        </w:tc>
      </w:tr>
      <w:tr w:rsidR="00BC4B2C" w:rsidRPr="00BC4B2C" w14:paraId="4143C0B0" w14:textId="77777777" w:rsidTr="00BC4B2C">
        <w:trPr>
          <w:jc w:val="center"/>
        </w:trPr>
        <w:tc>
          <w:tcPr>
            <w:tcW w:w="0" w:type="auto"/>
            <w:hideMark/>
          </w:tcPr>
          <w:p w14:paraId="2B9AD095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Kazajstán</w:t>
            </w:r>
          </w:p>
        </w:tc>
        <w:tc>
          <w:tcPr>
            <w:tcW w:w="0" w:type="auto"/>
            <w:hideMark/>
          </w:tcPr>
          <w:p w14:paraId="6D40BDE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7C1C4E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FAB62C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0" w:type="auto"/>
            <w:hideMark/>
          </w:tcPr>
          <w:p w14:paraId="3CF9411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38.46</w:t>
            </w:r>
          </w:p>
        </w:tc>
      </w:tr>
      <w:tr w:rsidR="00BC4B2C" w:rsidRPr="00BC4B2C" w14:paraId="24F00A38" w14:textId="77777777" w:rsidTr="00BC4B2C">
        <w:trPr>
          <w:jc w:val="center"/>
        </w:trPr>
        <w:tc>
          <w:tcPr>
            <w:tcW w:w="0" w:type="auto"/>
            <w:hideMark/>
          </w:tcPr>
          <w:p w14:paraId="5F4400E5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Libia</w:t>
            </w:r>
          </w:p>
        </w:tc>
        <w:tc>
          <w:tcPr>
            <w:tcW w:w="0" w:type="auto"/>
            <w:hideMark/>
          </w:tcPr>
          <w:p w14:paraId="4EE32CA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C35E0B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39FB57C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16</w:t>
            </w:r>
          </w:p>
        </w:tc>
        <w:tc>
          <w:tcPr>
            <w:tcW w:w="0" w:type="auto"/>
            <w:hideMark/>
          </w:tcPr>
          <w:p w14:paraId="7A62374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41.03</w:t>
            </w:r>
          </w:p>
        </w:tc>
      </w:tr>
      <w:tr w:rsidR="00BC4B2C" w:rsidRPr="00BC4B2C" w14:paraId="58AE61FD" w14:textId="77777777" w:rsidTr="00BC4B2C">
        <w:trPr>
          <w:jc w:val="center"/>
        </w:trPr>
        <w:tc>
          <w:tcPr>
            <w:tcW w:w="0" w:type="auto"/>
            <w:hideMark/>
          </w:tcPr>
          <w:p w14:paraId="27C4D565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Líbano</w:t>
            </w:r>
          </w:p>
        </w:tc>
        <w:tc>
          <w:tcPr>
            <w:tcW w:w="0" w:type="auto"/>
            <w:hideMark/>
          </w:tcPr>
          <w:p w14:paraId="453B4F5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F60B48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BFA375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</w:t>
            </w:r>
          </w:p>
        </w:tc>
        <w:tc>
          <w:tcPr>
            <w:tcW w:w="0" w:type="auto"/>
            <w:hideMark/>
          </w:tcPr>
          <w:p w14:paraId="192918F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43.59</w:t>
            </w:r>
          </w:p>
        </w:tc>
      </w:tr>
      <w:tr w:rsidR="00BC4B2C" w:rsidRPr="00BC4B2C" w14:paraId="6BA1C932" w14:textId="77777777" w:rsidTr="00BC4B2C">
        <w:trPr>
          <w:jc w:val="center"/>
        </w:trPr>
        <w:tc>
          <w:tcPr>
            <w:tcW w:w="0" w:type="auto"/>
            <w:hideMark/>
          </w:tcPr>
          <w:p w14:paraId="34F20698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Marruecos</w:t>
            </w:r>
          </w:p>
        </w:tc>
        <w:tc>
          <w:tcPr>
            <w:tcW w:w="0" w:type="auto"/>
            <w:hideMark/>
          </w:tcPr>
          <w:p w14:paraId="43F3CD5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B19271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EFDAF2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3535CA6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46.15</w:t>
            </w:r>
          </w:p>
        </w:tc>
      </w:tr>
      <w:tr w:rsidR="00BC4B2C" w:rsidRPr="00BC4B2C" w14:paraId="6A39A736" w14:textId="77777777" w:rsidTr="00BC4B2C">
        <w:trPr>
          <w:jc w:val="center"/>
        </w:trPr>
        <w:tc>
          <w:tcPr>
            <w:tcW w:w="0" w:type="auto"/>
            <w:hideMark/>
          </w:tcPr>
          <w:p w14:paraId="38B07AD3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Mongolia</w:t>
            </w:r>
          </w:p>
        </w:tc>
        <w:tc>
          <w:tcPr>
            <w:tcW w:w="0" w:type="auto"/>
            <w:hideMark/>
          </w:tcPr>
          <w:p w14:paraId="6564CDA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731D00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7D05EF3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67B6C89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48.72</w:t>
            </w:r>
          </w:p>
        </w:tc>
      </w:tr>
      <w:tr w:rsidR="00BC4B2C" w:rsidRPr="00BC4B2C" w14:paraId="50960D3B" w14:textId="77777777" w:rsidTr="00BC4B2C">
        <w:trPr>
          <w:jc w:val="center"/>
        </w:trPr>
        <w:tc>
          <w:tcPr>
            <w:tcW w:w="0" w:type="auto"/>
            <w:hideMark/>
          </w:tcPr>
          <w:p w14:paraId="40D0AD77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Myanmar</w:t>
            </w:r>
          </w:p>
        </w:tc>
        <w:tc>
          <w:tcPr>
            <w:tcW w:w="0" w:type="auto"/>
            <w:hideMark/>
          </w:tcPr>
          <w:p w14:paraId="209B88D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9DCAAE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7195CFE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</w:t>
            </w:r>
          </w:p>
        </w:tc>
        <w:tc>
          <w:tcPr>
            <w:tcW w:w="0" w:type="auto"/>
            <w:hideMark/>
          </w:tcPr>
          <w:p w14:paraId="1B5615F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51.28</w:t>
            </w:r>
          </w:p>
        </w:tc>
      </w:tr>
      <w:tr w:rsidR="00BC4B2C" w:rsidRPr="00BC4B2C" w14:paraId="05722A98" w14:textId="77777777" w:rsidTr="00BC4B2C">
        <w:trPr>
          <w:jc w:val="center"/>
        </w:trPr>
        <w:tc>
          <w:tcPr>
            <w:tcW w:w="0" w:type="auto"/>
            <w:hideMark/>
          </w:tcPr>
          <w:p w14:paraId="2786827A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Nepal</w:t>
            </w:r>
          </w:p>
        </w:tc>
        <w:tc>
          <w:tcPr>
            <w:tcW w:w="0" w:type="auto"/>
            <w:hideMark/>
          </w:tcPr>
          <w:p w14:paraId="6E48475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5E5468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27CF307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0" w:type="auto"/>
            <w:hideMark/>
          </w:tcPr>
          <w:p w14:paraId="5282F80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53.85</w:t>
            </w:r>
          </w:p>
        </w:tc>
      </w:tr>
      <w:tr w:rsidR="00BC4B2C" w:rsidRPr="00BC4B2C" w14:paraId="3D615AF2" w14:textId="77777777" w:rsidTr="00BC4B2C">
        <w:trPr>
          <w:jc w:val="center"/>
        </w:trPr>
        <w:tc>
          <w:tcPr>
            <w:tcW w:w="0" w:type="auto"/>
            <w:hideMark/>
          </w:tcPr>
          <w:p w14:paraId="07D8BAFA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Nicaragua</w:t>
            </w:r>
          </w:p>
        </w:tc>
        <w:tc>
          <w:tcPr>
            <w:tcW w:w="0" w:type="auto"/>
            <w:hideMark/>
          </w:tcPr>
          <w:p w14:paraId="2089AD5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CCA9B2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3AEC66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</w:t>
            </w:r>
          </w:p>
        </w:tc>
        <w:tc>
          <w:tcPr>
            <w:tcW w:w="0" w:type="auto"/>
            <w:hideMark/>
          </w:tcPr>
          <w:p w14:paraId="42FEA08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56.41</w:t>
            </w:r>
          </w:p>
        </w:tc>
      </w:tr>
      <w:tr w:rsidR="00BC4B2C" w:rsidRPr="00BC4B2C" w14:paraId="73E020C7" w14:textId="77777777" w:rsidTr="00BC4B2C">
        <w:trPr>
          <w:jc w:val="center"/>
        </w:trPr>
        <w:tc>
          <w:tcPr>
            <w:tcW w:w="0" w:type="auto"/>
            <w:hideMark/>
          </w:tcPr>
          <w:p w14:paraId="5AEAD213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Nueva Caledonia</w:t>
            </w:r>
          </w:p>
        </w:tc>
        <w:tc>
          <w:tcPr>
            <w:tcW w:w="0" w:type="auto"/>
            <w:hideMark/>
          </w:tcPr>
          <w:p w14:paraId="7D8A0CC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418FB0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3D62C8A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23</w:t>
            </w:r>
          </w:p>
        </w:tc>
        <w:tc>
          <w:tcPr>
            <w:tcW w:w="0" w:type="auto"/>
            <w:hideMark/>
          </w:tcPr>
          <w:p w14:paraId="11B8A6B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58.97</w:t>
            </w:r>
          </w:p>
        </w:tc>
      </w:tr>
      <w:tr w:rsidR="00BC4B2C" w:rsidRPr="00BC4B2C" w14:paraId="002D064A" w14:textId="77777777" w:rsidTr="00BC4B2C">
        <w:trPr>
          <w:jc w:val="center"/>
        </w:trPr>
        <w:tc>
          <w:tcPr>
            <w:tcW w:w="0" w:type="auto"/>
            <w:hideMark/>
          </w:tcPr>
          <w:p w14:paraId="785666E1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Nueva Zelanda</w:t>
            </w:r>
          </w:p>
        </w:tc>
        <w:tc>
          <w:tcPr>
            <w:tcW w:w="0" w:type="auto"/>
            <w:hideMark/>
          </w:tcPr>
          <w:p w14:paraId="25B5B7D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75B189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CCC008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</w:t>
            </w:r>
          </w:p>
        </w:tc>
        <w:tc>
          <w:tcPr>
            <w:tcW w:w="0" w:type="auto"/>
            <w:hideMark/>
          </w:tcPr>
          <w:p w14:paraId="093CE51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61.54</w:t>
            </w:r>
          </w:p>
        </w:tc>
      </w:tr>
      <w:tr w:rsidR="00BC4B2C" w:rsidRPr="00BC4B2C" w14:paraId="008FD404" w14:textId="77777777" w:rsidTr="00BC4B2C">
        <w:trPr>
          <w:jc w:val="center"/>
        </w:trPr>
        <w:tc>
          <w:tcPr>
            <w:tcW w:w="0" w:type="auto"/>
            <w:hideMark/>
          </w:tcPr>
          <w:p w14:paraId="5A56E613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Omán</w:t>
            </w:r>
          </w:p>
        </w:tc>
        <w:tc>
          <w:tcPr>
            <w:tcW w:w="0" w:type="auto"/>
            <w:hideMark/>
          </w:tcPr>
          <w:p w14:paraId="52C552A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7009A2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D276B1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1C443AC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64.10</w:t>
            </w:r>
          </w:p>
        </w:tc>
      </w:tr>
      <w:tr w:rsidR="00BC4B2C" w:rsidRPr="00BC4B2C" w14:paraId="01F0EDBC" w14:textId="77777777" w:rsidTr="00BC4B2C">
        <w:trPr>
          <w:jc w:val="center"/>
        </w:trPr>
        <w:tc>
          <w:tcPr>
            <w:tcW w:w="0" w:type="auto"/>
            <w:hideMark/>
          </w:tcPr>
          <w:p w14:paraId="28C54A43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Panamá</w:t>
            </w:r>
          </w:p>
        </w:tc>
        <w:tc>
          <w:tcPr>
            <w:tcW w:w="0" w:type="auto"/>
            <w:hideMark/>
          </w:tcPr>
          <w:p w14:paraId="33BEB7A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69808F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19D1A5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26</w:t>
            </w:r>
          </w:p>
        </w:tc>
        <w:tc>
          <w:tcPr>
            <w:tcW w:w="0" w:type="auto"/>
            <w:hideMark/>
          </w:tcPr>
          <w:p w14:paraId="0308C16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66.67</w:t>
            </w:r>
          </w:p>
        </w:tc>
      </w:tr>
      <w:tr w:rsidR="00BC4B2C" w:rsidRPr="00BC4B2C" w14:paraId="31160493" w14:textId="77777777" w:rsidTr="00BC4B2C">
        <w:trPr>
          <w:jc w:val="center"/>
        </w:trPr>
        <w:tc>
          <w:tcPr>
            <w:tcW w:w="0" w:type="auto"/>
            <w:hideMark/>
          </w:tcPr>
          <w:p w14:paraId="12DCE554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Paraguay</w:t>
            </w:r>
          </w:p>
        </w:tc>
        <w:tc>
          <w:tcPr>
            <w:tcW w:w="0" w:type="auto"/>
            <w:hideMark/>
          </w:tcPr>
          <w:p w14:paraId="3F56902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6E59B6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186EFA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0" w:type="auto"/>
            <w:hideMark/>
          </w:tcPr>
          <w:p w14:paraId="10A550B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69.23</w:t>
            </w:r>
          </w:p>
        </w:tc>
      </w:tr>
      <w:tr w:rsidR="00BC4B2C" w:rsidRPr="00BC4B2C" w14:paraId="444F2DBE" w14:textId="77777777" w:rsidTr="00BC4B2C">
        <w:trPr>
          <w:jc w:val="center"/>
        </w:trPr>
        <w:tc>
          <w:tcPr>
            <w:tcW w:w="0" w:type="auto"/>
            <w:hideMark/>
          </w:tcPr>
          <w:p w14:paraId="34BA468E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Perú</w:t>
            </w:r>
          </w:p>
        </w:tc>
        <w:tc>
          <w:tcPr>
            <w:tcW w:w="0" w:type="auto"/>
            <w:hideMark/>
          </w:tcPr>
          <w:p w14:paraId="6931968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E692DFC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1415EE1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28</w:t>
            </w:r>
          </w:p>
        </w:tc>
        <w:tc>
          <w:tcPr>
            <w:tcW w:w="0" w:type="auto"/>
            <w:hideMark/>
          </w:tcPr>
          <w:p w14:paraId="285AF3F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71.79</w:t>
            </w:r>
          </w:p>
        </w:tc>
      </w:tr>
      <w:tr w:rsidR="00BC4B2C" w:rsidRPr="00BC4B2C" w14:paraId="2CE19D21" w14:textId="77777777" w:rsidTr="00BC4B2C">
        <w:trPr>
          <w:jc w:val="center"/>
        </w:trPr>
        <w:tc>
          <w:tcPr>
            <w:tcW w:w="0" w:type="auto"/>
            <w:hideMark/>
          </w:tcPr>
          <w:p w14:paraId="2C9A9D07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República Dominicana</w:t>
            </w:r>
          </w:p>
        </w:tc>
        <w:tc>
          <w:tcPr>
            <w:tcW w:w="0" w:type="auto"/>
            <w:hideMark/>
          </w:tcPr>
          <w:p w14:paraId="4286E89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C94C00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19836C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29</w:t>
            </w:r>
          </w:p>
        </w:tc>
        <w:tc>
          <w:tcPr>
            <w:tcW w:w="0" w:type="auto"/>
            <w:hideMark/>
          </w:tcPr>
          <w:p w14:paraId="4779F61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74.36</w:t>
            </w:r>
          </w:p>
        </w:tc>
      </w:tr>
      <w:tr w:rsidR="00BC4B2C" w:rsidRPr="00BC4B2C" w14:paraId="4142D929" w14:textId="77777777" w:rsidTr="00BC4B2C">
        <w:trPr>
          <w:jc w:val="center"/>
        </w:trPr>
        <w:tc>
          <w:tcPr>
            <w:tcW w:w="0" w:type="auto"/>
            <w:hideMark/>
          </w:tcPr>
          <w:p w14:paraId="6655CDB5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República Unida de </w:t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Tanzanía</w:t>
            </w:r>
            <w:proofErr w:type="spellEnd"/>
          </w:p>
        </w:tc>
        <w:tc>
          <w:tcPr>
            <w:tcW w:w="0" w:type="auto"/>
            <w:hideMark/>
          </w:tcPr>
          <w:p w14:paraId="04C186F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F63DFB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058A407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30</w:t>
            </w:r>
          </w:p>
        </w:tc>
        <w:tc>
          <w:tcPr>
            <w:tcW w:w="0" w:type="auto"/>
            <w:hideMark/>
          </w:tcPr>
          <w:p w14:paraId="23D86FB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76.92</w:t>
            </w:r>
          </w:p>
        </w:tc>
      </w:tr>
      <w:tr w:rsidR="00BC4B2C" w:rsidRPr="00BC4B2C" w14:paraId="489024DA" w14:textId="77777777" w:rsidTr="00BC4B2C">
        <w:trPr>
          <w:jc w:val="center"/>
        </w:trPr>
        <w:tc>
          <w:tcPr>
            <w:tcW w:w="0" w:type="auto"/>
            <w:hideMark/>
          </w:tcPr>
          <w:p w14:paraId="3C91C247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República de </w:t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Moldova</w:t>
            </w:r>
            <w:proofErr w:type="spellEnd"/>
          </w:p>
        </w:tc>
        <w:tc>
          <w:tcPr>
            <w:tcW w:w="0" w:type="auto"/>
            <w:hideMark/>
          </w:tcPr>
          <w:p w14:paraId="3ED6E31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4D336F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45F03F0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31</w:t>
            </w:r>
          </w:p>
        </w:tc>
        <w:tc>
          <w:tcPr>
            <w:tcW w:w="0" w:type="auto"/>
            <w:hideMark/>
          </w:tcPr>
          <w:p w14:paraId="2CAECA35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79.49</w:t>
            </w:r>
          </w:p>
        </w:tc>
      </w:tr>
      <w:tr w:rsidR="00BC4B2C" w:rsidRPr="00BC4B2C" w14:paraId="6DA53287" w14:textId="77777777" w:rsidTr="00BC4B2C">
        <w:trPr>
          <w:jc w:val="center"/>
        </w:trPr>
        <w:tc>
          <w:tcPr>
            <w:tcW w:w="0" w:type="auto"/>
            <w:hideMark/>
          </w:tcPr>
          <w:p w14:paraId="5CE2919D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Ruanda</w:t>
            </w:r>
          </w:p>
        </w:tc>
        <w:tc>
          <w:tcPr>
            <w:tcW w:w="0" w:type="auto"/>
            <w:hideMark/>
          </w:tcPr>
          <w:p w14:paraId="7AF92CB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43666C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76113CD9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32</w:t>
            </w:r>
          </w:p>
        </w:tc>
        <w:tc>
          <w:tcPr>
            <w:tcW w:w="0" w:type="auto"/>
            <w:hideMark/>
          </w:tcPr>
          <w:p w14:paraId="0E58544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82.05</w:t>
            </w:r>
          </w:p>
        </w:tc>
      </w:tr>
      <w:tr w:rsidR="00BC4B2C" w:rsidRPr="00BC4B2C" w14:paraId="600A338C" w14:textId="77777777" w:rsidTr="00BC4B2C">
        <w:trPr>
          <w:jc w:val="center"/>
        </w:trPr>
        <w:tc>
          <w:tcPr>
            <w:tcW w:w="0" w:type="auto"/>
            <w:hideMark/>
          </w:tcPr>
          <w:p w14:paraId="75905AFA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Sri Lanka</w:t>
            </w:r>
          </w:p>
        </w:tc>
        <w:tc>
          <w:tcPr>
            <w:tcW w:w="0" w:type="auto"/>
            <w:hideMark/>
          </w:tcPr>
          <w:p w14:paraId="3DFF256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04BA32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70BE35B3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33</w:t>
            </w:r>
          </w:p>
        </w:tc>
        <w:tc>
          <w:tcPr>
            <w:tcW w:w="0" w:type="auto"/>
            <w:hideMark/>
          </w:tcPr>
          <w:p w14:paraId="4C1F18E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84.62</w:t>
            </w:r>
          </w:p>
        </w:tc>
      </w:tr>
      <w:tr w:rsidR="00BC4B2C" w:rsidRPr="00BC4B2C" w14:paraId="6563309C" w14:textId="77777777" w:rsidTr="00BC4B2C">
        <w:trPr>
          <w:jc w:val="center"/>
        </w:trPr>
        <w:tc>
          <w:tcPr>
            <w:tcW w:w="0" w:type="auto"/>
            <w:hideMark/>
          </w:tcPr>
          <w:p w14:paraId="02686A77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Tailandia</w:t>
            </w:r>
          </w:p>
        </w:tc>
        <w:tc>
          <w:tcPr>
            <w:tcW w:w="0" w:type="auto"/>
            <w:hideMark/>
          </w:tcPr>
          <w:p w14:paraId="7AC8FA3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B342FE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C1DAD1E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34</w:t>
            </w:r>
          </w:p>
        </w:tc>
        <w:tc>
          <w:tcPr>
            <w:tcW w:w="0" w:type="auto"/>
            <w:hideMark/>
          </w:tcPr>
          <w:p w14:paraId="498744B2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87.18</w:t>
            </w:r>
          </w:p>
        </w:tc>
      </w:tr>
      <w:tr w:rsidR="00BC4B2C" w:rsidRPr="00BC4B2C" w14:paraId="6FD0F2C0" w14:textId="77777777" w:rsidTr="00BC4B2C">
        <w:trPr>
          <w:jc w:val="center"/>
        </w:trPr>
        <w:tc>
          <w:tcPr>
            <w:tcW w:w="0" w:type="auto"/>
            <w:hideMark/>
          </w:tcPr>
          <w:p w14:paraId="294CC99C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Turquía</w:t>
            </w:r>
          </w:p>
        </w:tc>
        <w:tc>
          <w:tcPr>
            <w:tcW w:w="0" w:type="auto"/>
            <w:hideMark/>
          </w:tcPr>
          <w:p w14:paraId="01DF1F9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7CBCD5A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1091EC5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35</w:t>
            </w:r>
          </w:p>
        </w:tc>
        <w:tc>
          <w:tcPr>
            <w:tcW w:w="0" w:type="auto"/>
            <w:hideMark/>
          </w:tcPr>
          <w:p w14:paraId="492371C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89.74</w:t>
            </w:r>
          </w:p>
        </w:tc>
      </w:tr>
      <w:tr w:rsidR="00BC4B2C" w:rsidRPr="00BC4B2C" w14:paraId="3440CAB7" w14:textId="77777777" w:rsidTr="00BC4B2C">
        <w:trPr>
          <w:jc w:val="center"/>
        </w:trPr>
        <w:tc>
          <w:tcPr>
            <w:tcW w:w="0" w:type="auto"/>
            <w:hideMark/>
          </w:tcPr>
          <w:p w14:paraId="3DFD9B93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Túnez</w:t>
            </w:r>
          </w:p>
        </w:tc>
        <w:tc>
          <w:tcPr>
            <w:tcW w:w="0" w:type="auto"/>
            <w:hideMark/>
          </w:tcPr>
          <w:p w14:paraId="4546189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D29351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20E57E1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36</w:t>
            </w:r>
          </w:p>
        </w:tc>
        <w:tc>
          <w:tcPr>
            <w:tcW w:w="0" w:type="auto"/>
            <w:hideMark/>
          </w:tcPr>
          <w:p w14:paraId="1F239CB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92.31</w:t>
            </w:r>
          </w:p>
        </w:tc>
      </w:tr>
      <w:tr w:rsidR="00BC4B2C" w:rsidRPr="00BC4B2C" w14:paraId="7B5F4C82" w14:textId="77777777" w:rsidTr="00BC4B2C">
        <w:trPr>
          <w:jc w:val="center"/>
        </w:trPr>
        <w:tc>
          <w:tcPr>
            <w:tcW w:w="0" w:type="auto"/>
            <w:hideMark/>
          </w:tcPr>
          <w:p w14:paraId="34AD8FF8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Uzbekistán</w:t>
            </w:r>
          </w:p>
        </w:tc>
        <w:tc>
          <w:tcPr>
            <w:tcW w:w="0" w:type="auto"/>
            <w:hideMark/>
          </w:tcPr>
          <w:p w14:paraId="0178ED7F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73BD0CB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6CC5C34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37</w:t>
            </w:r>
          </w:p>
        </w:tc>
        <w:tc>
          <w:tcPr>
            <w:tcW w:w="0" w:type="auto"/>
            <w:hideMark/>
          </w:tcPr>
          <w:p w14:paraId="79E25838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94.87</w:t>
            </w:r>
          </w:p>
        </w:tc>
      </w:tr>
      <w:tr w:rsidR="00BC4B2C" w:rsidRPr="00BC4B2C" w14:paraId="43BF4B24" w14:textId="77777777" w:rsidTr="00BC4B2C">
        <w:trPr>
          <w:jc w:val="center"/>
        </w:trPr>
        <w:tc>
          <w:tcPr>
            <w:tcW w:w="0" w:type="auto"/>
            <w:hideMark/>
          </w:tcPr>
          <w:p w14:paraId="12071449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Venezuela (República Bolivariana de)</w:t>
            </w:r>
          </w:p>
        </w:tc>
        <w:tc>
          <w:tcPr>
            <w:tcW w:w="0" w:type="auto"/>
            <w:hideMark/>
          </w:tcPr>
          <w:p w14:paraId="34A1EE2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339A8B4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1609E220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38</w:t>
            </w:r>
          </w:p>
        </w:tc>
        <w:tc>
          <w:tcPr>
            <w:tcW w:w="0" w:type="auto"/>
            <w:hideMark/>
          </w:tcPr>
          <w:p w14:paraId="1434AC3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97.44</w:t>
            </w:r>
          </w:p>
        </w:tc>
      </w:tr>
      <w:tr w:rsidR="00BC4B2C" w:rsidRPr="00BC4B2C" w14:paraId="391D1902" w14:textId="77777777" w:rsidTr="00BC4B2C">
        <w:trPr>
          <w:jc w:val="center"/>
        </w:trPr>
        <w:tc>
          <w:tcPr>
            <w:tcW w:w="0" w:type="auto"/>
            <w:hideMark/>
          </w:tcPr>
          <w:p w14:paraId="1CB26E69" w14:textId="77777777" w:rsidR="00BC4B2C" w:rsidRPr="00BC4B2C" w:rsidRDefault="00BC4B2C" w:rsidP="00BC4B2C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Viet</w:t>
            </w:r>
            <w:proofErr w:type="spellEnd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 xml:space="preserve"> </w:t>
            </w:r>
            <w:proofErr w:type="spellStart"/>
            <w:r w:rsidRPr="00BC4B2C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Nam</w:t>
            </w:r>
            <w:proofErr w:type="spellEnd"/>
          </w:p>
        </w:tc>
        <w:tc>
          <w:tcPr>
            <w:tcW w:w="0" w:type="auto"/>
            <w:hideMark/>
          </w:tcPr>
          <w:p w14:paraId="04426CD1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3554A06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2.56</w:t>
            </w:r>
          </w:p>
        </w:tc>
        <w:tc>
          <w:tcPr>
            <w:tcW w:w="0" w:type="auto"/>
            <w:hideMark/>
          </w:tcPr>
          <w:p w14:paraId="7A056F37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39</w:t>
            </w:r>
          </w:p>
        </w:tc>
        <w:tc>
          <w:tcPr>
            <w:tcW w:w="0" w:type="auto"/>
            <w:hideMark/>
          </w:tcPr>
          <w:p w14:paraId="3D88832D" w14:textId="77777777" w:rsidR="00BC4B2C" w:rsidRPr="00BC4B2C" w:rsidRDefault="00BC4B2C" w:rsidP="00BC4B2C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BC4B2C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100.00</w:t>
            </w:r>
          </w:p>
        </w:tc>
      </w:tr>
    </w:tbl>
    <w:p w14:paraId="22FFCA61" w14:textId="77777777" w:rsidR="00BC4B2C" w:rsidRDefault="00BC4B2C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3A60630" w14:textId="77777777" w:rsidR="00782F0F" w:rsidRDefault="00782F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F9CCC7" w14:textId="77777777" w:rsidR="00782F0F" w:rsidRDefault="00782F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7B43A4" w14:textId="724AD20E" w:rsidR="001F0114" w:rsidRPr="001F0114" w:rsidRDefault="001F0114" w:rsidP="001F01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Grupo </w:t>
      </w:r>
      <w:r w:rsidRPr="001F0114">
        <w:rPr>
          <w:rFonts w:cstheme="minorHAnsi"/>
          <w:b/>
          <w:color w:val="000000"/>
          <w:shd w:val="clear" w:color="auto" w:fill="FFFFFF"/>
          <w:lang w:val="es-ES"/>
        </w:rPr>
        <w:t>4</w:t>
      </w:r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 (</w:t>
      </w:r>
      <w:proofErr w:type="spellStart"/>
      <w:r w:rsidRPr="001F0114">
        <w:rPr>
          <w:rFonts w:cstheme="minorHAnsi"/>
          <w:b/>
          <w:color w:val="000000"/>
          <w:shd w:val="clear" w:color="auto" w:fill="FFFFFF"/>
          <w:lang w:val="es-ES"/>
        </w:rPr>
        <w:t>Cluster</w:t>
      </w:r>
      <w:proofErr w:type="spellEnd"/>
      <w:r w:rsidRPr="001F0114">
        <w:rPr>
          <w:rFonts w:cstheme="minorHAnsi"/>
          <w:b/>
          <w:color w:val="000000"/>
          <w:shd w:val="clear" w:color="auto" w:fill="FFFFFF"/>
          <w:lang w:val="es-ES"/>
        </w:rPr>
        <w:t xml:space="preserve"> </w:t>
      </w:r>
      <w:r w:rsidRPr="001F0114">
        <w:rPr>
          <w:rFonts w:cstheme="minorHAnsi"/>
          <w:b/>
          <w:color w:val="000000"/>
          <w:shd w:val="clear" w:color="auto" w:fill="FFFFFF"/>
          <w:lang w:val="es-ES"/>
        </w:rPr>
        <w:t>4</w:t>
      </w:r>
      <w:r w:rsidRPr="001F0114">
        <w:rPr>
          <w:rFonts w:cstheme="minorHAnsi"/>
          <w:b/>
          <w:color w:val="000000"/>
          <w:shd w:val="clear" w:color="auto" w:fill="FFFFFF"/>
          <w:lang w:val="es-ES"/>
        </w:rPr>
        <w:t>)</w:t>
      </w:r>
    </w:p>
    <w:p w14:paraId="3D06C142" w14:textId="77777777" w:rsidR="00047665" w:rsidRDefault="00047665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07E80A" w14:textId="77777777" w:rsidR="00047665" w:rsidRDefault="00047665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54B69F" w14:textId="77777777" w:rsidR="00782F0F" w:rsidRPr="00782F0F" w:rsidRDefault="00782F0F" w:rsidP="00782F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782F0F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The</w:t>
      </w:r>
      <w:proofErr w:type="spellEnd"/>
      <w:r w:rsidRPr="00782F0F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 xml:space="preserve"> FREQ </w:t>
      </w:r>
      <w:proofErr w:type="spellStart"/>
      <w:r w:rsidRPr="00782F0F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Procedure</w:t>
      </w:r>
      <w:proofErr w:type="spellEnd"/>
    </w:p>
    <w:p w14:paraId="0BEEC0AA" w14:textId="77777777" w:rsidR="00782F0F" w:rsidRPr="00782F0F" w:rsidRDefault="00782F0F" w:rsidP="00782F0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proofErr w:type="spellStart"/>
      <w:r w:rsidRPr="00782F0F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Cluster</w:t>
      </w:r>
      <w:proofErr w:type="spellEnd"/>
      <w:r w:rsidRPr="00782F0F"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  <w:t>=4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Freq: One-Way Frequencies"/>
      </w:tblPr>
      <w:tblGrid>
        <w:gridCol w:w="2822"/>
        <w:gridCol w:w="926"/>
        <w:gridCol w:w="721"/>
        <w:gridCol w:w="1003"/>
        <w:gridCol w:w="1003"/>
      </w:tblGrid>
      <w:tr w:rsidR="00782F0F" w:rsidRPr="00782F0F" w14:paraId="0660B6C1" w14:textId="77777777" w:rsidTr="00782F0F">
        <w:trPr>
          <w:tblHeader/>
          <w:jc w:val="center"/>
        </w:trPr>
        <w:tc>
          <w:tcPr>
            <w:tcW w:w="0" w:type="auto"/>
            <w:gridSpan w:val="5"/>
            <w:hideMark/>
          </w:tcPr>
          <w:p w14:paraId="6161F77F" w14:textId="77777777" w:rsidR="00782F0F" w:rsidRPr="00782F0F" w:rsidRDefault="00782F0F" w:rsidP="00782F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</w:tr>
      <w:tr w:rsidR="00782F0F" w:rsidRPr="00782F0F" w14:paraId="749491A9" w14:textId="77777777" w:rsidTr="00782F0F">
        <w:trPr>
          <w:tblHeader/>
          <w:jc w:val="center"/>
        </w:trPr>
        <w:tc>
          <w:tcPr>
            <w:tcW w:w="0" w:type="auto"/>
            <w:hideMark/>
          </w:tcPr>
          <w:p w14:paraId="474FC801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PAIS</w:t>
            </w:r>
          </w:p>
        </w:tc>
        <w:tc>
          <w:tcPr>
            <w:tcW w:w="0" w:type="auto"/>
            <w:hideMark/>
          </w:tcPr>
          <w:p w14:paraId="5AB8A98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794D623B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  <w:tc>
          <w:tcPr>
            <w:tcW w:w="0" w:type="auto"/>
            <w:hideMark/>
          </w:tcPr>
          <w:p w14:paraId="28BE73B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Frequency</w:t>
            </w:r>
            <w:proofErr w:type="spellEnd"/>
          </w:p>
        </w:tc>
        <w:tc>
          <w:tcPr>
            <w:tcW w:w="0" w:type="auto"/>
            <w:hideMark/>
          </w:tcPr>
          <w:p w14:paraId="2D6AC85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Cumulative</w:t>
            </w:r>
            <w:proofErr w:type="spellEnd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br/>
            </w:r>
            <w:proofErr w:type="spellStart"/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Percent</w:t>
            </w:r>
            <w:proofErr w:type="spellEnd"/>
          </w:p>
        </w:tc>
      </w:tr>
      <w:tr w:rsidR="00782F0F" w:rsidRPr="00782F0F" w14:paraId="36A77E01" w14:textId="77777777" w:rsidTr="00782F0F">
        <w:trPr>
          <w:jc w:val="center"/>
        </w:trPr>
        <w:tc>
          <w:tcPr>
            <w:tcW w:w="0" w:type="auto"/>
            <w:hideMark/>
          </w:tcPr>
          <w:p w14:paraId="02A4FB5B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Alemania</w:t>
            </w:r>
          </w:p>
        </w:tc>
        <w:tc>
          <w:tcPr>
            <w:tcW w:w="0" w:type="auto"/>
            <w:hideMark/>
          </w:tcPr>
          <w:p w14:paraId="0E4B886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2BBE58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7D61594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AAB3F4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</w:tr>
      <w:tr w:rsidR="00782F0F" w:rsidRPr="00782F0F" w14:paraId="44A2347C" w14:textId="77777777" w:rsidTr="00782F0F">
        <w:trPr>
          <w:jc w:val="center"/>
        </w:trPr>
        <w:tc>
          <w:tcPr>
            <w:tcW w:w="0" w:type="auto"/>
            <w:hideMark/>
          </w:tcPr>
          <w:p w14:paraId="5299C5D4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Armenia</w:t>
            </w:r>
          </w:p>
        </w:tc>
        <w:tc>
          <w:tcPr>
            <w:tcW w:w="0" w:type="auto"/>
            <w:hideMark/>
          </w:tcPr>
          <w:p w14:paraId="70472B3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5517E3F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5265299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0" w:type="auto"/>
            <w:hideMark/>
          </w:tcPr>
          <w:p w14:paraId="0DF9D66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7.41</w:t>
            </w:r>
          </w:p>
        </w:tc>
      </w:tr>
      <w:tr w:rsidR="00782F0F" w:rsidRPr="00782F0F" w14:paraId="3FEAEB34" w14:textId="77777777" w:rsidTr="00782F0F">
        <w:trPr>
          <w:jc w:val="center"/>
        </w:trPr>
        <w:tc>
          <w:tcPr>
            <w:tcW w:w="0" w:type="auto"/>
            <w:hideMark/>
          </w:tcPr>
          <w:p w14:paraId="1DC44C72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Austria</w:t>
            </w:r>
          </w:p>
        </w:tc>
        <w:tc>
          <w:tcPr>
            <w:tcW w:w="0" w:type="auto"/>
            <w:hideMark/>
          </w:tcPr>
          <w:p w14:paraId="0EB56B4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0E0A58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253A409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0" w:type="auto"/>
            <w:hideMark/>
          </w:tcPr>
          <w:p w14:paraId="46CCF54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11.11</w:t>
            </w:r>
          </w:p>
        </w:tc>
      </w:tr>
      <w:tr w:rsidR="00782F0F" w:rsidRPr="00782F0F" w14:paraId="6983EFA2" w14:textId="77777777" w:rsidTr="00782F0F">
        <w:trPr>
          <w:jc w:val="center"/>
        </w:trPr>
        <w:tc>
          <w:tcPr>
            <w:tcW w:w="0" w:type="auto"/>
            <w:hideMark/>
          </w:tcPr>
          <w:p w14:paraId="324E0322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Bielorrusia</w:t>
            </w:r>
          </w:p>
        </w:tc>
        <w:tc>
          <w:tcPr>
            <w:tcW w:w="0" w:type="auto"/>
            <w:hideMark/>
          </w:tcPr>
          <w:p w14:paraId="75DAEFA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B283A9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15BE4B6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0" w:type="auto"/>
            <w:hideMark/>
          </w:tcPr>
          <w:p w14:paraId="3D61BC5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14.81</w:t>
            </w:r>
          </w:p>
        </w:tc>
      </w:tr>
      <w:tr w:rsidR="00782F0F" w:rsidRPr="00782F0F" w14:paraId="0A709340" w14:textId="77777777" w:rsidTr="00782F0F">
        <w:trPr>
          <w:jc w:val="center"/>
        </w:trPr>
        <w:tc>
          <w:tcPr>
            <w:tcW w:w="0" w:type="auto"/>
            <w:hideMark/>
          </w:tcPr>
          <w:p w14:paraId="058D19D5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Bosnia y Herzegovina</w:t>
            </w:r>
          </w:p>
        </w:tc>
        <w:tc>
          <w:tcPr>
            <w:tcW w:w="0" w:type="auto"/>
            <w:hideMark/>
          </w:tcPr>
          <w:p w14:paraId="1124BD26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9791A3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45EEBD4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0" w:type="auto"/>
            <w:hideMark/>
          </w:tcPr>
          <w:p w14:paraId="72DFB00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18.52</w:t>
            </w:r>
          </w:p>
        </w:tc>
      </w:tr>
      <w:tr w:rsidR="00782F0F" w:rsidRPr="00782F0F" w14:paraId="57B75054" w14:textId="77777777" w:rsidTr="00782F0F">
        <w:trPr>
          <w:jc w:val="center"/>
        </w:trPr>
        <w:tc>
          <w:tcPr>
            <w:tcW w:w="0" w:type="auto"/>
            <w:hideMark/>
          </w:tcPr>
          <w:p w14:paraId="1BCDB33A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Bulgaria</w:t>
            </w:r>
          </w:p>
        </w:tc>
        <w:tc>
          <w:tcPr>
            <w:tcW w:w="0" w:type="auto"/>
            <w:hideMark/>
          </w:tcPr>
          <w:p w14:paraId="3D617BA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FD1AFB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A4F484B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0" w:type="auto"/>
            <w:hideMark/>
          </w:tcPr>
          <w:p w14:paraId="1E9510EF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22.22</w:t>
            </w:r>
          </w:p>
        </w:tc>
      </w:tr>
      <w:tr w:rsidR="00782F0F" w:rsidRPr="00782F0F" w14:paraId="5DEE0B94" w14:textId="77777777" w:rsidTr="00782F0F">
        <w:trPr>
          <w:jc w:val="center"/>
        </w:trPr>
        <w:tc>
          <w:tcPr>
            <w:tcW w:w="0" w:type="auto"/>
            <w:hideMark/>
          </w:tcPr>
          <w:p w14:paraId="2E918680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Croacia</w:t>
            </w:r>
          </w:p>
        </w:tc>
        <w:tc>
          <w:tcPr>
            <w:tcW w:w="0" w:type="auto"/>
            <w:hideMark/>
          </w:tcPr>
          <w:p w14:paraId="1FE1AA2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F486E5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8BE860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0" w:type="auto"/>
            <w:hideMark/>
          </w:tcPr>
          <w:p w14:paraId="1027B24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25.93</w:t>
            </w:r>
          </w:p>
        </w:tc>
      </w:tr>
      <w:tr w:rsidR="00782F0F" w:rsidRPr="00782F0F" w14:paraId="2F41FD85" w14:textId="77777777" w:rsidTr="00782F0F">
        <w:trPr>
          <w:jc w:val="center"/>
        </w:trPr>
        <w:tc>
          <w:tcPr>
            <w:tcW w:w="0" w:type="auto"/>
            <w:hideMark/>
          </w:tcPr>
          <w:p w14:paraId="103F0DCD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Dinamarca</w:t>
            </w:r>
          </w:p>
        </w:tc>
        <w:tc>
          <w:tcPr>
            <w:tcW w:w="0" w:type="auto"/>
            <w:hideMark/>
          </w:tcPr>
          <w:p w14:paraId="5E012D9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E3DE11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56F0881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0" w:type="auto"/>
            <w:hideMark/>
          </w:tcPr>
          <w:p w14:paraId="64A1D3A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29.63</w:t>
            </w:r>
          </w:p>
        </w:tc>
      </w:tr>
      <w:tr w:rsidR="00782F0F" w:rsidRPr="00782F0F" w14:paraId="42871736" w14:textId="77777777" w:rsidTr="00782F0F">
        <w:trPr>
          <w:jc w:val="center"/>
        </w:trPr>
        <w:tc>
          <w:tcPr>
            <w:tcW w:w="0" w:type="auto"/>
            <w:hideMark/>
          </w:tcPr>
          <w:p w14:paraId="11A7AC37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Eslovaquia</w:t>
            </w:r>
          </w:p>
        </w:tc>
        <w:tc>
          <w:tcPr>
            <w:tcW w:w="0" w:type="auto"/>
            <w:hideMark/>
          </w:tcPr>
          <w:p w14:paraId="688665B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6F9E08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3B26440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0" w:type="auto"/>
            <w:hideMark/>
          </w:tcPr>
          <w:p w14:paraId="460B820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33.33</w:t>
            </w:r>
          </w:p>
        </w:tc>
      </w:tr>
      <w:tr w:rsidR="00782F0F" w:rsidRPr="00782F0F" w14:paraId="307B6F32" w14:textId="77777777" w:rsidTr="00782F0F">
        <w:trPr>
          <w:jc w:val="center"/>
        </w:trPr>
        <w:tc>
          <w:tcPr>
            <w:tcW w:w="0" w:type="auto"/>
            <w:hideMark/>
          </w:tcPr>
          <w:p w14:paraId="53924AF5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Eslovenia</w:t>
            </w:r>
          </w:p>
        </w:tc>
        <w:tc>
          <w:tcPr>
            <w:tcW w:w="0" w:type="auto"/>
            <w:hideMark/>
          </w:tcPr>
          <w:p w14:paraId="2E5278C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CEFAFE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23CDDD6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0" w:type="auto"/>
            <w:hideMark/>
          </w:tcPr>
          <w:p w14:paraId="7416F9D6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37.04</w:t>
            </w:r>
          </w:p>
        </w:tc>
      </w:tr>
      <w:tr w:rsidR="00782F0F" w:rsidRPr="00782F0F" w14:paraId="59E1ADDC" w14:textId="77777777" w:rsidTr="00782F0F">
        <w:trPr>
          <w:jc w:val="center"/>
        </w:trPr>
        <w:tc>
          <w:tcPr>
            <w:tcW w:w="0" w:type="auto"/>
            <w:hideMark/>
          </w:tcPr>
          <w:p w14:paraId="0A65A3AA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España</w:t>
            </w:r>
          </w:p>
        </w:tc>
        <w:tc>
          <w:tcPr>
            <w:tcW w:w="0" w:type="auto"/>
            <w:hideMark/>
          </w:tcPr>
          <w:p w14:paraId="784463B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2B2045F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325EA6D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0" w:type="auto"/>
            <w:hideMark/>
          </w:tcPr>
          <w:p w14:paraId="7432BF4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40.74</w:t>
            </w:r>
          </w:p>
        </w:tc>
      </w:tr>
      <w:tr w:rsidR="00782F0F" w:rsidRPr="00782F0F" w14:paraId="654704F0" w14:textId="77777777" w:rsidTr="00782F0F">
        <w:trPr>
          <w:jc w:val="center"/>
        </w:trPr>
        <w:tc>
          <w:tcPr>
            <w:tcW w:w="0" w:type="auto"/>
            <w:hideMark/>
          </w:tcPr>
          <w:p w14:paraId="41D7B673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Finlandia</w:t>
            </w:r>
          </w:p>
        </w:tc>
        <w:tc>
          <w:tcPr>
            <w:tcW w:w="0" w:type="auto"/>
            <w:hideMark/>
          </w:tcPr>
          <w:p w14:paraId="0B7F3857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AA11DE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205C90B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0" w:type="auto"/>
            <w:hideMark/>
          </w:tcPr>
          <w:p w14:paraId="32FE6A76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44.44</w:t>
            </w:r>
          </w:p>
        </w:tc>
      </w:tr>
      <w:tr w:rsidR="00782F0F" w:rsidRPr="00782F0F" w14:paraId="652FE482" w14:textId="77777777" w:rsidTr="00782F0F">
        <w:trPr>
          <w:jc w:val="center"/>
        </w:trPr>
        <w:tc>
          <w:tcPr>
            <w:tcW w:w="0" w:type="auto"/>
            <w:hideMark/>
          </w:tcPr>
          <w:p w14:paraId="70955462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Francia</w:t>
            </w:r>
          </w:p>
        </w:tc>
        <w:tc>
          <w:tcPr>
            <w:tcW w:w="0" w:type="auto"/>
            <w:hideMark/>
          </w:tcPr>
          <w:p w14:paraId="2BD334B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099B607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3E9262E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13</w:t>
            </w:r>
          </w:p>
        </w:tc>
        <w:tc>
          <w:tcPr>
            <w:tcW w:w="0" w:type="auto"/>
            <w:hideMark/>
          </w:tcPr>
          <w:p w14:paraId="226A5AF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48.15</w:t>
            </w:r>
          </w:p>
        </w:tc>
      </w:tr>
      <w:tr w:rsidR="00782F0F" w:rsidRPr="00782F0F" w14:paraId="559CAD48" w14:textId="77777777" w:rsidTr="00782F0F">
        <w:trPr>
          <w:jc w:val="center"/>
        </w:trPr>
        <w:tc>
          <w:tcPr>
            <w:tcW w:w="0" w:type="auto"/>
            <w:hideMark/>
          </w:tcPr>
          <w:p w14:paraId="795E2CF5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Georgia</w:t>
            </w:r>
          </w:p>
        </w:tc>
        <w:tc>
          <w:tcPr>
            <w:tcW w:w="0" w:type="auto"/>
            <w:hideMark/>
          </w:tcPr>
          <w:p w14:paraId="2CEFBC2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410DAB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15A25B3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14</w:t>
            </w:r>
          </w:p>
        </w:tc>
        <w:tc>
          <w:tcPr>
            <w:tcW w:w="0" w:type="auto"/>
            <w:hideMark/>
          </w:tcPr>
          <w:p w14:paraId="10923F8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51.85</w:t>
            </w:r>
          </w:p>
        </w:tc>
      </w:tr>
      <w:tr w:rsidR="00782F0F" w:rsidRPr="00782F0F" w14:paraId="11FEFD6D" w14:textId="77777777" w:rsidTr="00782F0F">
        <w:trPr>
          <w:jc w:val="center"/>
        </w:trPr>
        <w:tc>
          <w:tcPr>
            <w:tcW w:w="0" w:type="auto"/>
            <w:hideMark/>
          </w:tcPr>
          <w:p w14:paraId="76B091AC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Grecia</w:t>
            </w:r>
          </w:p>
        </w:tc>
        <w:tc>
          <w:tcPr>
            <w:tcW w:w="0" w:type="auto"/>
            <w:hideMark/>
          </w:tcPr>
          <w:p w14:paraId="6ED1709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3DA1E0F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11C01C5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0" w:type="auto"/>
            <w:hideMark/>
          </w:tcPr>
          <w:p w14:paraId="120CD97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55.56</w:t>
            </w:r>
          </w:p>
        </w:tc>
      </w:tr>
      <w:tr w:rsidR="00782F0F" w:rsidRPr="00782F0F" w14:paraId="740D2255" w14:textId="77777777" w:rsidTr="00782F0F">
        <w:trPr>
          <w:jc w:val="center"/>
        </w:trPr>
        <w:tc>
          <w:tcPr>
            <w:tcW w:w="0" w:type="auto"/>
            <w:hideMark/>
          </w:tcPr>
          <w:p w14:paraId="7E4D009B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Hungría</w:t>
            </w:r>
          </w:p>
        </w:tc>
        <w:tc>
          <w:tcPr>
            <w:tcW w:w="0" w:type="auto"/>
            <w:hideMark/>
          </w:tcPr>
          <w:p w14:paraId="6B1D3B7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B7FE39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544A956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16</w:t>
            </w:r>
          </w:p>
        </w:tc>
        <w:tc>
          <w:tcPr>
            <w:tcW w:w="0" w:type="auto"/>
            <w:hideMark/>
          </w:tcPr>
          <w:p w14:paraId="4C51AAA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59.26</w:t>
            </w:r>
          </w:p>
        </w:tc>
      </w:tr>
      <w:tr w:rsidR="00782F0F" w:rsidRPr="00782F0F" w14:paraId="5F7AC218" w14:textId="77777777" w:rsidTr="00782F0F">
        <w:trPr>
          <w:jc w:val="center"/>
        </w:trPr>
        <w:tc>
          <w:tcPr>
            <w:tcW w:w="0" w:type="auto"/>
            <w:hideMark/>
          </w:tcPr>
          <w:p w14:paraId="36EB0A45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Lituania</w:t>
            </w:r>
          </w:p>
        </w:tc>
        <w:tc>
          <w:tcPr>
            <w:tcW w:w="0" w:type="auto"/>
            <w:hideMark/>
          </w:tcPr>
          <w:p w14:paraId="71F5C86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D16720E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6122847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17</w:t>
            </w:r>
          </w:p>
        </w:tc>
        <w:tc>
          <w:tcPr>
            <w:tcW w:w="0" w:type="auto"/>
            <w:hideMark/>
          </w:tcPr>
          <w:p w14:paraId="04417D9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62.96</w:t>
            </w:r>
          </w:p>
        </w:tc>
      </w:tr>
      <w:tr w:rsidR="00782F0F" w:rsidRPr="00782F0F" w14:paraId="0F1DCFA8" w14:textId="77777777" w:rsidTr="00782F0F">
        <w:trPr>
          <w:jc w:val="center"/>
        </w:trPr>
        <w:tc>
          <w:tcPr>
            <w:tcW w:w="0" w:type="auto"/>
            <w:hideMark/>
          </w:tcPr>
          <w:p w14:paraId="0375092F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Noruega</w:t>
            </w:r>
          </w:p>
        </w:tc>
        <w:tc>
          <w:tcPr>
            <w:tcW w:w="0" w:type="auto"/>
            <w:hideMark/>
          </w:tcPr>
          <w:p w14:paraId="3BEE0A3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60ADE63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5A023FD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0" w:type="auto"/>
            <w:hideMark/>
          </w:tcPr>
          <w:p w14:paraId="23585767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66.67</w:t>
            </w:r>
          </w:p>
        </w:tc>
      </w:tr>
      <w:tr w:rsidR="00782F0F" w:rsidRPr="00782F0F" w14:paraId="66338837" w14:textId="77777777" w:rsidTr="00782F0F">
        <w:trPr>
          <w:jc w:val="center"/>
        </w:trPr>
        <w:tc>
          <w:tcPr>
            <w:tcW w:w="0" w:type="auto"/>
            <w:hideMark/>
          </w:tcPr>
          <w:p w14:paraId="05B40D38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Países Bajos</w:t>
            </w:r>
          </w:p>
        </w:tc>
        <w:tc>
          <w:tcPr>
            <w:tcW w:w="0" w:type="auto"/>
            <w:hideMark/>
          </w:tcPr>
          <w:p w14:paraId="676BBEC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2B82192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390ADC1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19</w:t>
            </w:r>
          </w:p>
        </w:tc>
        <w:tc>
          <w:tcPr>
            <w:tcW w:w="0" w:type="auto"/>
            <w:hideMark/>
          </w:tcPr>
          <w:p w14:paraId="70AADED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70.37</w:t>
            </w:r>
          </w:p>
        </w:tc>
      </w:tr>
      <w:tr w:rsidR="00782F0F" w:rsidRPr="00782F0F" w14:paraId="6339024D" w14:textId="77777777" w:rsidTr="00782F0F">
        <w:trPr>
          <w:jc w:val="center"/>
        </w:trPr>
        <w:tc>
          <w:tcPr>
            <w:tcW w:w="0" w:type="auto"/>
            <w:hideMark/>
          </w:tcPr>
          <w:p w14:paraId="61FD831D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Polonia</w:t>
            </w:r>
          </w:p>
        </w:tc>
        <w:tc>
          <w:tcPr>
            <w:tcW w:w="0" w:type="auto"/>
            <w:hideMark/>
          </w:tcPr>
          <w:p w14:paraId="559BE74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590425F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F3093A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20</w:t>
            </w:r>
          </w:p>
        </w:tc>
        <w:tc>
          <w:tcPr>
            <w:tcW w:w="0" w:type="auto"/>
            <w:hideMark/>
          </w:tcPr>
          <w:p w14:paraId="559C2B6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74.07</w:t>
            </w:r>
          </w:p>
        </w:tc>
      </w:tr>
      <w:tr w:rsidR="00782F0F" w:rsidRPr="00782F0F" w14:paraId="23B6CB0D" w14:textId="77777777" w:rsidTr="00782F0F">
        <w:trPr>
          <w:jc w:val="center"/>
        </w:trPr>
        <w:tc>
          <w:tcPr>
            <w:tcW w:w="0" w:type="auto"/>
            <w:hideMark/>
          </w:tcPr>
          <w:p w14:paraId="1D1A2A8D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Portugal</w:t>
            </w:r>
          </w:p>
        </w:tc>
        <w:tc>
          <w:tcPr>
            <w:tcW w:w="0" w:type="auto"/>
            <w:hideMark/>
          </w:tcPr>
          <w:p w14:paraId="0FDF304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004AD69A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5217932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0" w:type="auto"/>
            <w:hideMark/>
          </w:tcPr>
          <w:p w14:paraId="6D745A3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77.78</w:t>
            </w:r>
          </w:p>
        </w:tc>
      </w:tr>
      <w:tr w:rsidR="00782F0F" w:rsidRPr="00782F0F" w14:paraId="17ED3002" w14:textId="77777777" w:rsidTr="00782F0F">
        <w:trPr>
          <w:jc w:val="center"/>
        </w:trPr>
        <w:tc>
          <w:tcPr>
            <w:tcW w:w="0" w:type="auto"/>
            <w:hideMark/>
          </w:tcPr>
          <w:p w14:paraId="369872FC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Reino Unido</w:t>
            </w:r>
          </w:p>
        </w:tc>
        <w:tc>
          <w:tcPr>
            <w:tcW w:w="0" w:type="auto"/>
            <w:hideMark/>
          </w:tcPr>
          <w:p w14:paraId="11800F6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8DBC4CC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2219B2E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22</w:t>
            </w:r>
          </w:p>
        </w:tc>
        <w:tc>
          <w:tcPr>
            <w:tcW w:w="0" w:type="auto"/>
            <w:hideMark/>
          </w:tcPr>
          <w:p w14:paraId="4EF13E3B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81.48</w:t>
            </w:r>
          </w:p>
        </w:tc>
      </w:tr>
      <w:tr w:rsidR="00782F0F" w:rsidRPr="00782F0F" w14:paraId="3A9E8D62" w14:textId="77777777" w:rsidTr="00782F0F">
        <w:trPr>
          <w:jc w:val="center"/>
        </w:trPr>
        <w:tc>
          <w:tcPr>
            <w:tcW w:w="0" w:type="auto"/>
            <w:hideMark/>
          </w:tcPr>
          <w:p w14:paraId="015776A6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República Democrática Popular Lao</w:t>
            </w:r>
          </w:p>
        </w:tc>
        <w:tc>
          <w:tcPr>
            <w:tcW w:w="0" w:type="auto"/>
            <w:hideMark/>
          </w:tcPr>
          <w:p w14:paraId="136F8172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37C59C4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330A098E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23</w:t>
            </w:r>
          </w:p>
        </w:tc>
        <w:tc>
          <w:tcPr>
            <w:tcW w:w="0" w:type="auto"/>
            <w:hideMark/>
          </w:tcPr>
          <w:p w14:paraId="231D6AFF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85.19</w:t>
            </w:r>
          </w:p>
        </w:tc>
      </w:tr>
      <w:tr w:rsidR="00782F0F" w:rsidRPr="00782F0F" w14:paraId="5F7DBBDC" w14:textId="77777777" w:rsidTr="00782F0F">
        <w:trPr>
          <w:jc w:val="center"/>
        </w:trPr>
        <w:tc>
          <w:tcPr>
            <w:tcW w:w="0" w:type="auto"/>
            <w:hideMark/>
          </w:tcPr>
          <w:p w14:paraId="6FA2ACC9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República Democrática del Congo</w:t>
            </w:r>
          </w:p>
        </w:tc>
        <w:tc>
          <w:tcPr>
            <w:tcW w:w="0" w:type="auto"/>
            <w:hideMark/>
          </w:tcPr>
          <w:p w14:paraId="4ECB8019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6FFE1A4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0242A51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24</w:t>
            </w:r>
          </w:p>
        </w:tc>
        <w:tc>
          <w:tcPr>
            <w:tcW w:w="0" w:type="auto"/>
            <w:hideMark/>
          </w:tcPr>
          <w:p w14:paraId="51C3CC3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88.89</w:t>
            </w:r>
          </w:p>
        </w:tc>
      </w:tr>
      <w:tr w:rsidR="00782F0F" w:rsidRPr="00782F0F" w14:paraId="66894CC3" w14:textId="77777777" w:rsidTr="00782F0F">
        <w:trPr>
          <w:jc w:val="center"/>
        </w:trPr>
        <w:tc>
          <w:tcPr>
            <w:tcW w:w="0" w:type="auto"/>
            <w:hideMark/>
          </w:tcPr>
          <w:p w14:paraId="759CD703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República de Corea</w:t>
            </w:r>
          </w:p>
        </w:tc>
        <w:tc>
          <w:tcPr>
            <w:tcW w:w="0" w:type="auto"/>
            <w:hideMark/>
          </w:tcPr>
          <w:p w14:paraId="1CF1841B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7865B69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711A4380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0" w:type="auto"/>
            <w:hideMark/>
          </w:tcPr>
          <w:p w14:paraId="179C698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92.59</w:t>
            </w:r>
          </w:p>
        </w:tc>
      </w:tr>
      <w:tr w:rsidR="00782F0F" w:rsidRPr="00782F0F" w14:paraId="01187665" w14:textId="77777777" w:rsidTr="00782F0F">
        <w:trPr>
          <w:jc w:val="center"/>
        </w:trPr>
        <w:tc>
          <w:tcPr>
            <w:tcW w:w="0" w:type="auto"/>
            <w:hideMark/>
          </w:tcPr>
          <w:p w14:paraId="3C52C42F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Suecia</w:t>
            </w:r>
          </w:p>
        </w:tc>
        <w:tc>
          <w:tcPr>
            <w:tcW w:w="0" w:type="auto"/>
            <w:hideMark/>
          </w:tcPr>
          <w:p w14:paraId="4E3D15C4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1878E01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703A7F31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26</w:t>
            </w:r>
          </w:p>
        </w:tc>
        <w:tc>
          <w:tcPr>
            <w:tcW w:w="0" w:type="auto"/>
            <w:hideMark/>
          </w:tcPr>
          <w:p w14:paraId="0F2E5FA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96.30</w:t>
            </w:r>
          </w:p>
        </w:tc>
      </w:tr>
      <w:tr w:rsidR="00782F0F" w:rsidRPr="00782F0F" w14:paraId="45490DED" w14:textId="77777777" w:rsidTr="00782F0F">
        <w:trPr>
          <w:jc w:val="center"/>
        </w:trPr>
        <w:tc>
          <w:tcPr>
            <w:tcW w:w="0" w:type="auto"/>
            <w:hideMark/>
          </w:tcPr>
          <w:p w14:paraId="2282A34F" w14:textId="77777777" w:rsidR="00782F0F" w:rsidRPr="00782F0F" w:rsidRDefault="00782F0F" w:rsidP="00782F0F">
            <w:pPr>
              <w:spacing w:after="0" w:line="240" w:lineRule="auto"/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b/>
                <w:bCs/>
                <w:color w:val="auto"/>
                <w:sz w:val="16"/>
                <w:szCs w:val="16"/>
                <w:lang w:val="es-ES" w:eastAsia="es-ES"/>
              </w:rPr>
              <w:t>Ucrania</w:t>
            </w:r>
          </w:p>
        </w:tc>
        <w:tc>
          <w:tcPr>
            <w:tcW w:w="0" w:type="auto"/>
            <w:hideMark/>
          </w:tcPr>
          <w:p w14:paraId="08BFE465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0" w:type="auto"/>
            <w:hideMark/>
          </w:tcPr>
          <w:p w14:paraId="44A9BBBD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3.70</w:t>
            </w:r>
          </w:p>
        </w:tc>
        <w:tc>
          <w:tcPr>
            <w:tcW w:w="0" w:type="auto"/>
            <w:hideMark/>
          </w:tcPr>
          <w:p w14:paraId="3E9416F7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0" w:type="auto"/>
            <w:hideMark/>
          </w:tcPr>
          <w:p w14:paraId="5241E708" w14:textId="77777777" w:rsidR="00782F0F" w:rsidRPr="00782F0F" w:rsidRDefault="00782F0F" w:rsidP="00782F0F">
            <w:pPr>
              <w:spacing w:after="0" w:line="240" w:lineRule="auto"/>
              <w:jc w:val="right"/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</w:pPr>
            <w:r w:rsidRPr="00782F0F">
              <w:rPr>
                <w:rFonts w:eastAsia="Times New Roman" w:cstheme="minorHAnsi"/>
                <w:color w:val="auto"/>
                <w:sz w:val="16"/>
                <w:szCs w:val="16"/>
                <w:lang w:val="es-ES" w:eastAsia="es-ES"/>
              </w:rPr>
              <w:t>100.00</w:t>
            </w:r>
          </w:p>
        </w:tc>
      </w:tr>
    </w:tbl>
    <w:p w14:paraId="1A4F1764" w14:textId="77777777" w:rsidR="00782F0F" w:rsidRPr="003A29D2" w:rsidRDefault="00782F0F" w:rsidP="003A2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5285BC" w14:textId="77777777" w:rsidR="006D7914" w:rsidRDefault="006D7914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779705E" w14:textId="77777777" w:rsidR="00EE062C" w:rsidRDefault="00EE062C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8D8A1B5" w14:textId="77777777" w:rsidR="00EE062C" w:rsidRDefault="00EE062C" w:rsidP="00BC0DE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F8BE112" w14:textId="77777777" w:rsidR="00EE062C" w:rsidRDefault="00EE062C" w:rsidP="00BC0D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hd w:val="clear" w:color="auto" w:fill="FFFFFF"/>
          <w:lang w:val="es-ES"/>
        </w:rPr>
      </w:pPr>
      <w:r w:rsidRPr="00073803">
        <w:rPr>
          <w:rFonts w:cstheme="minorHAnsi"/>
          <w:b/>
          <w:color w:val="000000"/>
          <w:shd w:val="clear" w:color="auto" w:fill="FFFFFF"/>
          <w:lang w:val="es-ES"/>
        </w:rPr>
        <w:lastRenderedPageBreak/>
        <w:t xml:space="preserve">Conclusiones </w:t>
      </w:r>
      <w:r>
        <w:rPr>
          <w:rFonts w:cstheme="minorHAnsi"/>
          <w:b/>
          <w:color w:val="000000"/>
          <w:shd w:val="clear" w:color="auto" w:fill="FFFFFF"/>
          <w:lang w:val="es-ES"/>
        </w:rPr>
        <w:t>de los 4 grupos.</w:t>
      </w:r>
    </w:p>
    <w:p w14:paraId="4D1E7701" w14:textId="77777777" w:rsidR="00EE062C" w:rsidRPr="00EE062C" w:rsidRDefault="00EE062C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525D56C" w14:textId="77777777" w:rsidR="00EE062C" w:rsidRDefault="00EE062C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>El código SAS abajo se imprime los grupos para que se pueda interpretar sus resultados y características de cada grupo.</w:t>
      </w:r>
    </w:p>
    <w:p w14:paraId="0EFCE965" w14:textId="6A410A25" w:rsidR="00EE062C" w:rsidRDefault="00EE062C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Grupo 1: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Paises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con </w:t>
      </w:r>
    </w:p>
    <w:p w14:paraId="17927FE4" w14:textId="147BF838" w:rsidR="00EE062C" w:rsidRDefault="00EE062C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Grupo 2: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Paises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</w:t>
      </w:r>
    </w:p>
    <w:p w14:paraId="5C2F0FBF" w14:textId="35D006EC" w:rsidR="00EE062C" w:rsidRDefault="00EE062C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Grupo 3: </w:t>
      </w:r>
      <w:proofErr w:type="spellStart"/>
      <w:r>
        <w:rPr>
          <w:rFonts w:cstheme="minorHAnsi"/>
          <w:color w:val="000000"/>
          <w:shd w:val="clear" w:color="auto" w:fill="FFFFFF"/>
          <w:lang w:val="es-ES"/>
        </w:rPr>
        <w:t>Paises</w:t>
      </w:r>
      <w:proofErr w:type="spellEnd"/>
      <w:r>
        <w:rPr>
          <w:rFonts w:cstheme="minorHAnsi"/>
          <w:color w:val="000000"/>
          <w:shd w:val="clear" w:color="auto" w:fill="FFFFFF"/>
          <w:lang w:val="es-ES"/>
        </w:rPr>
        <w:t xml:space="preserve"> </w:t>
      </w:r>
    </w:p>
    <w:p w14:paraId="72EE2A0C" w14:textId="08A64941" w:rsidR="00EE062C" w:rsidRDefault="00EE062C" w:rsidP="00EE062C">
      <w:pPr>
        <w:rPr>
          <w:rFonts w:cstheme="minorHAnsi"/>
          <w:color w:val="000000"/>
          <w:shd w:val="clear" w:color="auto" w:fill="FFFFFF"/>
          <w:lang w:val="es-ES"/>
        </w:rPr>
      </w:pPr>
      <w:r>
        <w:rPr>
          <w:rFonts w:cstheme="minorHAnsi"/>
          <w:color w:val="000000"/>
          <w:shd w:val="clear" w:color="auto" w:fill="FFFFFF"/>
          <w:lang w:val="es-ES"/>
        </w:rPr>
        <w:t xml:space="preserve">Grupo 4: </w:t>
      </w:r>
      <w:bookmarkStart w:id="16" w:name="_GoBack"/>
      <w:bookmarkEnd w:id="16"/>
    </w:p>
    <w:p w14:paraId="4AAC0AC4" w14:textId="77777777" w:rsidR="00EE062C" w:rsidRPr="00EE062C" w:rsidRDefault="00EE062C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p w14:paraId="490CDBA1" w14:textId="77777777" w:rsidR="006D7914" w:rsidRPr="00EE062C" w:rsidRDefault="006D7914" w:rsidP="00BC0DED">
      <w:pPr>
        <w:autoSpaceDE w:val="0"/>
        <w:autoSpaceDN w:val="0"/>
        <w:adjustRightInd w:val="0"/>
        <w:spacing w:after="0" w:line="240" w:lineRule="auto"/>
        <w:rPr>
          <w:noProof/>
          <w:lang w:val="es-ES"/>
        </w:rPr>
      </w:pPr>
    </w:p>
    <w:sectPr w:rsidR="006D7914" w:rsidRPr="00EE062C" w:rsidSect="00FB2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F6240" w14:textId="77777777" w:rsidR="003066A1" w:rsidRDefault="003066A1" w:rsidP="005D7632">
      <w:pPr>
        <w:spacing w:after="0" w:line="240" w:lineRule="auto"/>
      </w:pPr>
      <w:r>
        <w:separator/>
      </w:r>
    </w:p>
  </w:endnote>
  <w:endnote w:type="continuationSeparator" w:id="0">
    <w:p w14:paraId="7541B50F" w14:textId="77777777" w:rsidR="003066A1" w:rsidRDefault="003066A1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C3254" w14:textId="7B7C091B" w:rsidR="00BC4B2C" w:rsidRDefault="00BC4B2C">
    <w:pPr>
      <w:pStyle w:val="Piedepgina"/>
      <w:jc w:val="right"/>
    </w:pPr>
    <w:r w:rsidRPr="002D4DDA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61E8A58C" wp14:editId="331D93B9">
          <wp:simplePos x="0" y="0"/>
          <wp:positionH relativeFrom="margin">
            <wp:posOffset>-411480</wp:posOffset>
          </wp:positionH>
          <wp:positionV relativeFrom="paragraph">
            <wp:posOffset>5533</wp:posOffset>
          </wp:positionV>
          <wp:extent cx="480068" cy="549547"/>
          <wp:effectExtent l="0" t="0" r="0" b="3175"/>
          <wp:wrapNone/>
          <wp:docPr id="1" name="Imagen 1" descr="C:\Users\Rodrigo\Dropbox\Master\340-2013-07-02-ucm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drigo\Dropbox\Master\340-2013-07-02-ucm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068" cy="549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7957689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E062C">
          <w:rPr>
            <w:noProof/>
          </w:rPr>
          <w:t>19</w:t>
        </w:r>
        <w:r>
          <w:fldChar w:fldCharType="end"/>
        </w:r>
      </w:sdtContent>
    </w:sdt>
  </w:p>
  <w:p w14:paraId="4A33800E" w14:textId="60763D61" w:rsidR="00BC4B2C" w:rsidRDefault="00BC4B2C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FA7BDB3" wp14:editId="3763DEB1">
              <wp:simplePos x="0" y="0"/>
              <wp:positionH relativeFrom="margin">
                <wp:posOffset>262890</wp:posOffset>
              </wp:positionH>
              <wp:positionV relativeFrom="paragraph">
                <wp:posOffset>20955</wp:posOffset>
              </wp:positionV>
              <wp:extent cx="2396490" cy="276225"/>
              <wp:effectExtent l="0" t="0" r="381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649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A3D54E" w14:textId="6C7E78AD" w:rsidR="00BC4B2C" w:rsidRPr="008E7C41" w:rsidRDefault="00BC4B2C" w:rsidP="00A749B7">
                          <w:pPr>
                            <w:rPr>
                              <w:lang w:val="es-ES"/>
                            </w:rPr>
                          </w:pPr>
                          <w:r w:rsidRPr="008E7C41">
                            <w:rPr>
                              <w:lang w:val="es-ES"/>
                            </w:rPr>
                            <w:t>Caio Fernandes Moreno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A7BDB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20.7pt;margin-top:1.65pt;width:188.7pt;height:2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" stroked="f">
              <v:textbox>
                <w:txbxContent>
                  <w:p w14:paraId="20A3D54E" w14:textId="6C7E78AD" w:rsidR="00BC4B2C" w:rsidRPr="008E7C41" w:rsidRDefault="00BC4B2C" w:rsidP="00A749B7">
                    <w:pPr>
                      <w:rPr>
                        <w:lang w:val="es-ES"/>
                      </w:rPr>
                    </w:pPr>
                    <w:r w:rsidRPr="008E7C41">
                      <w:rPr>
                        <w:lang w:val="es-ES"/>
                      </w:rPr>
                      <w:t>Caio Fernandes Moreno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A61E6" w14:textId="77777777" w:rsidR="003066A1" w:rsidRDefault="003066A1" w:rsidP="005D7632">
      <w:pPr>
        <w:spacing w:after="0" w:line="240" w:lineRule="auto"/>
      </w:pPr>
      <w:r>
        <w:separator/>
      </w:r>
    </w:p>
  </w:footnote>
  <w:footnote w:type="continuationSeparator" w:id="0">
    <w:p w14:paraId="02C70A0E" w14:textId="77777777" w:rsidR="003066A1" w:rsidRDefault="003066A1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lang w:val="es-ES"/>
      </w:rPr>
      <w:id w:val="1888990343"/>
      <w:docPartObj>
        <w:docPartGallery w:val="Page Numbers (Top of Page)"/>
        <w:docPartUnique/>
      </w:docPartObj>
    </w:sdtPr>
    <w:sdtEndPr>
      <w:rPr>
        <w:b/>
        <w:bCs/>
        <w:color w:val="595959" w:themeColor="text1" w:themeTint="A6"/>
        <w:spacing w:val="0"/>
        <w:lang w:val="en-US"/>
      </w:rPr>
    </w:sdtEndPr>
    <w:sdtContent>
      <w:p w14:paraId="25CB7A5A" w14:textId="4806648C" w:rsidR="00BC4B2C" w:rsidRDefault="00BC4B2C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E062C" w:rsidRPr="00EE062C">
          <w:rPr>
            <w:b/>
            <w:bCs/>
            <w:noProof/>
            <w:lang w:val="es-ES"/>
          </w:rPr>
          <w:t>19</w:t>
        </w:r>
        <w:r>
          <w:rPr>
            <w:b/>
            <w:bCs/>
          </w:rPr>
          <w:fldChar w:fldCharType="end"/>
        </w:r>
      </w:p>
    </w:sdtContent>
  </w:sdt>
  <w:p w14:paraId="03B1A868" w14:textId="77777777" w:rsidR="00BC4B2C" w:rsidRDefault="00BC4B2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95DF8"/>
    <w:multiLevelType w:val="hybridMultilevel"/>
    <w:tmpl w:val="7DC22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740DB"/>
    <w:multiLevelType w:val="hybridMultilevel"/>
    <w:tmpl w:val="BEB25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71D75"/>
    <w:multiLevelType w:val="hybridMultilevel"/>
    <w:tmpl w:val="A8E845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C5C58"/>
    <w:multiLevelType w:val="hybridMultilevel"/>
    <w:tmpl w:val="DEFCF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E1396"/>
    <w:multiLevelType w:val="hybridMultilevel"/>
    <w:tmpl w:val="35EE4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F453A"/>
    <w:multiLevelType w:val="hybridMultilevel"/>
    <w:tmpl w:val="5872A2A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133CB"/>
    <w:multiLevelType w:val="hybridMultilevel"/>
    <w:tmpl w:val="ABA0AA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F1"/>
    <w:rsid w:val="00021B04"/>
    <w:rsid w:val="00047665"/>
    <w:rsid w:val="00054B1E"/>
    <w:rsid w:val="00056520"/>
    <w:rsid w:val="00067C15"/>
    <w:rsid w:val="00067F99"/>
    <w:rsid w:val="00073803"/>
    <w:rsid w:val="0007482C"/>
    <w:rsid w:val="00083AB6"/>
    <w:rsid w:val="00090A0D"/>
    <w:rsid w:val="00097AFF"/>
    <w:rsid w:val="000A1E87"/>
    <w:rsid w:val="000A1F67"/>
    <w:rsid w:val="000A2F59"/>
    <w:rsid w:val="000B1EEA"/>
    <w:rsid w:val="000C5975"/>
    <w:rsid w:val="000C7B35"/>
    <w:rsid w:val="000E544E"/>
    <w:rsid w:val="000F34D2"/>
    <w:rsid w:val="000F3D1D"/>
    <w:rsid w:val="000F5079"/>
    <w:rsid w:val="00105274"/>
    <w:rsid w:val="00113042"/>
    <w:rsid w:val="001173BE"/>
    <w:rsid w:val="001303DF"/>
    <w:rsid w:val="00137924"/>
    <w:rsid w:val="00144363"/>
    <w:rsid w:val="00144890"/>
    <w:rsid w:val="00150D59"/>
    <w:rsid w:val="00163CD1"/>
    <w:rsid w:val="00163DFF"/>
    <w:rsid w:val="00163EDC"/>
    <w:rsid w:val="0016766E"/>
    <w:rsid w:val="0017730A"/>
    <w:rsid w:val="001916F8"/>
    <w:rsid w:val="001951FB"/>
    <w:rsid w:val="001A35D0"/>
    <w:rsid w:val="001C1746"/>
    <w:rsid w:val="001C2D5E"/>
    <w:rsid w:val="001C68FA"/>
    <w:rsid w:val="001D0052"/>
    <w:rsid w:val="001E4331"/>
    <w:rsid w:val="001E6C4A"/>
    <w:rsid w:val="001E73C2"/>
    <w:rsid w:val="001F0114"/>
    <w:rsid w:val="001F36FC"/>
    <w:rsid w:val="001F502A"/>
    <w:rsid w:val="001F514A"/>
    <w:rsid w:val="001F650F"/>
    <w:rsid w:val="0021564D"/>
    <w:rsid w:val="00227AD5"/>
    <w:rsid w:val="0024483A"/>
    <w:rsid w:val="00246376"/>
    <w:rsid w:val="0026660B"/>
    <w:rsid w:val="002701AA"/>
    <w:rsid w:val="00281E25"/>
    <w:rsid w:val="00286846"/>
    <w:rsid w:val="002A319D"/>
    <w:rsid w:val="002A4B70"/>
    <w:rsid w:val="002B1618"/>
    <w:rsid w:val="002B3C72"/>
    <w:rsid w:val="002B7949"/>
    <w:rsid w:val="002C28B4"/>
    <w:rsid w:val="002C67AD"/>
    <w:rsid w:val="002D7336"/>
    <w:rsid w:val="002F35EB"/>
    <w:rsid w:val="00300FDE"/>
    <w:rsid w:val="003066A1"/>
    <w:rsid w:val="00324DCF"/>
    <w:rsid w:val="0033452D"/>
    <w:rsid w:val="00337CC0"/>
    <w:rsid w:val="003430C6"/>
    <w:rsid w:val="00343DA9"/>
    <w:rsid w:val="00350CC5"/>
    <w:rsid w:val="0036248B"/>
    <w:rsid w:val="00367E5E"/>
    <w:rsid w:val="00372C39"/>
    <w:rsid w:val="00376011"/>
    <w:rsid w:val="00382662"/>
    <w:rsid w:val="003841AD"/>
    <w:rsid w:val="003A29D2"/>
    <w:rsid w:val="003B0E87"/>
    <w:rsid w:val="003C03D6"/>
    <w:rsid w:val="003C44C4"/>
    <w:rsid w:val="003D1ACF"/>
    <w:rsid w:val="003E04FA"/>
    <w:rsid w:val="003E1E96"/>
    <w:rsid w:val="003E502B"/>
    <w:rsid w:val="003E6E6B"/>
    <w:rsid w:val="003F1A3B"/>
    <w:rsid w:val="004064E8"/>
    <w:rsid w:val="00407FD3"/>
    <w:rsid w:val="004135B4"/>
    <w:rsid w:val="00414B47"/>
    <w:rsid w:val="00416861"/>
    <w:rsid w:val="00421FB8"/>
    <w:rsid w:val="00436369"/>
    <w:rsid w:val="00446C5F"/>
    <w:rsid w:val="00457DEB"/>
    <w:rsid w:val="0046455F"/>
    <w:rsid w:val="004A1B38"/>
    <w:rsid w:val="004B3337"/>
    <w:rsid w:val="004C5957"/>
    <w:rsid w:val="004D1859"/>
    <w:rsid w:val="004D5EC1"/>
    <w:rsid w:val="004E71DE"/>
    <w:rsid w:val="005420D3"/>
    <w:rsid w:val="00544DC4"/>
    <w:rsid w:val="00555CCB"/>
    <w:rsid w:val="00565558"/>
    <w:rsid w:val="005909C8"/>
    <w:rsid w:val="00593066"/>
    <w:rsid w:val="005930EB"/>
    <w:rsid w:val="005B1213"/>
    <w:rsid w:val="005C2CAF"/>
    <w:rsid w:val="005D05F9"/>
    <w:rsid w:val="005D7632"/>
    <w:rsid w:val="005F306D"/>
    <w:rsid w:val="00605A0F"/>
    <w:rsid w:val="00613E78"/>
    <w:rsid w:val="00623B06"/>
    <w:rsid w:val="006316A9"/>
    <w:rsid w:val="006B346C"/>
    <w:rsid w:val="006B457B"/>
    <w:rsid w:val="006C7B6D"/>
    <w:rsid w:val="006D3BBA"/>
    <w:rsid w:val="006D5150"/>
    <w:rsid w:val="006D7914"/>
    <w:rsid w:val="006E4C53"/>
    <w:rsid w:val="007111A4"/>
    <w:rsid w:val="00717257"/>
    <w:rsid w:val="00724751"/>
    <w:rsid w:val="007326C0"/>
    <w:rsid w:val="00735816"/>
    <w:rsid w:val="00735BE6"/>
    <w:rsid w:val="007510D8"/>
    <w:rsid w:val="007531C0"/>
    <w:rsid w:val="00766403"/>
    <w:rsid w:val="00770A3B"/>
    <w:rsid w:val="00773C14"/>
    <w:rsid w:val="0077406C"/>
    <w:rsid w:val="007743F3"/>
    <w:rsid w:val="00777A22"/>
    <w:rsid w:val="00780912"/>
    <w:rsid w:val="00782F0F"/>
    <w:rsid w:val="00786BBD"/>
    <w:rsid w:val="00793F6A"/>
    <w:rsid w:val="00796E44"/>
    <w:rsid w:val="007A2BCB"/>
    <w:rsid w:val="007B3C5E"/>
    <w:rsid w:val="007C2719"/>
    <w:rsid w:val="007C28EC"/>
    <w:rsid w:val="007C32F5"/>
    <w:rsid w:val="007C49CA"/>
    <w:rsid w:val="007E3E60"/>
    <w:rsid w:val="007F2F12"/>
    <w:rsid w:val="00802569"/>
    <w:rsid w:val="008036EF"/>
    <w:rsid w:val="00806791"/>
    <w:rsid w:val="008102F5"/>
    <w:rsid w:val="00813004"/>
    <w:rsid w:val="00817202"/>
    <w:rsid w:val="008229E4"/>
    <w:rsid w:val="00850ED8"/>
    <w:rsid w:val="008511F0"/>
    <w:rsid w:val="00851C78"/>
    <w:rsid w:val="00856563"/>
    <w:rsid w:val="00863A88"/>
    <w:rsid w:val="008732B4"/>
    <w:rsid w:val="00885D39"/>
    <w:rsid w:val="00893B7D"/>
    <w:rsid w:val="008A7E25"/>
    <w:rsid w:val="008B188B"/>
    <w:rsid w:val="008B6AC8"/>
    <w:rsid w:val="008E483D"/>
    <w:rsid w:val="008E7307"/>
    <w:rsid w:val="008E7C41"/>
    <w:rsid w:val="008F58FB"/>
    <w:rsid w:val="008F6559"/>
    <w:rsid w:val="00906B72"/>
    <w:rsid w:val="00913E92"/>
    <w:rsid w:val="00913F14"/>
    <w:rsid w:val="009222E8"/>
    <w:rsid w:val="00931486"/>
    <w:rsid w:val="009401E1"/>
    <w:rsid w:val="00943260"/>
    <w:rsid w:val="009636DA"/>
    <w:rsid w:val="00963C0F"/>
    <w:rsid w:val="009744EF"/>
    <w:rsid w:val="00981034"/>
    <w:rsid w:val="00986139"/>
    <w:rsid w:val="00986299"/>
    <w:rsid w:val="009962B5"/>
    <w:rsid w:val="00996A66"/>
    <w:rsid w:val="009A09E1"/>
    <w:rsid w:val="009A32B9"/>
    <w:rsid w:val="009A4FC0"/>
    <w:rsid w:val="009A51F7"/>
    <w:rsid w:val="009E6F89"/>
    <w:rsid w:val="009F0029"/>
    <w:rsid w:val="009F39FA"/>
    <w:rsid w:val="00A07964"/>
    <w:rsid w:val="00A10B20"/>
    <w:rsid w:val="00A16042"/>
    <w:rsid w:val="00A2540B"/>
    <w:rsid w:val="00A30D91"/>
    <w:rsid w:val="00A35E73"/>
    <w:rsid w:val="00A567FE"/>
    <w:rsid w:val="00A61AA5"/>
    <w:rsid w:val="00A749B7"/>
    <w:rsid w:val="00A8186C"/>
    <w:rsid w:val="00A8707C"/>
    <w:rsid w:val="00AA0D34"/>
    <w:rsid w:val="00AA5141"/>
    <w:rsid w:val="00AA588A"/>
    <w:rsid w:val="00AA6CF8"/>
    <w:rsid w:val="00AB0F09"/>
    <w:rsid w:val="00AE0121"/>
    <w:rsid w:val="00AE7877"/>
    <w:rsid w:val="00AF2FCE"/>
    <w:rsid w:val="00AF48C9"/>
    <w:rsid w:val="00B01F44"/>
    <w:rsid w:val="00B02323"/>
    <w:rsid w:val="00B0380F"/>
    <w:rsid w:val="00B059B7"/>
    <w:rsid w:val="00B06ED3"/>
    <w:rsid w:val="00B14C3F"/>
    <w:rsid w:val="00B27D1D"/>
    <w:rsid w:val="00B5249E"/>
    <w:rsid w:val="00B6300E"/>
    <w:rsid w:val="00B82CBE"/>
    <w:rsid w:val="00BA2407"/>
    <w:rsid w:val="00BB3618"/>
    <w:rsid w:val="00BB4FF9"/>
    <w:rsid w:val="00BB566E"/>
    <w:rsid w:val="00BC0DED"/>
    <w:rsid w:val="00BC4B2C"/>
    <w:rsid w:val="00BC66B5"/>
    <w:rsid w:val="00BE3426"/>
    <w:rsid w:val="00C149E1"/>
    <w:rsid w:val="00C332F1"/>
    <w:rsid w:val="00C3379D"/>
    <w:rsid w:val="00C37548"/>
    <w:rsid w:val="00C449F1"/>
    <w:rsid w:val="00C56B02"/>
    <w:rsid w:val="00C6479F"/>
    <w:rsid w:val="00C73562"/>
    <w:rsid w:val="00C73B04"/>
    <w:rsid w:val="00C76691"/>
    <w:rsid w:val="00C86BB9"/>
    <w:rsid w:val="00CB5EF1"/>
    <w:rsid w:val="00CB7F84"/>
    <w:rsid w:val="00CC2032"/>
    <w:rsid w:val="00CC7920"/>
    <w:rsid w:val="00CE2C3C"/>
    <w:rsid w:val="00CE3E94"/>
    <w:rsid w:val="00CE7A5D"/>
    <w:rsid w:val="00CF6562"/>
    <w:rsid w:val="00CF6EBF"/>
    <w:rsid w:val="00D011D2"/>
    <w:rsid w:val="00D10B02"/>
    <w:rsid w:val="00D14FFD"/>
    <w:rsid w:val="00D169AF"/>
    <w:rsid w:val="00D35950"/>
    <w:rsid w:val="00D71433"/>
    <w:rsid w:val="00D74CB8"/>
    <w:rsid w:val="00D824F4"/>
    <w:rsid w:val="00D855F2"/>
    <w:rsid w:val="00D902AC"/>
    <w:rsid w:val="00DA3F83"/>
    <w:rsid w:val="00DA442E"/>
    <w:rsid w:val="00DB4FEB"/>
    <w:rsid w:val="00DC330B"/>
    <w:rsid w:val="00DC5A37"/>
    <w:rsid w:val="00DD6301"/>
    <w:rsid w:val="00DE2B45"/>
    <w:rsid w:val="00DE4C27"/>
    <w:rsid w:val="00DF6C02"/>
    <w:rsid w:val="00E44DE6"/>
    <w:rsid w:val="00E45450"/>
    <w:rsid w:val="00E509F3"/>
    <w:rsid w:val="00E53C42"/>
    <w:rsid w:val="00E760B4"/>
    <w:rsid w:val="00E85E7E"/>
    <w:rsid w:val="00E92F1E"/>
    <w:rsid w:val="00E9773C"/>
    <w:rsid w:val="00EA58F1"/>
    <w:rsid w:val="00EB2C66"/>
    <w:rsid w:val="00EC3A27"/>
    <w:rsid w:val="00EC3CFD"/>
    <w:rsid w:val="00ED56E7"/>
    <w:rsid w:val="00ED63EA"/>
    <w:rsid w:val="00ED674A"/>
    <w:rsid w:val="00ED7B36"/>
    <w:rsid w:val="00EE062C"/>
    <w:rsid w:val="00EE0B5D"/>
    <w:rsid w:val="00EF205F"/>
    <w:rsid w:val="00EF4C85"/>
    <w:rsid w:val="00F015AF"/>
    <w:rsid w:val="00F0257B"/>
    <w:rsid w:val="00F15457"/>
    <w:rsid w:val="00F3244C"/>
    <w:rsid w:val="00F329D4"/>
    <w:rsid w:val="00F416D5"/>
    <w:rsid w:val="00F465A1"/>
    <w:rsid w:val="00F5088D"/>
    <w:rsid w:val="00F61DD6"/>
    <w:rsid w:val="00F66E0B"/>
    <w:rsid w:val="00F81FF8"/>
    <w:rsid w:val="00F971D3"/>
    <w:rsid w:val="00FA11C4"/>
    <w:rsid w:val="00FA4583"/>
    <w:rsid w:val="00FA612E"/>
    <w:rsid w:val="00FB215E"/>
    <w:rsid w:val="00FB3C65"/>
    <w:rsid w:val="00FC65FA"/>
    <w:rsid w:val="00FD2308"/>
    <w:rsid w:val="00FD26F5"/>
    <w:rsid w:val="00FE0F0E"/>
    <w:rsid w:val="00FE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04DDD"/>
  <w15:docId w15:val="{DFF65D03-EAD6-4412-BEB4-D301A2B4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03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0D59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</w:rPr>
  </w:style>
  <w:style w:type="paragraph" w:styleId="Prrafodelista">
    <w:name w:val="List Paragraph"/>
    <w:basedOn w:val="Normal"/>
    <w:link w:val="PrrafodelistaCar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</w:rPr>
  </w:style>
  <w:style w:type="character" w:styleId="Hipervnculo">
    <w:name w:val="Hyperlink"/>
    <w:basedOn w:val="Fuentedeprrafopredeter"/>
    <w:uiPriority w:val="99"/>
    <w:unhideWhenUsed/>
    <w:rsid w:val="00150D59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0D59"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150D59"/>
    <w:rPr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150D59"/>
    <w:rPr>
      <w:b/>
      <w:b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ladelista4nfasis11">
    <w:name w:val="Tabla de lista 4: énfasis 11"/>
    <w:basedOn w:val="Tab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ciones">
    <w:name w:val="Instrucciones"/>
    <w:basedOn w:val="Normal"/>
    <w:link w:val="InstruccionesCar"/>
    <w:qFormat/>
    <w:rsid w:val="00BB566E"/>
    <w:rPr>
      <w:lang w:eastAsia="ja-JP"/>
    </w:rPr>
  </w:style>
  <w:style w:type="character" w:customStyle="1" w:styleId="InstruccionesCar">
    <w:name w:val="Instrucciones Car"/>
    <w:basedOn w:val="Fuentedeprrafopredeter"/>
    <w:link w:val="Instrucciones"/>
    <w:rsid w:val="00BB566E"/>
    <w:rPr>
      <w:color w:val="595959" w:themeColor="text1" w:themeTint="A6"/>
      <w:lang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7632"/>
  </w:style>
  <w:style w:type="paragraph" w:styleId="Piedepgina">
    <w:name w:val="footer"/>
    <w:basedOn w:val="Normal"/>
    <w:link w:val="PiedepginaCar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7632"/>
  </w:style>
  <w:style w:type="character" w:styleId="Hipervnculovisitado">
    <w:name w:val="FollowedHyperlink"/>
    <w:basedOn w:val="Fuentedeprrafopredeter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IUCar">
    <w:name w:val="IU Car"/>
    <w:basedOn w:val="Fuentedeprrafopredeter"/>
    <w:link w:val="IU"/>
    <w:locked/>
    <w:rsid w:val="00105274"/>
    <w:rPr>
      <w:b/>
    </w:rPr>
  </w:style>
  <w:style w:type="paragraph" w:customStyle="1" w:styleId="IU">
    <w:name w:val="IU"/>
    <w:basedOn w:val="Normal"/>
    <w:link w:val="IUCar"/>
    <w:qFormat/>
    <w:rsid w:val="00105274"/>
    <w:rPr>
      <w:b/>
      <w:color w:val="auto"/>
    </w:rPr>
  </w:style>
  <w:style w:type="table" w:styleId="Tablaconcuadrcula">
    <w:name w:val="Table Grid"/>
    <w:basedOn w:val="Tablanormal"/>
    <w:uiPriority w:val="39"/>
    <w:rsid w:val="00D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sChar">
    <w:name w:val="Instructions Char"/>
    <w:basedOn w:val="Fuentedeprrafopredeter"/>
    <w:link w:val="Instructions"/>
    <w:rsid w:val="00796E44"/>
    <w:rPr>
      <w:color w:val="595959" w:themeColor="text1" w:themeTint="A6"/>
      <w:lang w:eastAsia="ja-JP"/>
    </w:rPr>
  </w:style>
  <w:style w:type="paragraph" w:customStyle="1" w:styleId="Instructions">
    <w:name w:val="Instructions"/>
    <w:basedOn w:val="Normal"/>
    <w:link w:val="InstructionsChar"/>
    <w:qFormat/>
    <w:rsid w:val="00796E44"/>
    <w:rPr>
      <w:lang w:eastAsia="ja-JP"/>
    </w:rPr>
  </w:style>
  <w:style w:type="paragraph" w:styleId="Revisin">
    <w:name w:val="Revision"/>
    <w:hidden/>
    <w:uiPriority w:val="99"/>
    <w:semiHidden/>
    <w:rsid w:val="00ED56E7"/>
    <w:pPr>
      <w:spacing w:after="0" w:line="240" w:lineRule="auto"/>
    </w:pPr>
    <w:rPr>
      <w:color w:val="595959" w:themeColor="text1" w:themeTint="A6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777A22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BE3426"/>
    <w:pPr>
      <w:spacing w:before="240" w:after="0" w:line="259" w:lineRule="auto"/>
      <w:outlineLvl w:val="9"/>
    </w:pPr>
    <w:rPr>
      <w:bCs w:val="0"/>
      <w:color w:val="2E74B5" w:themeColor="accent1" w:themeShade="BF"/>
      <w:kern w:val="0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3426"/>
    <w:pPr>
      <w:spacing w:after="100" w:line="259" w:lineRule="auto"/>
    </w:pPr>
    <w:rPr>
      <w:color w:val="auto"/>
      <w:lang w:val="es-ES"/>
    </w:rPr>
  </w:style>
  <w:style w:type="paragraph" w:customStyle="1" w:styleId="aftercaption">
    <w:name w:val="aftercaption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batch">
    <w:name w:val="batch"/>
    <w:basedOn w:val="Normal"/>
    <w:rsid w:val="00735BE6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  <w:lang w:val="es-ES" w:eastAsia="es-ES"/>
    </w:rPr>
  </w:style>
  <w:style w:type="paragraph" w:customStyle="1" w:styleId="beforecaption">
    <w:name w:val="beforecaption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body">
    <w:name w:val="body"/>
    <w:basedOn w:val="Normal"/>
    <w:rsid w:val="00735BE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bodydate">
    <w:name w:val="bodydate"/>
    <w:basedOn w:val="Normal"/>
    <w:rsid w:val="00735BE6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bycontentfolder">
    <w:name w:val="bycontentfolder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byline">
    <w:name w:val="bylin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bylinecontainer">
    <w:name w:val="byline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Descripcin1">
    <w:name w:val="Descripción1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cell">
    <w:name w:val="cell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ainer">
    <w:name w:val="contai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folder">
    <w:name w:val="contentfolder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item">
    <w:name w:val="contentitem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proclabel">
    <w:name w:val="contentproclabel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contentprocname">
    <w:name w:val="contentprocn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contents">
    <w:name w:val="contents"/>
    <w:basedOn w:val="Normal"/>
    <w:rsid w:val="00735BE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sdate">
    <w:name w:val="contentsdat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contenttitle">
    <w:name w:val="content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  <w:lang w:val="es-ES" w:eastAsia="es-ES"/>
    </w:rPr>
  </w:style>
  <w:style w:type="paragraph" w:customStyle="1" w:styleId="continued">
    <w:name w:val="continu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data">
    <w:name w:val="data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sz w:val="20"/>
      <w:szCs w:val="20"/>
      <w:lang w:val="es-ES" w:eastAsia="es-ES"/>
    </w:rPr>
  </w:style>
  <w:style w:type="paragraph" w:customStyle="1" w:styleId="dataemphasis">
    <w:name w:val="dataemphasis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sz w:val="20"/>
      <w:szCs w:val="20"/>
      <w:lang w:val="es-ES" w:eastAsia="es-ES"/>
    </w:rPr>
  </w:style>
  <w:style w:type="paragraph" w:customStyle="1" w:styleId="dataemphasisfixed">
    <w:name w:val="dataemphasisfixed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auto"/>
      <w:sz w:val="20"/>
      <w:szCs w:val="20"/>
      <w:lang w:val="es-ES" w:eastAsia="es-ES"/>
    </w:rPr>
  </w:style>
  <w:style w:type="paragraph" w:customStyle="1" w:styleId="dataempty">
    <w:name w:val="dataempty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auto"/>
      <w:sz w:val="20"/>
      <w:szCs w:val="20"/>
      <w:lang w:val="es-ES" w:eastAsia="es-ES"/>
    </w:rPr>
  </w:style>
  <w:style w:type="paragraph" w:customStyle="1" w:styleId="datafixed">
    <w:name w:val="datafixed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paragraph" w:customStyle="1" w:styleId="datastrong">
    <w:name w:val="datastrong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  <w:lang w:val="es-ES" w:eastAsia="es-ES"/>
    </w:rPr>
  </w:style>
  <w:style w:type="paragraph" w:customStyle="1" w:styleId="datastrongfixed">
    <w:name w:val="datastrongfixed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  <w:lang w:val="es-ES" w:eastAsia="es-ES"/>
    </w:rPr>
  </w:style>
  <w:style w:type="paragraph" w:customStyle="1" w:styleId="Fecha1">
    <w:name w:val="Fecha1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document">
    <w:name w:val="docum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errorbanner">
    <w:name w:val="error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errorcontent">
    <w:name w:val="error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errorcontentfixed">
    <w:name w:val="error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extendedpage">
    <w:name w:val="extendedpage"/>
    <w:basedOn w:val="Normal"/>
    <w:rsid w:val="00735BE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fatalbanner">
    <w:name w:val="fatal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atalcontent">
    <w:name w:val="fatal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fatalcontentfixed">
    <w:name w:val="fatal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folderaction">
    <w:name w:val="folderaction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iedepgina1">
    <w:name w:val="Pie de página1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ooteremphasis">
    <w:name w:val="foot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footeremphasisfixed">
    <w:name w:val="foot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  <w:lang w:val="es-ES" w:eastAsia="es-ES"/>
    </w:rPr>
  </w:style>
  <w:style w:type="paragraph" w:customStyle="1" w:styleId="footerempty">
    <w:name w:val="foot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ooterfixed">
    <w:name w:val="foot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footerstrong">
    <w:name w:val="foot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footerstrongfixed">
    <w:name w:val="foot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frame">
    <w:name w:val="fr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graph">
    <w:name w:val="graph"/>
    <w:basedOn w:val="Normal"/>
    <w:rsid w:val="00735BE6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Encabezado1">
    <w:name w:val="Encabezado1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headeremphasis">
    <w:name w:val="head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  <w:lang w:val="es-ES" w:eastAsia="es-ES"/>
    </w:rPr>
  </w:style>
  <w:style w:type="paragraph" w:customStyle="1" w:styleId="headeremphasisfixed">
    <w:name w:val="head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  <w:lang w:val="es-ES" w:eastAsia="es-ES"/>
    </w:rPr>
  </w:style>
  <w:style w:type="paragraph" w:customStyle="1" w:styleId="headerempty">
    <w:name w:val="head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headerfixed">
    <w:name w:val="head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headersandfooters">
    <w:name w:val="headersandfooters"/>
    <w:basedOn w:val="Normal"/>
    <w:rsid w:val="00735BE6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  <w:lang w:val="es-ES" w:eastAsia="es-ES"/>
    </w:rPr>
  </w:style>
  <w:style w:type="paragraph" w:customStyle="1" w:styleId="headerstrong">
    <w:name w:val="head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  <w:lang w:val="es-ES" w:eastAsia="es-ES"/>
    </w:rPr>
  </w:style>
  <w:style w:type="paragraph" w:customStyle="1" w:styleId="headerstrongfixed">
    <w:name w:val="head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  <w:lang w:val="es-ES" w:eastAsia="es-ES"/>
    </w:rPr>
  </w:style>
  <w:style w:type="paragraph" w:customStyle="1" w:styleId="index">
    <w:name w:val="index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indexaction">
    <w:name w:val="indexaction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indexitem">
    <w:name w:val="indexitem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indexprocname">
    <w:name w:val="indexprocn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indextitle">
    <w:name w:val="index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  <w:lang w:val="es-ES" w:eastAsia="es-ES"/>
    </w:rPr>
  </w:style>
  <w:style w:type="paragraph" w:customStyle="1" w:styleId="layoutcontainer">
    <w:name w:val="layout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layoutregion">
    <w:name w:val="layoutregion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linecontent">
    <w:name w:val="linecontent"/>
    <w:basedOn w:val="Normal"/>
    <w:rsid w:val="00735BE6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Lista1">
    <w:name w:val="Lista1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10">
    <w:name w:val="list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2">
    <w:name w:val="list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3">
    <w:name w:val="list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4">
    <w:name w:val="list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5">
    <w:name w:val="list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6">
    <w:name w:val="list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7">
    <w:name w:val="list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8">
    <w:name w:val="list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9">
    <w:name w:val="list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">
    <w:name w:val="listitem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10">
    <w:name w:val="listitem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2">
    <w:name w:val="listitem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3">
    <w:name w:val="listitem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4">
    <w:name w:val="listitem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5">
    <w:name w:val="listitem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6">
    <w:name w:val="listitem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7">
    <w:name w:val="listitem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8">
    <w:name w:val="listitem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listitem9">
    <w:name w:val="listitem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note">
    <w:name w:val="not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notebanner">
    <w:name w:val="note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notecontent">
    <w:name w:val="note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notecontentfixed">
    <w:name w:val="note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output">
    <w:name w:val="output"/>
    <w:basedOn w:val="Normal"/>
    <w:rsid w:val="00735BE6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no">
    <w:name w:val="pageno"/>
    <w:basedOn w:val="Normal"/>
    <w:rsid w:val="00735BE6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ages">
    <w:name w:val="pages"/>
    <w:basedOn w:val="Normal"/>
    <w:rsid w:val="00735BE6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sdate">
    <w:name w:val="pagesdat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sitem">
    <w:name w:val="pagesitem"/>
    <w:basedOn w:val="Normal"/>
    <w:rsid w:val="00735BE6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gesproclabel">
    <w:name w:val="pagesproclabel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agesprocname">
    <w:name w:val="pagesprocnam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agestitle">
    <w:name w:val="pages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  <w:lang w:val="es-ES" w:eastAsia="es-ES"/>
    </w:rPr>
  </w:style>
  <w:style w:type="paragraph" w:customStyle="1" w:styleId="paragraph">
    <w:name w:val="paragraph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parskip">
    <w:name w:val="parskip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auto"/>
      <w:sz w:val="20"/>
      <w:szCs w:val="20"/>
      <w:lang w:val="es-ES" w:eastAsia="es-ES"/>
    </w:rPr>
  </w:style>
  <w:style w:type="paragraph" w:customStyle="1" w:styleId="prepage">
    <w:name w:val="prepag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proctitle">
    <w:name w:val="proc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proctitlefixed">
    <w:name w:val="proctitle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rowfooter">
    <w:name w:val="rowfooter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footeremphasis">
    <w:name w:val="rowfoot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rowfooteremphasisfixed">
    <w:name w:val="rowfoot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  <w:lang w:val="es-ES" w:eastAsia="es-ES"/>
    </w:rPr>
  </w:style>
  <w:style w:type="paragraph" w:customStyle="1" w:styleId="rowfooterempty">
    <w:name w:val="rowfoot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footerfixed">
    <w:name w:val="rowfoot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rowfooterstrong">
    <w:name w:val="rowfoot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footerstrongfixed">
    <w:name w:val="rowfoot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rowheader">
    <w:name w:val="rowheader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headeremphasis">
    <w:name w:val="rowheaderemphasis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  <w:lang w:val="es-ES" w:eastAsia="es-ES"/>
    </w:rPr>
  </w:style>
  <w:style w:type="paragraph" w:customStyle="1" w:styleId="rowheaderemphasisfixed">
    <w:name w:val="rowheaderemphasis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  <w:lang w:val="es-ES" w:eastAsia="es-ES"/>
    </w:rPr>
  </w:style>
  <w:style w:type="paragraph" w:customStyle="1" w:styleId="rowheaderempty">
    <w:name w:val="rowheaderempty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headerfixed">
    <w:name w:val="rowheader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rowheaderstrong">
    <w:name w:val="rowheaderstrong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rowheaderstrongfixed">
    <w:name w:val="rowheaderstrongfixed"/>
    <w:basedOn w:val="Normal"/>
    <w:rsid w:val="00735BE6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val="es-ES" w:eastAsia="es-ES"/>
    </w:rPr>
  </w:style>
  <w:style w:type="paragraph" w:customStyle="1" w:styleId="systemfooter">
    <w:name w:val="systemfoot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10">
    <w:name w:val="systemfooter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2">
    <w:name w:val="systemfooter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3">
    <w:name w:val="systemfooter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4">
    <w:name w:val="systemfooter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5">
    <w:name w:val="systemfooter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6">
    <w:name w:val="systemfooter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7">
    <w:name w:val="systemfooter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8">
    <w:name w:val="systemfooter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footer9">
    <w:name w:val="systemfooter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systemtitle">
    <w:name w:val="systemtitle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10">
    <w:name w:val="systemtitle10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2">
    <w:name w:val="systemtitle2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3">
    <w:name w:val="systemtitle3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4">
    <w:name w:val="systemtitle4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5">
    <w:name w:val="systemtitle5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6">
    <w:name w:val="systemtitle6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7">
    <w:name w:val="systemtitle7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8">
    <w:name w:val="systemtitle8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emtitle9">
    <w:name w:val="systemtitle9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val="es-ES" w:eastAsia="es-ES"/>
    </w:rPr>
  </w:style>
  <w:style w:type="paragraph" w:customStyle="1" w:styleId="systitleandfootercontainer">
    <w:name w:val="systitleandfooter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table">
    <w:name w:val="table"/>
    <w:basedOn w:val="Normal"/>
    <w:rsid w:val="00735BE6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topstackedvalue">
    <w:name w:val="top_stacked_value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middlestackedvalue">
    <w:name w:val="middle_stacked_value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bottomstackedvalue">
    <w:name w:val="bottom_stacked_value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titleandnotecontainer">
    <w:name w:val="titleandnotecontainer"/>
    <w:basedOn w:val="Normal"/>
    <w:rsid w:val="00735BE6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es-ES" w:eastAsia="es-ES"/>
    </w:rPr>
  </w:style>
  <w:style w:type="paragraph" w:customStyle="1" w:styleId="titlesandfooters">
    <w:name w:val="titlesandfooters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usertext">
    <w:name w:val="usertex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warnbanner">
    <w:name w:val="warnbanner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s-ES" w:eastAsia="es-ES"/>
    </w:rPr>
  </w:style>
  <w:style w:type="paragraph" w:customStyle="1" w:styleId="warncontent">
    <w:name w:val="warncontent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val="es-ES" w:eastAsia="es-ES"/>
    </w:rPr>
  </w:style>
  <w:style w:type="paragraph" w:customStyle="1" w:styleId="warncontentfixed">
    <w:name w:val="warncontentfixed"/>
    <w:basedOn w:val="Normal"/>
    <w:rsid w:val="00735BE6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val="es-ES" w:eastAsia="es-ES"/>
    </w:rPr>
  </w:style>
  <w:style w:type="paragraph" w:customStyle="1" w:styleId="l">
    <w:name w:val="l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c">
    <w:name w:val="c"/>
    <w:basedOn w:val="Normal"/>
    <w:rsid w:val="00735BE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r">
    <w:name w:val="r"/>
    <w:basedOn w:val="Normal"/>
    <w:rsid w:val="00735BE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d">
    <w:name w:val="d"/>
    <w:basedOn w:val="Normal"/>
    <w:rsid w:val="00735BE6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j">
    <w:name w:val="j"/>
    <w:basedOn w:val="Normal"/>
    <w:rsid w:val="00735BE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t">
    <w:name w:val="t"/>
    <w:basedOn w:val="Normal"/>
    <w:rsid w:val="00735BE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m">
    <w:name w:val="m"/>
    <w:basedOn w:val="Normal"/>
    <w:rsid w:val="00735BE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b">
    <w:name w:val="b"/>
    <w:basedOn w:val="Normal"/>
    <w:rsid w:val="00735BE6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customStyle="1" w:styleId="stackedcell">
    <w:name w:val="stacked_cell"/>
    <w:basedOn w:val="Normal"/>
    <w:rsid w:val="00735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1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1B0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021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31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03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3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6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725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890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95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56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1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4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7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830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9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32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054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37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696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44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1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346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12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6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9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7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88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5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7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76612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137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65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56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24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upport.sas.com/documentation/onlinedoc/v82/techreport_a108.pdf" TargetMode="External"/><Relationship Id="rId17" Type="http://schemas.openxmlformats.org/officeDocument/2006/relationships/hyperlink" Target="http://www.inside-r.org/packages/cran/NbClust/docs/NbClus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\AppData\Roaming\Microsoft\Plantillas\Bienvenido%20a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B565C-A616-4A48-922C-2F65F6D0F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Bienvenido a Word</Template>
  <TotalTime>1465</TotalTime>
  <Pages>21</Pages>
  <Words>3475</Words>
  <Characters>19115</Characters>
  <Application>Microsoft Office Word</Application>
  <DocSecurity>0</DocSecurity>
  <Lines>159</Lines>
  <Paragraphs>45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Caio Fernandes Moreno</vt:lpstr>
      <vt:lpstr/>
      <vt:lpstr/>
    </vt:vector>
  </TitlesOfParts>
  <Company/>
  <LinksUpToDate>false</LinksUpToDate>
  <CharactersWithSpaces>22545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Caio Fernandes Moreno</dc:title>
  <dc:creator>Usuario de Windows</dc:creator>
  <cp:keywords/>
  <cp:lastModifiedBy>Caio Fernandes Moreno</cp:lastModifiedBy>
  <cp:revision>79</cp:revision>
  <cp:lastPrinted>2015-12-17T21:02:00Z</cp:lastPrinted>
  <dcterms:created xsi:type="dcterms:W3CDTF">2015-12-17T21:01:00Z</dcterms:created>
  <dcterms:modified xsi:type="dcterms:W3CDTF">2016-01-31T17:18:00Z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